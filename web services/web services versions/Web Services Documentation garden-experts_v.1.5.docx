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Title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450789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1E69F460" w14:textId="55EF0832" w:rsidR="00E45FF9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78934" w:history="1">
            <w:r w:rsidR="00E45FF9" w:rsidRPr="00854D63">
              <w:rPr>
                <w:rStyle w:val="Hyperlink"/>
                <w:noProof/>
              </w:rPr>
              <w:t>1</w:t>
            </w:r>
            <w:r w:rsidR="00E45FF9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45FF9" w:rsidRPr="00854D63">
              <w:rPr>
                <w:rStyle w:val="Hyperlink"/>
                <w:noProof/>
              </w:rPr>
              <w:t>Περιεχόμενα</w:t>
            </w:r>
            <w:r w:rsidR="00E45FF9">
              <w:rPr>
                <w:noProof/>
                <w:webHidden/>
              </w:rPr>
              <w:tab/>
            </w:r>
            <w:r w:rsidR="00E45FF9">
              <w:rPr>
                <w:noProof/>
                <w:webHidden/>
              </w:rPr>
              <w:fldChar w:fldCharType="begin"/>
            </w:r>
            <w:r w:rsidR="00E45FF9">
              <w:rPr>
                <w:noProof/>
                <w:webHidden/>
              </w:rPr>
              <w:instrText xml:space="preserve"> PAGEREF _Toc145078934 \h </w:instrText>
            </w:r>
            <w:r w:rsidR="00E45FF9">
              <w:rPr>
                <w:noProof/>
                <w:webHidden/>
              </w:rPr>
            </w:r>
            <w:r w:rsidR="00E45FF9"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</w:t>
            </w:r>
            <w:r w:rsidR="00E45FF9">
              <w:rPr>
                <w:noProof/>
                <w:webHidden/>
              </w:rPr>
              <w:fldChar w:fldCharType="end"/>
            </w:r>
          </w:hyperlink>
        </w:p>
        <w:p w14:paraId="61D0BE18" w14:textId="51375E54" w:rsidR="00E45FF9" w:rsidRDefault="00E45FF9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35" w:history="1">
            <w:r w:rsidRPr="00854D6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99E7" w14:textId="026680C2" w:rsidR="00E45FF9" w:rsidRDefault="00E45FF9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36" w:history="1">
            <w:r w:rsidRPr="00854D6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FE13" w14:textId="3BE9CF91" w:rsidR="00E45FF9" w:rsidRDefault="00E45F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37" w:history="1">
            <w:r w:rsidRPr="00854D6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  <w:lang w:val="en-US"/>
              </w:rPr>
              <w:t>Login</w:t>
            </w:r>
            <w:r w:rsidRPr="00854D63">
              <w:rPr>
                <w:rStyle w:val="Hyperlink"/>
                <w:noProof/>
              </w:rPr>
              <w:t xml:space="preserve"> </w:t>
            </w:r>
            <w:r w:rsidRPr="00854D63">
              <w:rPr>
                <w:rStyle w:val="Hyperlink"/>
                <w:noProof/>
                <w:lang w:val="en-US"/>
              </w:rPr>
              <w:t>(</w:t>
            </w:r>
            <w:r w:rsidRPr="00854D63">
              <w:rPr>
                <w:rStyle w:val="Hyperlink"/>
                <w:noProof/>
              </w:rPr>
              <w:t>2</w:t>
            </w:r>
            <w:r w:rsidRPr="00854D63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D97F" w14:textId="2F06C78B" w:rsidR="00E45FF9" w:rsidRDefault="00E45F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38" w:history="1">
            <w:r w:rsidRPr="00854D6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B8A0" w14:textId="5C5BAA6E" w:rsidR="00E45FF9" w:rsidRDefault="00E45F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39" w:history="1">
            <w:r w:rsidRPr="00854D6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  <w:lang w:val="en-US"/>
              </w:rPr>
              <w:t xml:space="preserve">Web Service </w:t>
            </w:r>
            <w:r w:rsidRPr="00854D63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A3A5" w14:textId="58530978" w:rsidR="00E45FF9" w:rsidRDefault="00E45F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0" w:history="1">
            <w:r w:rsidRPr="00854D6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  <w:lang w:val="en-US"/>
              </w:rPr>
              <w:t xml:space="preserve">Web Service </w:t>
            </w:r>
            <w:r w:rsidRPr="00854D63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E2C1" w14:textId="66C5E5FE" w:rsidR="00E45FF9" w:rsidRDefault="00E45FF9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1" w:history="1">
            <w:r w:rsidRPr="00854D6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02F3" w14:textId="376C77C5" w:rsidR="00E45FF9" w:rsidRDefault="00E45F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2" w:history="1">
            <w:r w:rsidRPr="00854D6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C8EC" w14:textId="2282F1C5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3" w:history="1">
            <w:r w:rsidRPr="00854D63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B265" w14:textId="52A59983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4" w:history="1">
            <w:r w:rsidRPr="00854D63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Αναζήτηση Κατηγοριών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8A0F" w14:textId="148524E1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5" w:history="1">
            <w:r w:rsidRPr="00854D63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Αναζήτηση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3DBA" w14:textId="22F6F265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6" w:history="1">
            <w:r w:rsidRPr="00854D63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C351" w14:textId="6CF45014" w:rsidR="00E45FF9" w:rsidRDefault="00E45F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7" w:history="1">
            <w:r w:rsidRPr="00854D6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  <w:shd w:val="clear" w:color="auto" w:fill="FAFAFA"/>
              </w:rPr>
              <w:t>Πελάτες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BD7D" w14:textId="6786648D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8" w:history="1">
            <w:r w:rsidRPr="00854D63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Αναζήτηση πελατών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2DB1" w14:textId="1F71D9EF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49" w:history="1">
            <w:r w:rsidRPr="00854D63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Καρτέλα Πελάτη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AB81" w14:textId="554760DE" w:rsidR="00E45FF9" w:rsidRDefault="00E45FF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50" w:history="1">
            <w:r w:rsidRPr="00854D63">
              <w:rPr>
                <w:rStyle w:val="Hyperlink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434A" w14:textId="19925AD8" w:rsidR="00E45FF9" w:rsidRDefault="00E45F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51" w:history="1">
            <w:r w:rsidRPr="00854D6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D360B" w14:textId="73EF0FDF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52" w:history="1">
            <w:r w:rsidRPr="00854D63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F467" w14:textId="1568AC6B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53" w:history="1">
            <w:r w:rsidRPr="00854D63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Αναζήτηση κατάστασης παραγγελιών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D3EE" w14:textId="251E832B" w:rsidR="00E45FF9" w:rsidRDefault="00E45FF9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078954" w:history="1">
            <w:r w:rsidRPr="00854D63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4D63">
              <w:rPr>
                <w:rStyle w:val="Hyperlink"/>
                <w:noProof/>
              </w:rPr>
              <w:t>Υπολογισμός τιμών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DF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5BC93A5C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Heading1"/>
      </w:pPr>
      <w:bookmarkStart w:id="1" w:name="_Toc145078935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4C73E0" w:rsidRPr="003E00AB" w14:paraId="2D67C06B" w14:textId="77777777" w:rsidTr="008C58BC">
        <w:tc>
          <w:tcPr>
            <w:tcW w:w="1413" w:type="dxa"/>
            <w:vAlign w:val="center"/>
          </w:tcPr>
          <w:p w14:paraId="1B015FC3" w14:textId="77777777" w:rsidR="004C73E0" w:rsidRPr="007C7975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30/05/2023</w:t>
            </w:r>
          </w:p>
        </w:tc>
        <w:tc>
          <w:tcPr>
            <w:tcW w:w="2551" w:type="dxa"/>
            <w:vAlign w:val="center"/>
          </w:tcPr>
          <w:p w14:paraId="1EC37FCD" w14:textId="77777777" w:rsidR="004C73E0" w:rsidRPr="009002E7" w:rsidRDefault="004C73E0" w:rsidP="008C58B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D0AABA5" w14:textId="77777777" w:rsidR="004C73E0" w:rsidRPr="00FE6EC6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  <w:tr w:rsidR="00FB616F" w:rsidRPr="003E00AB" w14:paraId="27C2E41D" w14:textId="77777777" w:rsidTr="00B7371C">
        <w:tc>
          <w:tcPr>
            <w:tcW w:w="1413" w:type="dxa"/>
            <w:vAlign w:val="center"/>
          </w:tcPr>
          <w:p w14:paraId="1408855A" w14:textId="77777777" w:rsidR="00FB616F" w:rsidRPr="007C7975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15</w:t>
            </w:r>
            <w:r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25F086DE" w14:textId="77777777" w:rsidR="00FB616F" w:rsidRPr="009002E7" w:rsidRDefault="00FB616F" w:rsidP="00B7371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772BCD5" w14:textId="77777777" w:rsidR="00FB616F" w:rsidRPr="004C73E0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Προϊόντα, παραγγελίες</w:t>
            </w:r>
          </w:p>
        </w:tc>
      </w:tr>
      <w:tr w:rsidR="00324DB6" w:rsidRPr="003E00AB" w14:paraId="7B00502E" w14:textId="77777777" w:rsidTr="009665EE">
        <w:tc>
          <w:tcPr>
            <w:tcW w:w="1413" w:type="dxa"/>
            <w:vAlign w:val="center"/>
          </w:tcPr>
          <w:p w14:paraId="1900A7D4" w14:textId="77777777" w:rsidR="00324DB6" w:rsidRPr="007C7975" w:rsidRDefault="00324DB6" w:rsidP="009665E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6/0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49332EE1" w14:textId="77777777" w:rsidR="00324DB6" w:rsidRPr="009002E7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B9A56CA" w14:textId="77777777" w:rsidR="00324DB6" w:rsidRPr="00FB616F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Πελάτες, καρτέλα πελατών</w:t>
            </w:r>
          </w:p>
        </w:tc>
      </w:tr>
      <w:tr w:rsidR="009B6303" w:rsidRPr="003E00AB" w14:paraId="79868D64" w14:textId="77777777" w:rsidTr="007E1B41">
        <w:tc>
          <w:tcPr>
            <w:tcW w:w="1413" w:type="dxa"/>
            <w:vAlign w:val="center"/>
          </w:tcPr>
          <w:p w14:paraId="186EBA79" w14:textId="77777777" w:rsidR="009B6303" w:rsidRPr="007C7975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9/0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6AF46110" w14:textId="77777777" w:rsidR="009B6303" w:rsidRPr="009002E7" w:rsidRDefault="009B6303" w:rsidP="007E1B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3C3C89FD" w14:textId="77777777" w:rsidR="009B6303" w:rsidRPr="00B60BE7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Κατάσταση παραγγελιών, </w:t>
            </w:r>
            <w:r>
              <w:rPr>
                <w:shd w:val="clear" w:color="auto" w:fill="FFFFFF"/>
                <w:lang w:val="en-US"/>
              </w:rPr>
              <w:t>calculate</w:t>
            </w:r>
          </w:p>
        </w:tc>
      </w:tr>
      <w:tr w:rsidR="00B1560B" w:rsidRPr="003E00AB" w14:paraId="359EF07B" w14:textId="77777777" w:rsidTr="008B71E5">
        <w:tc>
          <w:tcPr>
            <w:tcW w:w="1413" w:type="dxa"/>
            <w:vAlign w:val="center"/>
          </w:tcPr>
          <w:p w14:paraId="413354C6" w14:textId="77777777" w:rsidR="00B1560B" w:rsidRPr="007C7975" w:rsidRDefault="00B1560B" w:rsidP="008B71E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21/08/2023</w:t>
            </w:r>
          </w:p>
        </w:tc>
        <w:tc>
          <w:tcPr>
            <w:tcW w:w="2551" w:type="dxa"/>
            <w:vAlign w:val="center"/>
          </w:tcPr>
          <w:p w14:paraId="69481994" w14:textId="77777777" w:rsidR="00B1560B" w:rsidRPr="009002E7" w:rsidRDefault="00B1560B" w:rsidP="008B71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0E0A20F4" w14:textId="77777777" w:rsidR="00B1560B" w:rsidRPr="001751FE" w:rsidRDefault="00B1560B" w:rsidP="008B71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Calculate</w:t>
            </w:r>
            <w:r w:rsidRPr="009B630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φίλτρο και με ΑΦΜ 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41A588BC" w:rsidR="00A03141" w:rsidRPr="007C7975" w:rsidRDefault="00B1560B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08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9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633E4764" w:rsidR="00A03141" w:rsidRPr="00B1560B" w:rsidRDefault="00B1560B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Πεδία: </w:t>
            </w:r>
            <w:r w:rsidRPr="00B1560B">
              <w:rPr>
                <w:shd w:val="clear" w:color="auto" w:fill="FFFFFF"/>
              </w:rPr>
              <w:t>BARCODE</w:t>
            </w:r>
            <w:r>
              <w:rPr>
                <w:shd w:val="clear" w:color="auto" w:fill="FFFFFF"/>
              </w:rPr>
              <w:t xml:space="preserve">, </w:t>
            </w:r>
            <w:r w:rsidRPr="00B1560B">
              <w:rPr>
                <w:shd w:val="clear" w:color="auto" w:fill="FFFFFF"/>
              </w:rPr>
              <w:t>LIANIKI</w:t>
            </w:r>
            <w:r>
              <w:rPr>
                <w:shd w:val="clear" w:color="auto" w:fill="FFFFFF"/>
              </w:rPr>
              <w:t xml:space="preserve">, </w:t>
            </w:r>
            <w:r w:rsidRPr="00B1560B">
              <w:rPr>
                <w:shd w:val="clear" w:color="auto" w:fill="FFFFFF"/>
              </w:rPr>
              <w:t>MINQANTITY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764774A7" w14:textId="77777777" w:rsidR="00B1560B" w:rsidRDefault="00B1560B" w:rsidP="003E00AB">
      <w:pPr>
        <w:rPr>
          <w:shd w:val="clear" w:color="auto" w:fill="FFFFFF"/>
        </w:rPr>
      </w:pPr>
    </w:p>
    <w:p w14:paraId="73A1AD48" w14:textId="77777777" w:rsidR="00B1560B" w:rsidRDefault="00B1560B" w:rsidP="003E00AB">
      <w:pPr>
        <w:rPr>
          <w:shd w:val="clear" w:color="auto" w:fill="FFFFFF"/>
        </w:rPr>
      </w:pPr>
    </w:p>
    <w:p w14:paraId="32064D62" w14:textId="77777777" w:rsidR="00B1560B" w:rsidRDefault="00B1560B" w:rsidP="003E00AB">
      <w:pPr>
        <w:rPr>
          <w:shd w:val="clear" w:color="auto" w:fill="FFFFFF"/>
        </w:rPr>
      </w:pPr>
    </w:p>
    <w:p w14:paraId="6943319C" w14:textId="77777777" w:rsidR="00B1560B" w:rsidRDefault="00B1560B" w:rsidP="003E00AB">
      <w:pPr>
        <w:rPr>
          <w:shd w:val="clear" w:color="auto" w:fill="FFFFFF"/>
        </w:rPr>
      </w:pPr>
    </w:p>
    <w:p w14:paraId="2D969BEB" w14:textId="77777777" w:rsidR="00B1560B" w:rsidRDefault="00B1560B" w:rsidP="003E00AB">
      <w:pPr>
        <w:rPr>
          <w:shd w:val="clear" w:color="auto" w:fill="FFFFFF"/>
        </w:rPr>
      </w:pPr>
    </w:p>
    <w:p w14:paraId="3E10712E" w14:textId="77777777" w:rsidR="00B1560B" w:rsidRDefault="00B1560B" w:rsidP="003E00AB">
      <w:pPr>
        <w:rPr>
          <w:shd w:val="clear" w:color="auto" w:fill="FFFFFF"/>
        </w:rPr>
      </w:pPr>
    </w:p>
    <w:p w14:paraId="0A34304A" w14:textId="77777777" w:rsidR="00B1560B" w:rsidRDefault="00B1560B" w:rsidP="003E00AB">
      <w:pPr>
        <w:rPr>
          <w:shd w:val="clear" w:color="auto" w:fill="FFFFFF"/>
        </w:rPr>
      </w:pPr>
    </w:p>
    <w:p w14:paraId="567ABDB4" w14:textId="77777777" w:rsidR="00B1560B" w:rsidRDefault="00B1560B" w:rsidP="003E00AB">
      <w:pPr>
        <w:rPr>
          <w:shd w:val="clear" w:color="auto" w:fill="FFFFFF"/>
        </w:rPr>
      </w:pPr>
    </w:p>
    <w:p w14:paraId="69F48786" w14:textId="77777777" w:rsidR="00B1560B" w:rsidRDefault="00B1560B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33BFD1C2" w14:textId="29A4BDE0" w:rsidR="003F6F3D" w:rsidRPr="001367A1" w:rsidRDefault="00406616" w:rsidP="00DD2528">
      <w:pPr>
        <w:pStyle w:val="Heading1"/>
      </w:pPr>
      <w:bookmarkStart w:id="2" w:name="_Toc145078936"/>
      <w:r w:rsidRPr="001367A1">
        <w:lastRenderedPageBreak/>
        <w:t>Web Services</w:t>
      </w:r>
      <w:bookmarkEnd w:id="2"/>
      <w:r w:rsidR="009B6303">
        <w:rPr>
          <w:lang w:val="en-US"/>
        </w:rPr>
        <w:t xml:space="preserve"> </w:t>
      </w:r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proofErr w:type="spellStart"/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3859B2">
              <w:rPr>
                <w:b/>
                <w:bCs/>
                <w:w w:val="62"/>
                <w:lang w:val="en-US"/>
              </w:rPr>
              <w:t>https</w:t>
            </w:r>
            <w:r w:rsidRPr="003859B2">
              <w:rPr>
                <w:b/>
                <w:bCs/>
                <w:w w:val="62"/>
              </w:rPr>
              <w:t>://</w:t>
            </w:r>
            <w:proofErr w:type="spellStart"/>
            <w:r w:rsidR="009A3043" w:rsidRPr="003859B2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oncloud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gr</w:t>
            </w:r>
            <w:r w:rsidRPr="003859B2">
              <w:rPr>
                <w:b/>
                <w:bCs/>
                <w:w w:val="62"/>
              </w:rPr>
              <w:t>/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services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js</w:t>
            </w:r>
            <w:proofErr w:type="spellEnd"/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ConnectLineB</w:t>
            </w:r>
            <w:proofErr w:type="spellEnd"/>
            <w:r w:rsidRPr="003859B2">
              <w:rPr>
                <w:b/>
                <w:bCs/>
                <w:w w:val="62"/>
              </w:rPr>
              <w:t>2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BConnector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Lib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ApiService</w:t>
            </w:r>
            <w:r w:rsidRPr="003859B2">
              <w:rPr>
                <w:b/>
                <w:bCs/>
                <w:spacing w:val="29"/>
                <w:w w:val="62"/>
                <w:lang w:val="en-US"/>
              </w:rPr>
              <w:t>s</w:t>
            </w:r>
            <w:proofErr w:type="spellEnd"/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Heading2"/>
      </w:pPr>
      <w:bookmarkStart w:id="3" w:name="_Toc145078937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45078938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365AB1AB" w14:textId="77777777" w:rsidR="0072576C" w:rsidRPr="00B9552F" w:rsidRDefault="0072576C" w:rsidP="0072576C">
      <w:pPr>
        <w:pStyle w:val="Heading2"/>
      </w:pPr>
      <w:bookmarkStart w:id="6" w:name="_Toc122514235"/>
      <w:bookmarkStart w:id="7" w:name="_Toc145078939"/>
      <w:r>
        <w:rPr>
          <w:lang w:val="en-US"/>
        </w:rPr>
        <w:t xml:space="preserve">Web Service </w:t>
      </w:r>
      <w:r>
        <w:t>Αναζήτησης Δεδομένων</w:t>
      </w:r>
      <w:bookmarkEnd w:id="6"/>
      <w:bookmarkEnd w:id="7"/>
    </w:p>
    <w:p w14:paraId="505EAC6F" w14:textId="77777777" w:rsidR="0072576C" w:rsidRDefault="0072576C" w:rsidP="0072576C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1F17E6E9" w14:textId="77777777" w:rsidTr="00786C00">
        <w:tc>
          <w:tcPr>
            <w:tcW w:w="1271" w:type="dxa"/>
            <w:vAlign w:val="center"/>
          </w:tcPr>
          <w:p w14:paraId="5B0A0AD2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B4DF4B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68B266A0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36989093" w14:textId="77777777" w:rsidTr="00786C00">
        <w:tc>
          <w:tcPr>
            <w:tcW w:w="1271" w:type="dxa"/>
            <w:vAlign w:val="center"/>
          </w:tcPr>
          <w:p w14:paraId="730249DD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9D89F98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466F4AE2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2AF0CA54" w14:textId="77777777" w:rsidTr="00786C00">
        <w:tc>
          <w:tcPr>
            <w:tcW w:w="1271" w:type="dxa"/>
            <w:vAlign w:val="center"/>
          </w:tcPr>
          <w:p w14:paraId="15EF3464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4B9A3C4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30CC5BF6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453B856" w14:textId="77777777" w:rsidTr="00786C00">
        <w:tc>
          <w:tcPr>
            <w:tcW w:w="1271" w:type="dxa"/>
            <w:vAlign w:val="center"/>
          </w:tcPr>
          <w:p w14:paraId="728EC9CF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6AE10D79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56CEBDC9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3A625CF" w14:textId="77777777" w:rsidTr="00786C00">
        <w:tc>
          <w:tcPr>
            <w:tcW w:w="8296" w:type="dxa"/>
            <w:gridSpan w:val="3"/>
            <w:vAlign w:val="center"/>
          </w:tcPr>
          <w:p w14:paraId="2AD39FC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680541BA" w14:textId="77777777" w:rsidR="0072576C" w:rsidRDefault="0072576C" w:rsidP="0072576C">
      <w:pPr>
        <w:spacing w:after="0"/>
      </w:pPr>
    </w:p>
    <w:p w14:paraId="2CB75A02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341DFD62" w14:textId="77777777" w:rsidTr="00786C00">
        <w:tc>
          <w:tcPr>
            <w:tcW w:w="1271" w:type="dxa"/>
            <w:vAlign w:val="center"/>
          </w:tcPr>
          <w:p w14:paraId="1104C59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7F1DC51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2460D011" w14:textId="77777777" w:rsidTr="00786C00">
        <w:tc>
          <w:tcPr>
            <w:tcW w:w="1271" w:type="dxa"/>
            <w:vAlign w:val="center"/>
          </w:tcPr>
          <w:p w14:paraId="7D8E7B2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5E169BB8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0503D52D" w14:textId="77777777" w:rsidTr="00786C00">
        <w:tc>
          <w:tcPr>
            <w:tcW w:w="1271" w:type="dxa"/>
            <w:vAlign w:val="center"/>
          </w:tcPr>
          <w:p w14:paraId="311AD712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6DB99E89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0DBAB680" w14:textId="77777777" w:rsidTr="00786C00">
        <w:tc>
          <w:tcPr>
            <w:tcW w:w="1271" w:type="dxa"/>
            <w:vAlign w:val="center"/>
          </w:tcPr>
          <w:p w14:paraId="7F15C5EF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01575093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D69FF07" w14:textId="77777777" w:rsidTr="00786C00">
        <w:tc>
          <w:tcPr>
            <w:tcW w:w="1271" w:type="dxa"/>
            <w:vAlign w:val="center"/>
          </w:tcPr>
          <w:p w14:paraId="4EF80E96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D547DC7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669912C" w14:textId="77777777" w:rsidR="0072576C" w:rsidRDefault="0072576C" w:rsidP="0072576C">
      <w:pPr>
        <w:spacing w:after="0"/>
      </w:pPr>
    </w:p>
    <w:p w14:paraId="4AF338D3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FD7C998" w14:textId="77777777" w:rsidR="0072576C" w:rsidRDefault="0072576C" w:rsidP="0072576C">
      <w:pPr>
        <w:spacing w:after="160" w:line="259" w:lineRule="auto"/>
        <w:jc w:val="left"/>
      </w:pPr>
    </w:p>
    <w:p w14:paraId="445DCF58" w14:textId="77777777" w:rsidR="0072576C" w:rsidRPr="00786C00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5DE83803" w14:textId="77777777" w:rsidR="0072576C" w:rsidRPr="00B9552F" w:rsidRDefault="0072576C" w:rsidP="0072576C">
      <w:pPr>
        <w:pStyle w:val="Heading2"/>
      </w:pPr>
      <w:bookmarkStart w:id="8" w:name="_Toc122514236"/>
      <w:bookmarkStart w:id="9" w:name="_Toc145078940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  <w:bookmarkEnd w:id="9"/>
    </w:p>
    <w:p w14:paraId="30B9AB26" w14:textId="77777777" w:rsidR="0072576C" w:rsidRDefault="0072576C" w:rsidP="0072576C">
      <w:pPr>
        <w:jc w:val="left"/>
      </w:pPr>
      <w:r>
        <w:t xml:space="preserve">Για να εισάγετε δεδομένα στο </w:t>
      </w:r>
      <w:proofErr w:type="spellStart"/>
      <w:r>
        <w:rPr>
          <w:lang w:val="en-US"/>
        </w:rPr>
        <w:t>SoftOne</w:t>
      </w:r>
      <w:proofErr w:type="spellEnd"/>
      <w:r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24258AA2" w14:textId="77777777" w:rsidTr="00786C00">
        <w:tc>
          <w:tcPr>
            <w:tcW w:w="1271" w:type="dxa"/>
            <w:vAlign w:val="center"/>
          </w:tcPr>
          <w:p w14:paraId="5DE7A566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1AC116A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7C8F6513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4B696FBB" w14:textId="77777777" w:rsidTr="00786C00">
        <w:tc>
          <w:tcPr>
            <w:tcW w:w="1271" w:type="dxa"/>
            <w:vAlign w:val="center"/>
          </w:tcPr>
          <w:p w14:paraId="4F441EB9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35B900E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6AB20B53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5F3A09D6" w14:textId="77777777" w:rsidTr="00786C00">
        <w:tc>
          <w:tcPr>
            <w:tcW w:w="1271" w:type="dxa"/>
            <w:vAlign w:val="center"/>
          </w:tcPr>
          <w:p w14:paraId="26F02716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6183BC6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ABA1164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06C211B9" w14:textId="77777777" w:rsidTr="00786C00">
        <w:tc>
          <w:tcPr>
            <w:tcW w:w="1271" w:type="dxa"/>
            <w:vAlign w:val="center"/>
          </w:tcPr>
          <w:p w14:paraId="50982EC8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94798E7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AC1C5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3CE47F15" w14:textId="77777777" w:rsidTr="00786C00">
        <w:tc>
          <w:tcPr>
            <w:tcW w:w="8296" w:type="dxa"/>
            <w:gridSpan w:val="3"/>
            <w:vAlign w:val="center"/>
          </w:tcPr>
          <w:p w14:paraId="5E2E9A5B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>
              <w:rPr>
                <w:b/>
                <w:bCs/>
              </w:rPr>
              <w:t>ΕΙΣΑΓΩΓΗ ΔΕΔΟΜΕΝΩΝ</w:t>
            </w:r>
          </w:p>
        </w:tc>
      </w:tr>
    </w:tbl>
    <w:p w14:paraId="24EC234B" w14:textId="77777777" w:rsidR="0072576C" w:rsidRDefault="0072576C" w:rsidP="0072576C">
      <w:pPr>
        <w:spacing w:after="0"/>
      </w:pPr>
    </w:p>
    <w:p w14:paraId="1212C5D9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5AE3FBCD" w14:textId="77777777" w:rsidTr="00786C00">
        <w:tc>
          <w:tcPr>
            <w:tcW w:w="1271" w:type="dxa"/>
            <w:vAlign w:val="center"/>
          </w:tcPr>
          <w:p w14:paraId="753CC1E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36E71A2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70EAC7AE" w14:textId="77777777" w:rsidTr="00786C00">
        <w:tc>
          <w:tcPr>
            <w:tcW w:w="1271" w:type="dxa"/>
            <w:vAlign w:val="center"/>
          </w:tcPr>
          <w:p w14:paraId="773FBDF0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6366918D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130B398F" w14:textId="77777777" w:rsidTr="00786C00">
        <w:tc>
          <w:tcPr>
            <w:tcW w:w="1271" w:type="dxa"/>
            <w:vAlign w:val="center"/>
          </w:tcPr>
          <w:p w14:paraId="79FB48E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3828DF4C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31B8331" w14:textId="77777777" w:rsidTr="00786C00">
        <w:tc>
          <w:tcPr>
            <w:tcW w:w="1271" w:type="dxa"/>
            <w:vAlign w:val="center"/>
          </w:tcPr>
          <w:p w14:paraId="30ABD959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4BBE003A" w14:textId="77777777" w:rsidR="0072576C" w:rsidRPr="00FB194A" w:rsidRDefault="0072576C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>id</w:t>
            </w:r>
            <w:r w:rsidRPr="00505CD0">
              <w:t xml:space="preserve"> </w:t>
            </w:r>
            <w:r>
              <w:t xml:space="preserve">της εγγραφής που εισάχθηκε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6184CBA3" w14:textId="77777777" w:rsidR="0072576C" w:rsidRDefault="0072576C" w:rsidP="0072576C">
      <w:pPr>
        <w:spacing w:after="0"/>
      </w:pPr>
    </w:p>
    <w:p w14:paraId="3E850814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1093B545" w14:textId="77777777" w:rsidR="0072576C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D9DCEEB" w14:textId="77777777" w:rsidR="0072576C" w:rsidRDefault="0072576C" w:rsidP="0072576C">
      <w:pPr>
        <w:pStyle w:val="Heading1"/>
      </w:pPr>
      <w:bookmarkStart w:id="10" w:name="_Toc122514237"/>
      <w:bookmarkStart w:id="11" w:name="_Toc145078941"/>
      <w:r>
        <w:rPr>
          <w:lang w:val="en-US"/>
        </w:rPr>
        <w:lastRenderedPageBreak/>
        <w:t>Services</w:t>
      </w:r>
      <w:bookmarkEnd w:id="10"/>
      <w:bookmarkEnd w:id="11"/>
    </w:p>
    <w:p w14:paraId="7A17BF58" w14:textId="77777777" w:rsidR="0072576C" w:rsidRPr="00D06C14" w:rsidRDefault="0072576C" w:rsidP="0072576C">
      <w:pPr>
        <w:pStyle w:val="Heading2"/>
      </w:pPr>
      <w:bookmarkStart w:id="12" w:name="_Toc98154626"/>
      <w:bookmarkStart w:id="13" w:name="_Toc122514238"/>
      <w:bookmarkStart w:id="14" w:name="_Toc145078942"/>
      <w:r>
        <w:t>Προϊόντα</w:t>
      </w:r>
      <w:bookmarkEnd w:id="12"/>
      <w:bookmarkEnd w:id="13"/>
      <w:bookmarkEnd w:id="14"/>
    </w:p>
    <w:p w14:paraId="7C149916" w14:textId="77777777" w:rsidR="0072576C" w:rsidRDefault="0072576C" w:rsidP="0072576C">
      <w:pPr>
        <w:pStyle w:val="Heading3"/>
      </w:pPr>
      <w:bookmarkStart w:id="15" w:name="_Toc98154627"/>
      <w:bookmarkStart w:id="16" w:name="_Toc122514239"/>
      <w:bookmarkStart w:id="17" w:name="_Toc145078943"/>
      <w:r>
        <w:t>Αναζήτηση Είδους</w:t>
      </w:r>
      <w:bookmarkEnd w:id="15"/>
      <w:bookmarkEnd w:id="16"/>
      <w:bookmarkEnd w:id="17"/>
    </w:p>
    <w:p w14:paraId="3D41E697" w14:textId="77777777" w:rsidR="0072576C" w:rsidRDefault="0072576C" w:rsidP="0072576C">
      <w:pPr>
        <w:jc w:val="left"/>
      </w:pPr>
    </w:p>
    <w:p w14:paraId="2438039A" w14:textId="77777777" w:rsidR="0072576C" w:rsidRDefault="0072576C" w:rsidP="0072576C">
      <w:pPr>
        <w:jc w:val="left"/>
      </w:pPr>
    </w:p>
    <w:p w14:paraId="13EEEF22" w14:textId="77777777" w:rsidR="0072576C" w:rsidRDefault="0072576C" w:rsidP="0072576C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6B70F43A" w14:textId="77777777" w:rsidTr="00FB194A">
        <w:tc>
          <w:tcPr>
            <w:tcW w:w="1271" w:type="dxa"/>
            <w:vAlign w:val="center"/>
          </w:tcPr>
          <w:p w14:paraId="5058AA11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74812949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A19D0EE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A0561E" w14:paraId="06959E91" w14:textId="77777777" w:rsidTr="00FB194A">
        <w:tc>
          <w:tcPr>
            <w:tcW w:w="1271" w:type="dxa"/>
            <w:vAlign w:val="center"/>
          </w:tcPr>
          <w:p w14:paraId="675656FE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76544D46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1B257210" w14:textId="77777777" w:rsidR="0072576C" w:rsidRPr="00991E4F" w:rsidRDefault="0072576C" w:rsidP="008C58BC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2576C" w14:paraId="13297E6E" w14:textId="77777777" w:rsidTr="00FB194A">
        <w:tc>
          <w:tcPr>
            <w:tcW w:w="1271" w:type="dxa"/>
            <w:vAlign w:val="center"/>
          </w:tcPr>
          <w:p w14:paraId="34F0D07B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57AD42E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42AA5DB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77A9845F" w14:textId="77777777" w:rsidTr="00FB194A">
        <w:tc>
          <w:tcPr>
            <w:tcW w:w="1271" w:type="dxa"/>
            <w:vAlign w:val="center"/>
          </w:tcPr>
          <w:p w14:paraId="39E3FA75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A0C32B1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101A8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287F094" w14:textId="77777777" w:rsidTr="00FB194A">
        <w:tc>
          <w:tcPr>
            <w:tcW w:w="8296" w:type="dxa"/>
            <w:gridSpan w:val="3"/>
            <w:vAlign w:val="center"/>
          </w:tcPr>
          <w:p w14:paraId="3D481CD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576C" w:rsidRPr="00F7751D" w14:paraId="4BBFDEF4" w14:textId="77777777" w:rsidTr="00FB194A">
        <w:tc>
          <w:tcPr>
            <w:tcW w:w="1271" w:type="dxa"/>
            <w:vAlign w:val="center"/>
          </w:tcPr>
          <w:p w14:paraId="04250A47" w14:textId="77777777" w:rsidR="0072576C" w:rsidRPr="0072351C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1C07F53A" w14:textId="77777777" w:rsidR="0072576C" w:rsidRPr="0072351C" w:rsidRDefault="0072576C" w:rsidP="008C58B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785764B8" w14:textId="77777777" w:rsidR="0072576C" w:rsidRPr="00927F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576C" w:rsidRPr="00F7751D" w14:paraId="6CE737D8" w14:textId="77777777" w:rsidTr="00FB194A">
        <w:tc>
          <w:tcPr>
            <w:tcW w:w="1271" w:type="dxa"/>
            <w:vAlign w:val="center"/>
          </w:tcPr>
          <w:p w14:paraId="1AD91713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155704FA" w14:textId="77777777" w:rsidR="0072576C" w:rsidRDefault="0072576C" w:rsidP="008C58B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4666B2D4" w14:textId="77777777" w:rsidR="0072576C" w:rsidRPr="0072351C" w:rsidRDefault="0072576C" w:rsidP="008C58BC"/>
        </w:tc>
      </w:tr>
      <w:tr w:rsidR="0072576C" w:rsidRPr="00F7751D" w14:paraId="36013791" w14:textId="77777777" w:rsidTr="00FB194A">
        <w:tc>
          <w:tcPr>
            <w:tcW w:w="1271" w:type="dxa"/>
            <w:vAlign w:val="center"/>
          </w:tcPr>
          <w:p w14:paraId="7D564896" w14:textId="77777777" w:rsidR="0072576C" w:rsidRDefault="0072576C" w:rsidP="008C58B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22B8AB7" w14:textId="77777777" w:rsidR="0072576C" w:rsidRPr="003A2C60" w:rsidRDefault="0072576C" w:rsidP="008C58B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0B7581CC" w14:textId="77777777" w:rsidR="0072576C" w:rsidRPr="003A2C60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7BD81F3" w14:textId="77777777" w:rsidR="0072576C" w:rsidRDefault="0072576C" w:rsidP="0072576C">
      <w:pPr>
        <w:spacing w:after="0"/>
      </w:pPr>
    </w:p>
    <w:p w14:paraId="6C2F4408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799C4FBF" w14:textId="77777777" w:rsidTr="00FB194A">
        <w:tc>
          <w:tcPr>
            <w:tcW w:w="1271" w:type="dxa"/>
            <w:vAlign w:val="center"/>
          </w:tcPr>
          <w:p w14:paraId="6C51D14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9D7747B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33037C2C" w14:textId="77777777" w:rsidTr="00FB194A">
        <w:tc>
          <w:tcPr>
            <w:tcW w:w="1271" w:type="dxa"/>
            <w:vAlign w:val="center"/>
          </w:tcPr>
          <w:p w14:paraId="7CAC5402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A1FDA37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98AEDA" w14:textId="77777777" w:rsidTr="00FB194A">
        <w:tc>
          <w:tcPr>
            <w:tcW w:w="1271" w:type="dxa"/>
            <w:vAlign w:val="center"/>
          </w:tcPr>
          <w:p w14:paraId="27BF7821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77706326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25EF258" w14:textId="77777777" w:rsidTr="00FB194A">
        <w:tc>
          <w:tcPr>
            <w:tcW w:w="1271" w:type="dxa"/>
            <w:vAlign w:val="center"/>
          </w:tcPr>
          <w:p w14:paraId="5578B96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136CDCCA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57CFF865" w14:textId="77777777" w:rsidTr="00FB194A">
        <w:tc>
          <w:tcPr>
            <w:tcW w:w="1271" w:type="dxa"/>
            <w:vAlign w:val="center"/>
          </w:tcPr>
          <w:p w14:paraId="1F84065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6F31DEE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607918BA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2576C" w:rsidRPr="00FF3ADF" w14:paraId="11ED3D89" w14:textId="77777777" w:rsidTr="00786C00">
        <w:tc>
          <w:tcPr>
            <w:tcW w:w="8296" w:type="dxa"/>
            <w:gridSpan w:val="2"/>
            <w:vAlign w:val="center"/>
          </w:tcPr>
          <w:p w14:paraId="20B66FD7" w14:textId="77777777" w:rsidR="0072576C" w:rsidRPr="00FF3ADF" w:rsidRDefault="0072576C" w:rsidP="008C58BC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2576C" w:rsidRPr="00FF3ADF" w14:paraId="6B5679AB" w14:textId="77777777" w:rsidTr="00927F1E">
        <w:tc>
          <w:tcPr>
            <w:tcW w:w="2100" w:type="dxa"/>
            <w:vAlign w:val="center"/>
          </w:tcPr>
          <w:p w14:paraId="555E6D9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229FE665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33209295" w14:textId="77777777" w:rsidTr="00927F1E">
        <w:tc>
          <w:tcPr>
            <w:tcW w:w="2100" w:type="dxa"/>
            <w:vAlign w:val="center"/>
          </w:tcPr>
          <w:p w14:paraId="6F86922D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8A2A855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2576C" w:rsidRPr="00FB194A" w14:paraId="2D2D5459" w14:textId="77777777" w:rsidTr="00927F1E">
        <w:tc>
          <w:tcPr>
            <w:tcW w:w="2100" w:type="dxa"/>
            <w:vAlign w:val="center"/>
          </w:tcPr>
          <w:p w14:paraId="03A41F7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4A58010E" w14:textId="77777777" w:rsidR="0072576C" w:rsidRPr="00E244C0" w:rsidRDefault="0072576C" w:rsidP="008C58BC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72576C" w:rsidRPr="00FB194A" w14:paraId="5D6E6F31" w14:textId="77777777" w:rsidTr="00DE15D2">
        <w:tc>
          <w:tcPr>
            <w:tcW w:w="2100" w:type="dxa"/>
            <w:vAlign w:val="center"/>
          </w:tcPr>
          <w:p w14:paraId="3F09A124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6F77AE81" w14:textId="77777777" w:rsidR="0072576C" w:rsidRPr="00E244C0" w:rsidRDefault="0072576C" w:rsidP="008C58BC">
            <w:pPr>
              <w:spacing w:after="60"/>
            </w:pPr>
            <w:r>
              <w:t>Τίτλος/Περιγραφή</w:t>
            </w:r>
          </w:p>
        </w:tc>
      </w:tr>
      <w:tr w:rsidR="0072576C" w:rsidRPr="00FB194A" w14:paraId="1460198C" w14:textId="77777777" w:rsidTr="00DE15D2">
        <w:tc>
          <w:tcPr>
            <w:tcW w:w="2100" w:type="dxa"/>
            <w:vAlign w:val="center"/>
          </w:tcPr>
          <w:p w14:paraId="70AC8D07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26AB4AC4" w14:textId="77777777" w:rsidR="0072576C" w:rsidRPr="00413A28" w:rsidRDefault="0072576C" w:rsidP="008C58BC">
            <w:pPr>
              <w:spacing w:after="60"/>
            </w:pPr>
            <w:r>
              <w:t xml:space="preserve">Περιγραφή </w:t>
            </w:r>
            <w:r>
              <w:rPr>
                <w:lang w:val="en-US"/>
              </w:rPr>
              <w:t xml:space="preserve">eshop </w:t>
            </w:r>
          </w:p>
        </w:tc>
      </w:tr>
      <w:tr w:rsidR="001751FE" w:rsidRPr="00FB194A" w14:paraId="72CE9C19" w14:textId="77777777" w:rsidTr="008B71E5">
        <w:tc>
          <w:tcPr>
            <w:tcW w:w="2100" w:type="dxa"/>
            <w:vAlign w:val="center"/>
          </w:tcPr>
          <w:p w14:paraId="020342C4" w14:textId="77777777" w:rsidR="001751FE" w:rsidRPr="00FB3368" w:rsidRDefault="001751FE" w:rsidP="008B71E5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52250F73" w14:textId="77777777" w:rsidR="001751FE" w:rsidRPr="00413A28" w:rsidRDefault="001751FE" w:rsidP="008B71E5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1751FE" w:rsidRPr="00FB194A" w14:paraId="5FE9424B" w14:textId="77777777" w:rsidTr="008B71E5">
        <w:tc>
          <w:tcPr>
            <w:tcW w:w="2100" w:type="dxa"/>
            <w:vAlign w:val="center"/>
          </w:tcPr>
          <w:p w14:paraId="52659D1E" w14:textId="07FBCBA0" w:rsidR="001751FE" w:rsidRPr="00FB3368" w:rsidRDefault="001751FE" w:rsidP="008B71E5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BARCODE</w:t>
            </w:r>
          </w:p>
        </w:tc>
        <w:tc>
          <w:tcPr>
            <w:tcW w:w="6196" w:type="dxa"/>
            <w:vAlign w:val="center"/>
          </w:tcPr>
          <w:p w14:paraId="1F4973B9" w14:textId="0662E5AB" w:rsidR="001751FE" w:rsidRPr="00413A28" w:rsidRDefault="001751FE" w:rsidP="008B71E5">
            <w:pPr>
              <w:spacing w:after="60"/>
            </w:pPr>
            <w:r w:rsidRPr="001751FE">
              <w:rPr>
                <w:lang w:val="en-US"/>
              </w:rPr>
              <w:t>BARCODE</w:t>
            </w:r>
            <w:r>
              <w:rPr>
                <w:lang w:val="en-US"/>
              </w:rPr>
              <w:t xml:space="preserve"> </w:t>
            </w:r>
            <w:r>
              <w:t>είδους</w:t>
            </w:r>
            <w:r>
              <w:rPr>
                <w:lang w:val="en-US"/>
              </w:rPr>
              <w:t xml:space="preserve"> </w:t>
            </w:r>
          </w:p>
        </w:tc>
      </w:tr>
      <w:tr w:rsidR="001751FE" w:rsidRPr="00FB194A" w14:paraId="5D4916C2" w14:textId="77777777" w:rsidTr="00927F1E">
        <w:tc>
          <w:tcPr>
            <w:tcW w:w="2100" w:type="dxa"/>
            <w:vAlign w:val="center"/>
          </w:tcPr>
          <w:p w14:paraId="45C0C941" w14:textId="11A90B38" w:rsidR="001751FE" w:rsidRPr="00FB3368" w:rsidRDefault="001751FE" w:rsidP="001751FE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0FF5A1B3" w14:textId="79845F81" w:rsidR="001751FE" w:rsidRPr="00413A28" w:rsidRDefault="001751FE" w:rsidP="001751FE">
            <w:pPr>
              <w:spacing w:after="60"/>
            </w:pPr>
            <w:r>
              <w:t>Τιμή λιανικής (με ΦΠΑ)</w:t>
            </w:r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14CCE8D9" w14:textId="77777777" w:rsidTr="000B0E7D">
        <w:tc>
          <w:tcPr>
            <w:tcW w:w="2100" w:type="dxa"/>
            <w:vAlign w:val="center"/>
          </w:tcPr>
          <w:p w14:paraId="4D3EDF3A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PRICE</w:t>
            </w:r>
          </w:p>
        </w:tc>
        <w:tc>
          <w:tcPr>
            <w:tcW w:w="6196" w:type="dxa"/>
            <w:vAlign w:val="center"/>
          </w:tcPr>
          <w:p w14:paraId="00068299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:rsidRPr="00FB194A" w14:paraId="6B93C0A1" w14:textId="77777777" w:rsidTr="000B0E7D">
        <w:tc>
          <w:tcPr>
            <w:tcW w:w="2100" w:type="dxa"/>
            <w:vAlign w:val="center"/>
          </w:tcPr>
          <w:p w14:paraId="140D8854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6633C830" w14:textId="77777777" w:rsidR="0072576C" w:rsidRDefault="0072576C" w:rsidP="008C58BC">
            <w:pPr>
              <w:spacing w:after="60"/>
            </w:pPr>
            <w:r>
              <w:t>Κωδικός ΦΠΑ</w:t>
            </w:r>
          </w:p>
        </w:tc>
      </w:tr>
      <w:tr w:rsidR="0072576C" w:rsidRPr="00FB194A" w14:paraId="3BF85187" w14:textId="77777777" w:rsidTr="005A71D0">
        <w:tc>
          <w:tcPr>
            <w:tcW w:w="2100" w:type="dxa"/>
            <w:vAlign w:val="center"/>
          </w:tcPr>
          <w:p w14:paraId="1E51DD65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6196" w:type="dxa"/>
            <w:vAlign w:val="center"/>
          </w:tcPr>
          <w:p w14:paraId="45A73DBD" w14:textId="77777777" w:rsidR="0072576C" w:rsidRPr="00424484" w:rsidRDefault="0072576C" w:rsidP="008C58BC">
            <w:pPr>
              <w:spacing w:after="60"/>
            </w:pPr>
            <w:r>
              <w:t>ΦΠΑ</w:t>
            </w:r>
          </w:p>
        </w:tc>
      </w:tr>
      <w:tr w:rsidR="0072576C" w:rsidRPr="00FB194A" w14:paraId="4E864C5A" w14:textId="77777777" w:rsidTr="00927F1E">
        <w:tc>
          <w:tcPr>
            <w:tcW w:w="2100" w:type="dxa"/>
            <w:vAlign w:val="center"/>
          </w:tcPr>
          <w:p w14:paraId="405C8807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38DB422B" w14:textId="77777777" w:rsidR="0072576C" w:rsidRPr="0067398E" w:rsidRDefault="0072576C" w:rsidP="008C58BC">
            <w:pPr>
              <w:spacing w:after="60"/>
            </w:pPr>
            <w:r>
              <w:t xml:space="preserve">Μονάδα μέτρησης </w:t>
            </w:r>
          </w:p>
        </w:tc>
      </w:tr>
      <w:tr w:rsidR="0072576C" w:rsidRPr="00FB194A" w14:paraId="3CBF998F" w14:textId="77777777" w:rsidTr="00927F1E">
        <w:tc>
          <w:tcPr>
            <w:tcW w:w="2100" w:type="dxa"/>
            <w:vAlign w:val="center"/>
          </w:tcPr>
          <w:p w14:paraId="112C05A5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60E14276" w14:textId="77777777" w:rsidR="0072576C" w:rsidRPr="0088575F" w:rsidRDefault="0072576C" w:rsidP="008C58BC">
            <w:pPr>
              <w:spacing w:after="60"/>
            </w:pPr>
            <w:r>
              <w:t>Στοκ</w:t>
            </w:r>
          </w:p>
        </w:tc>
      </w:tr>
      <w:tr w:rsidR="001751FE" w:rsidRPr="00FB194A" w14:paraId="4457D301" w14:textId="77777777" w:rsidTr="00927F1E">
        <w:tc>
          <w:tcPr>
            <w:tcW w:w="2100" w:type="dxa"/>
            <w:vAlign w:val="center"/>
          </w:tcPr>
          <w:p w14:paraId="3DB74E83" w14:textId="174F2E5A" w:rsidR="001751FE" w:rsidRDefault="001751FE" w:rsidP="008C58BC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MINQANTITY</w:t>
            </w:r>
          </w:p>
        </w:tc>
        <w:tc>
          <w:tcPr>
            <w:tcW w:w="6196" w:type="dxa"/>
            <w:vAlign w:val="center"/>
          </w:tcPr>
          <w:p w14:paraId="3C4BD5DA" w14:textId="53F21A6A" w:rsidR="001751FE" w:rsidRDefault="001751FE" w:rsidP="008C58BC">
            <w:pPr>
              <w:spacing w:after="60"/>
            </w:pPr>
            <w:r>
              <w:t xml:space="preserve">Ελάχιστη </w:t>
            </w:r>
            <w:r w:rsidR="004530D5">
              <w:t>ποσότητα</w:t>
            </w:r>
          </w:p>
        </w:tc>
      </w:tr>
      <w:tr w:rsidR="0072576C" w:rsidRPr="00FB194A" w14:paraId="4922BEFB" w14:textId="77777777" w:rsidTr="00927F1E">
        <w:tc>
          <w:tcPr>
            <w:tcW w:w="2100" w:type="dxa"/>
            <w:vAlign w:val="center"/>
          </w:tcPr>
          <w:p w14:paraId="1D72E3F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WEIGHT</w:t>
            </w:r>
          </w:p>
        </w:tc>
        <w:tc>
          <w:tcPr>
            <w:tcW w:w="6196" w:type="dxa"/>
            <w:vAlign w:val="center"/>
          </w:tcPr>
          <w:p w14:paraId="5BA0F6A3" w14:textId="77777777" w:rsidR="0072576C" w:rsidRDefault="0072576C" w:rsidP="008C58BC">
            <w:pPr>
              <w:spacing w:after="60"/>
            </w:pPr>
            <w:r>
              <w:t>Μικτό Βάρος</w:t>
            </w:r>
          </w:p>
        </w:tc>
      </w:tr>
      <w:tr w:rsidR="0072576C" w:rsidRPr="00FB194A" w14:paraId="7961A5E5" w14:textId="77777777" w:rsidTr="008C58BC">
        <w:tc>
          <w:tcPr>
            <w:tcW w:w="2100" w:type="dxa"/>
            <w:vAlign w:val="center"/>
          </w:tcPr>
          <w:p w14:paraId="69D0781B" w14:textId="661903D8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BRANDID</w:t>
            </w:r>
          </w:p>
        </w:tc>
        <w:tc>
          <w:tcPr>
            <w:tcW w:w="6196" w:type="dxa"/>
            <w:vAlign w:val="center"/>
          </w:tcPr>
          <w:p w14:paraId="7D9C89DC" w14:textId="66E7FD8B" w:rsidR="0072576C" w:rsidRPr="0072576C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Μάρκας</w:t>
            </w:r>
          </w:p>
        </w:tc>
      </w:tr>
      <w:tr w:rsidR="0072576C" w:rsidRPr="00FB194A" w14:paraId="551D65FE" w14:textId="77777777" w:rsidTr="008C58BC">
        <w:tc>
          <w:tcPr>
            <w:tcW w:w="2100" w:type="dxa"/>
            <w:vAlign w:val="center"/>
          </w:tcPr>
          <w:p w14:paraId="3D13F5F5" w14:textId="4DC95E2E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</w:t>
            </w:r>
          </w:p>
        </w:tc>
        <w:tc>
          <w:tcPr>
            <w:tcW w:w="6196" w:type="dxa"/>
            <w:vAlign w:val="center"/>
          </w:tcPr>
          <w:p w14:paraId="41CF9F41" w14:textId="2BC5E60E" w:rsidR="0072576C" w:rsidRDefault="0072576C" w:rsidP="008C58BC">
            <w:pPr>
              <w:spacing w:after="60"/>
            </w:pPr>
            <w:r>
              <w:t>Μάρκα / κατασκευαστής</w:t>
            </w:r>
          </w:p>
        </w:tc>
      </w:tr>
      <w:tr w:rsidR="0072576C" w:rsidRPr="00FB194A" w14:paraId="211F7DD0" w14:textId="77777777" w:rsidTr="00927F1E">
        <w:tc>
          <w:tcPr>
            <w:tcW w:w="2100" w:type="dxa"/>
            <w:vAlign w:val="center"/>
          </w:tcPr>
          <w:p w14:paraId="04A1D69D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SQLDATE</w:t>
            </w:r>
          </w:p>
        </w:tc>
        <w:tc>
          <w:tcPr>
            <w:tcW w:w="6196" w:type="dxa"/>
            <w:vAlign w:val="center"/>
          </w:tcPr>
          <w:p w14:paraId="4FB3004E" w14:textId="77777777" w:rsidR="0072576C" w:rsidRDefault="0072576C" w:rsidP="008C58BC">
            <w:pPr>
              <w:spacing w:after="60"/>
            </w:pPr>
            <w:r>
              <w:t>Ημερομηνία / ώρα μεταβολής</w:t>
            </w:r>
          </w:p>
        </w:tc>
      </w:tr>
      <w:tr w:rsidR="0072576C" w:rsidRPr="00FB194A" w14:paraId="7EA56505" w14:textId="77777777" w:rsidTr="00927F1E">
        <w:tc>
          <w:tcPr>
            <w:tcW w:w="2100" w:type="dxa"/>
            <w:vAlign w:val="center"/>
          </w:tcPr>
          <w:p w14:paraId="502A675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CC0340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  <w:tr w:rsidR="0072576C" w:rsidRPr="00FB194A" w14:paraId="5932FCE5" w14:textId="77777777" w:rsidTr="005A71D0">
        <w:tc>
          <w:tcPr>
            <w:tcW w:w="2100" w:type="dxa"/>
            <w:vAlign w:val="center"/>
          </w:tcPr>
          <w:p w14:paraId="2A21688E" w14:textId="77777777" w:rsidR="0072576C" w:rsidRPr="00E64D6F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5EB4CD40" w14:textId="77777777" w:rsidR="0072576C" w:rsidRPr="00C96A3B" w:rsidRDefault="0072576C" w:rsidP="008C58BC">
            <w:pPr>
              <w:spacing w:after="60"/>
            </w:pPr>
            <w:r>
              <w:t xml:space="preserve">Κατηγορίες </w:t>
            </w:r>
          </w:p>
        </w:tc>
      </w:tr>
      <w:tr w:rsidR="0072576C" w:rsidRPr="00FB194A" w14:paraId="1BD568F2" w14:textId="77777777" w:rsidTr="00927F1E">
        <w:tc>
          <w:tcPr>
            <w:tcW w:w="2100" w:type="dxa"/>
            <w:vAlign w:val="center"/>
          </w:tcPr>
          <w:p w14:paraId="141CC592" w14:textId="77777777" w:rsidR="0072576C" w:rsidRPr="0067398E" w:rsidRDefault="0072576C" w:rsidP="008C58BC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2ED4267E" w14:textId="77777777" w:rsidR="0072576C" w:rsidRPr="00C96A3B" w:rsidRDefault="0072576C" w:rsidP="008C58BC">
            <w:pPr>
              <w:spacing w:after="60"/>
            </w:pPr>
            <w:r>
              <w:t xml:space="preserve">Χαρακτηριστικά </w:t>
            </w:r>
          </w:p>
        </w:tc>
      </w:tr>
    </w:tbl>
    <w:p w14:paraId="6527D617" w14:textId="77777777" w:rsidR="0072576C" w:rsidRDefault="0072576C" w:rsidP="0072576C">
      <w:pPr>
        <w:spacing w:after="0"/>
      </w:pPr>
    </w:p>
    <w:p w14:paraId="444D29D0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343905FE" w14:textId="77777777" w:rsidTr="000B0E7D">
        <w:tc>
          <w:tcPr>
            <w:tcW w:w="8296" w:type="dxa"/>
            <w:gridSpan w:val="2"/>
            <w:vAlign w:val="center"/>
          </w:tcPr>
          <w:p w14:paraId="5F49FB42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72576C" w:rsidRPr="00FF3ADF" w14:paraId="24B967D0" w14:textId="77777777" w:rsidTr="00424484">
        <w:tc>
          <w:tcPr>
            <w:tcW w:w="2367" w:type="dxa"/>
            <w:vAlign w:val="center"/>
          </w:tcPr>
          <w:p w14:paraId="0AA7B426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5EB6C53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59D2CB5" w14:textId="77777777" w:rsidTr="00424484">
        <w:tc>
          <w:tcPr>
            <w:tcW w:w="2367" w:type="dxa"/>
            <w:vAlign w:val="center"/>
          </w:tcPr>
          <w:p w14:paraId="77D0684E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113E7F0F" w14:textId="77777777" w:rsidR="0072576C" w:rsidRPr="00424484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72576C" w:rsidRPr="00C30E96" w14:paraId="64560EDE" w14:textId="77777777" w:rsidTr="00424484">
        <w:tc>
          <w:tcPr>
            <w:tcW w:w="2367" w:type="dxa"/>
            <w:vAlign w:val="center"/>
          </w:tcPr>
          <w:p w14:paraId="19C8CF75" w14:textId="77777777" w:rsidR="0072576C" w:rsidRPr="00424484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47CB7BB8" w14:textId="77777777" w:rsidR="0072576C" w:rsidRPr="00013695" w:rsidRDefault="0072576C" w:rsidP="008C58BC">
            <w:pPr>
              <w:spacing w:after="60"/>
            </w:pPr>
            <w:r>
              <w:t>Τίτλος κατηγορίας</w:t>
            </w:r>
          </w:p>
        </w:tc>
      </w:tr>
    </w:tbl>
    <w:p w14:paraId="5485505C" w14:textId="77777777" w:rsidR="0072576C" w:rsidRDefault="0072576C" w:rsidP="0072576C">
      <w:pPr>
        <w:spacing w:after="0"/>
      </w:pPr>
    </w:p>
    <w:p w14:paraId="1968C0FA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77B47578" w14:textId="77777777" w:rsidTr="00160AC2">
        <w:tc>
          <w:tcPr>
            <w:tcW w:w="8296" w:type="dxa"/>
            <w:gridSpan w:val="2"/>
            <w:vAlign w:val="center"/>
          </w:tcPr>
          <w:p w14:paraId="62BFEB58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>
              <w:t>(Χαρακτηριστικά)</w:t>
            </w:r>
          </w:p>
        </w:tc>
      </w:tr>
      <w:tr w:rsidR="0072576C" w:rsidRPr="00FF3ADF" w14:paraId="6295D1C8" w14:textId="77777777" w:rsidTr="00160AC2">
        <w:tc>
          <w:tcPr>
            <w:tcW w:w="2100" w:type="dxa"/>
            <w:vAlign w:val="center"/>
          </w:tcPr>
          <w:p w14:paraId="610B690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0DC8920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07825EF" w14:textId="77777777" w:rsidTr="00160AC2">
        <w:tc>
          <w:tcPr>
            <w:tcW w:w="2100" w:type="dxa"/>
            <w:vAlign w:val="center"/>
          </w:tcPr>
          <w:p w14:paraId="289DBFF2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46D97C08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Χαρακτηριστικού</w:t>
            </w:r>
          </w:p>
        </w:tc>
      </w:tr>
      <w:tr w:rsidR="0072576C" w:rsidRPr="00FB194A" w14:paraId="69BF1304" w14:textId="77777777" w:rsidTr="00160AC2">
        <w:tc>
          <w:tcPr>
            <w:tcW w:w="2100" w:type="dxa"/>
            <w:vAlign w:val="center"/>
          </w:tcPr>
          <w:p w14:paraId="3C54124C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004ECA99" w14:textId="77777777" w:rsidR="0072576C" w:rsidRPr="00013695" w:rsidRDefault="0072576C" w:rsidP="008C58BC">
            <w:pPr>
              <w:spacing w:after="60"/>
            </w:pPr>
            <w:r>
              <w:t>Όνομα</w:t>
            </w:r>
          </w:p>
        </w:tc>
      </w:tr>
      <w:tr w:rsidR="0072576C" w:rsidRPr="00FB194A" w14:paraId="1B4FA541" w14:textId="77777777" w:rsidTr="00160AC2">
        <w:tc>
          <w:tcPr>
            <w:tcW w:w="2100" w:type="dxa"/>
            <w:vAlign w:val="center"/>
          </w:tcPr>
          <w:p w14:paraId="62496C9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35D72FC0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5983738C" w14:textId="77777777" w:rsidR="0072576C" w:rsidRDefault="0072576C" w:rsidP="0072576C">
      <w:pPr>
        <w:spacing w:after="0"/>
      </w:pPr>
    </w:p>
    <w:p w14:paraId="22F49FE5" w14:textId="77777777" w:rsidR="0072576C" w:rsidRPr="00321DC9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2576C" w14:paraId="27CA1D4C" w14:textId="77777777" w:rsidTr="00786C00">
        <w:tc>
          <w:tcPr>
            <w:tcW w:w="8296" w:type="dxa"/>
            <w:gridSpan w:val="2"/>
            <w:vAlign w:val="center"/>
          </w:tcPr>
          <w:p w14:paraId="1DA6EC76" w14:textId="77777777" w:rsidR="0072576C" w:rsidRPr="007D29C5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7930307A" w14:textId="77777777" w:rsidTr="00786C00">
        <w:tc>
          <w:tcPr>
            <w:tcW w:w="2689" w:type="dxa"/>
            <w:vAlign w:val="center"/>
          </w:tcPr>
          <w:p w14:paraId="0FD2A974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FBB8D80" w14:textId="77777777" w:rsidR="0072576C" w:rsidRPr="00385D6A" w:rsidRDefault="0072576C" w:rsidP="008C58B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72576C" w14:paraId="6AAC8BDC" w14:textId="77777777" w:rsidTr="00786C00">
        <w:tc>
          <w:tcPr>
            <w:tcW w:w="2689" w:type="dxa"/>
            <w:vAlign w:val="center"/>
          </w:tcPr>
          <w:p w14:paraId="48C0B560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23FB03D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6FCFDC8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144CC798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6091D8E0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1F3490C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>{</w:t>
            </w:r>
          </w:p>
          <w:p w14:paraId="3EA3C43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"success": true,</w:t>
            </w:r>
          </w:p>
          <w:p w14:paraId="2BAA5CB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"error": "",</w:t>
            </w:r>
          </w:p>
          <w:p w14:paraId="41B405A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</w:t>
            </w:r>
            <w:proofErr w:type="spellStart"/>
            <w:r w:rsidRPr="004530D5">
              <w:rPr>
                <w:bCs/>
                <w:lang w:val="en-US"/>
              </w:rPr>
              <w:t>totalcount</w:t>
            </w:r>
            <w:proofErr w:type="spellEnd"/>
            <w:r w:rsidRPr="004530D5">
              <w:rPr>
                <w:bCs/>
                <w:lang w:val="en-US"/>
              </w:rPr>
              <w:t>": 1864,</w:t>
            </w:r>
          </w:p>
          <w:p w14:paraId="324935A7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"data": [</w:t>
            </w:r>
          </w:p>
          <w:p w14:paraId="3D9C0FA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{</w:t>
            </w:r>
          </w:p>
          <w:p w14:paraId="271228AE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"ITEMID": 14467,</w:t>
            </w:r>
          </w:p>
          <w:p w14:paraId="7EAF63F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"CODE": "AS801.013.0100",</w:t>
            </w:r>
          </w:p>
          <w:p w14:paraId="299AE2E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"NAME": "NEXTEP ΛΑΣΤΙΧΟ SILVER SMARTFLEX SMT, 1/2\</w:t>
            </w:r>
            <w:proofErr w:type="gramStart"/>
            <w:r w:rsidRPr="004530D5">
              <w:rPr>
                <w:bCs/>
                <w:lang w:val="en-US"/>
              </w:rPr>
              <w:t>" ,</w:t>
            </w:r>
            <w:proofErr w:type="gramEnd"/>
            <w:r w:rsidRPr="004530D5">
              <w:rPr>
                <w:bCs/>
                <w:lang w:val="en-US"/>
              </w:rPr>
              <w:t xml:space="preserve"> 10M, 14 BAR",</w:t>
            </w:r>
          </w:p>
          <w:p w14:paraId="35FEBE2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"SHOPNAME": "",</w:t>
            </w:r>
          </w:p>
          <w:p w14:paraId="08D1FE5E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"DESCRIPTION": "",</w:t>
            </w:r>
          </w:p>
          <w:p w14:paraId="7B181CF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"BARCODE": "4003991982290",</w:t>
            </w:r>
          </w:p>
          <w:p w14:paraId="671BE7C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lastRenderedPageBreak/>
              <w:t xml:space="preserve">            "LIANIKI": 24.2,</w:t>
            </w:r>
          </w:p>
          <w:p w14:paraId="3497920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"PRICE": 13.9,</w:t>
            </w:r>
          </w:p>
          <w:p w14:paraId="35CA4DD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"VATID": 1410,</w:t>
            </w:r>
          </w:p>
          <w:p w14:paraId="2D18300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"VAT": "24",</w:t>
            </w:r>
          </w:p>
          <w:p w14:paraId="13F6717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"UNIT": "</w:t>
            </w:r>
            <w:proofErr w:type="spellStart"/>
            <w:r w:rsidRPr="004530D5">
              <w:rPr>
                <w:bCs/>
                <w:lang w:val="en-US"/>
              </w:rPr>
              <w:t>Τεμάχι</w:t>
            </w:r>
            <w:proofErr w:type="spellEnd"/>
            <w:r w:rsidRPr="004530D5">
              <w:rPr>
                <w:bCs/>
                <w:lang w:val="en-US"/>
              </w:rPr>
              <w:t>α",</w:t>
            </w:r>
          </w:p>
          <w:p w14:paraId="706C2A5C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"STOCK": 120,</w:t>
            </w:r>
          </w:p>
          <w:p w14:paraId="00A211D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"MINQANTITY": 6,</w:t>
            </w:r>
          </w:p>
          <w:p w14:paraId="6493603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"WEIGHT": 0,</w:t>
            </w:r>
          </w:p>
          <w:p w14:paraId="04DEE22C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"BRANDID": 130,</w:t>
            </w:r>
          </w:p>
          <w:p w14:paraId="759755CC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"BRAND": "NEXTEP",</w:t>
            </w:r>
          </w:p>
          <w:p w14:paraId="49C36C9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"VISIBILITY": 1,</w:t>
            </w:r>
          </w:p>
          <w:p w14:paraId="6928E17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"CATEGORIES": [</w:t>
            </w:r>
          </w:p>
          <w:p w14:paraId="605DCC6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{</w:t>
            </w:r>
          </w:p>
          <w:p w14:paraId="097733C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"CATEGORY_ID": "36310",</w:t>
            </w:r>
          </w:p>
          <w:p w14:paraId="3D0B3C0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"CATEGORY_NAME": "</w:t>
            </w:r>
            <w:proofErr w:type="spellStart"/>
            <w:r w:rsidRPr="004530D5">
              <w:rPr>
                <w:bCs/>
                <w:lang w:val="en-US"/>
              </w:rPr>
              <w:t>Λάστιχ</w:t>
            </w:r>
            <w:proofErr w:type="spellEnd"/>
            <w:r w:rsidRPr="004530D5">
              <w:rPr>
                <w:bCs/>
                <w:lang w:val="en-US"/>
              </w:rPr>
              <w:t xml:space="preserve">α </w:t>
            </w:r>
            <w:proofErr w:type="spellStart"/>
            <w:r w:rsidRPr="004530D5">
              <w:rPr>
                <w:bCs/>
                <w:lang w:val="en-US"/>
              </w:rPr>
              <w:t>κή</w:t>
            </w:r>
            <w:proofErr w:type="spellEnd"/>
            <w:r w:rsidRPr="004530D5">
              <w:rPr>
                <w:bCs/>
                <w:lang w:val="en-US"/>
              </w:rPr>
              <w:t>που"</w:t>
            </w:r>
          </w:p>
          <w:p w14:paraId="7309C7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}</w:t>
            </w:r>
          </w:p>
          <w:p w14:paraId="5945001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],</w:t>
            </w:r>
          </w:p>
          <w:p w14:paraId="4720480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"ATTRIBUTES": []</w:t>
            </w:r>
          </w:p>
          <w:p w14:paraId="3C78AC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},</w:t>
            </w:r>
          </w:p>
          <w:p w14:paraId="7C8C25B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{</w:t>
            </w:r>
          </w:p>
          <w:p w14:paraId="2791089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"ITEMID": 8309,</w:t>
            </w:r>
          </w:p>
          <w:p w14:paraId="0202B05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"CODE": "AS801.013.0200",</w:t>
            </w:r>
          </w:p>
          <w:p w14:paraId="3C34CC2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"NAME": "NEXTEP ΛΑΣΤΙΧΟ SILVER SMARTFLEX SMT, 1/2\</w:t>
            </w:r>
            <w:proofErr w:type="gramStart"/>
            <w:r w:rsidRPr="004530D5">
              <w:rPr>
                <w:bCs/>
                <w:lang w:val="en-US"/>
              </w:rPr>
              <w:t>" ,</w:t>
            </w:r>
            <w:proofErr w:type="gramEnd"/>
            <w:r w:rsidRPr="004530D5">
              <w:rPr>
                <w:bCs/>
                <w:lang w:val="en-US"/>
              </w:rPr>
              <w:t xml:space="preserve"> 20M, 140GR",</w:t>
            </w:r>
          </w:p>
          <w:p w14:paraId="508800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"SHOPNAME": "",</w:t>
            </w:r>
          </w:p>
          <w:p w14:paraId="0C95AD8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"DESCRIPTION": "",</w:t>
            </w:r>
          </w:p>
          <w:p w14:paraId="652DB61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"BARCODE": "4003991111782",</w:t>
            </w:r>
          </w:p>
          <w:p w14:paraId="25B002E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"LIANIKI": 48.4,</w:t>
            </w:r>
          </w:p>
          <w:p w14:paraId="6C6C0A4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"PRICE": 27.8,</w:t>
            </w:r>
          </w:p>
          <w:p w14:paraId="07D2D54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"VATID": 1410,</w:t>
            </w:r>
          </w:p>
          <w:p w14:paraId="3E4DDBE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"VAT": "24",</w:t>
            </w:r>
          </w:p>
          <w:p w14:paraId="4BF98967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"UNIT": "</w:t>
            </w:r>
            <w:proofErr w:type="spellStart"/>
            <w:r w:rsidRPr="004530D5">
              <w:rPr>
                <w:bCs/>
                <w:lang w:val="en-US"/>
              </w:rPr>
              <w:t>Τεμάχι</w:t>
            </w:r>
            <w:proofErr w:type="spellEnd"/>
            <w:r w:rsidRPr="004530D5">
              <w:rPr>
                <w:bCs/>
                <w:lang w:val="en-US"/>
              </w:rPr>
              <w:t>α",</w:t>
            </w:r>
          </w:p>
          <w:p w14:paraId="3F190A8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"STOCK": 159,</w:t>
            </w:r>
          </w:p>
          <w:p w14:paraId="3EB5121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"MINQANTITY": 6,</w:t>
            </w:r>
          </w:p>
          <w:p w14:paraId="4384CA2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"WEIGHT": 0,</w:t>
            </w:r>
          </w:p>
          <w:p w14:paraId="584C68C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"BRANDID": 130,</w:t>
            </w:r>
          </w:p>
          <w:p w14:paraId="065B702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"BRAND": "NEXTEP",</w:t>
            </w:r>
          </w:p>
          <w:p w14:paraId="7CE98EC8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"VISIBILITY": 1,</w:t>
            </w:r>
          </w:p>
          <w:p w14:paraId="271784F8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"CATEGORIES": [</w:t>
            </w:r>
          </w:p>
          <w:p w14:paraId="4C54F0B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{</w:t>
            </w:r>
          </w:p>
          <w:p w14:paraId="71A469E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"CATEGORY_ID": "36310",</w:t>
            </w:r>
          </w:p>
          <w:p w14:paraId="4B7FF50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"CATEGORY_NAME": "</w:t>
            </w:r>
            <w:proofErr w:type="spellStart"/>
            <w:r w:rsidRPr="004530D5">
              <w:rPr>
                <w:bCs/>
                <w:lang w:val="en-US"/>
              </w:rPr>
              <w:t>Λάστιχ</w:t>
            </w:r>
            <w:proofErr w:type="spellEnd"/>
            <w:r w:rsidRPr="004530D5">
              <w:rPr>
                <w:bCs/>
                <w:lang w:val="en-US"/>
              </w:rPr>
              <w:t xml:space="preserve">α </w:t>
            </w:r>
            <w:proofErr w:type="spellStart"/>
            <w:r w:rsidRPr="004530D5">
              <w:rPr>
                <w:bCs/>
                <w:lang w:val="en-US"/>
              </w:rPr>
              <w:t>κή</w:t>
            </w:r>
            <w:proofErr w:type="spellEnd"/>
            <w:r w:rsidRPr="004530D5">
              <w:rPr>
                <w:bCs/>
                <w:lang w:val="en-US"/>
              </w:rPr>
              <w:t>που"</w:t>
            </w:r>
          </w:p>
          <w:p w14:paraId="06E7B7E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}</w:t>
            </w:r>
          </w:p>
          <w:p w14:paraId="0285FE4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],</w:t>
            </w:r>
          </w:p>
          <w:p w14:paraId="6978542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"ATTRIBUTES": []</w:t>
            </w:r>
          </w:p>
          <w:p w14:paraId="6168BF2C" w14:textId="77777777" w:rsidR="0072576C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},</w:t>
            </w:r>
          </w:p>
          <w:p w14:paraId="32689B37" w14:textId="02C0F7C5" w:rsidR="004530D5" w:rsidRDefault="004530D5" w:rsidP="004530D5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   ]</w:t>
            </w:r>
          </w:p>
          <w:p w14:paraId="0DC571D4" w14:textId="721752E3" w:rsidR="004530D5" w:rsidRPr="004530D5" w:rsidRDefault="004530D5" w:rsidP="004530D5">
            <w:pPr>
              <w:spacing w:after="0"/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31302600" w14:textId="77777777" w:rsidR="0007660B" w:rsidRDefault="0007660B" w:rsidP="0007660B">
      <w:pPr>
        <w:pStyle w:val="Heading3"/>
        <w:numPr>
          <w:ilvl w:val="0"/>
          <w:numId w:val="0"/>
        </w:numPr>
        <w:ind w:left="720"/>
      </w:pPr>
      <w:bookmarkStart w:id="18" w:name="_Toc122514240"/>
    </w:p>
    <w:p w14:paraId="713C27E2" w14:textId="35F5C916" w:rsidR="0072576C" w:rsidRDefault="0072576C" w:rsidP="0072576C">
      <w:pPr>
        <w:pStyle w:val="Heading3"/>
      </w:pPr>
      <w:bookmarkStart w:id="19" w:name="_Toc145078944"/>
      <w:r>
        <w:t>Αναζήτηση Κατηγοριών</w:t>
      </w:r>
      <w:bookmarkEnd w:id="18"/>
      <w:bookmarkEnd w:id="19"/>
    </w:p>
    <w:p w14:paraId="2BD2EFD4" w14:textId="77777777" w:rsidR="0072576C" w:rsidRDefault="0072576C" w:rsidP="0072576C"/>
    <w:p w14:paraId="2B69E824" w14:textId="77777777" w:rsidR="0072576C" w:rsidRDefault="0072576C" w:rsidP="0072576C">
      <w:r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proofErr w:type="spellStart"/>
      <w:r>
        <w:rPr>
          <w:lang w:val="en-US"/>
        </w:rPr>
        <w:t>getCategories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277B6C4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3ED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C7B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AE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3031868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71E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1F72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getCategories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3D1F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5A4AFC7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90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6C45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7959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FF98A41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00E2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DCA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375D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</w:tbl>
    <w:p w14:paraId="0339C48C" w14:textId="77777777" w:rsidR="0072576C" w:rsidRDefault="0072576C" w:rsidP="0072576C">
      <w:pPr>
        <w:spacing w:after="0"/>
      </w:pPr>
    </w:p>
    <w:p w14:paraId="792629D0" w14:textId="77777777" w:rsidR="00456502" w:rsidRDefault="00456502" w:rsidP="0072576C"/>
    <w:p w14:paraId="66FBED2D" w14:textId="77777777" w:rsidR="00456502" w:rsidRDefault="00456502" w:rsidP="0072576C"/>
    <w:p w14:paraId="0BC0F3FA" w14:textId="77777777" w:rsidR="00456502" w:rsidRDefault="00456502" w:rsidP="0072576C"/>
    <w:p w14:paraId="69A9DFD2" w14:textId="77777777" w:rsidR="00456502" w:rsidRDefault="00456502" w:rsidP="0072576C"/>
    <w:p w14:paraId="54CCC5F0" w14:textId="77777777" w:rsidR="00456502" w:rsidRDefault="00456502" w:rsidP="0072576C"/>
    <w:p w14:paraId="5A35ECAD" w14:textId="34FC7978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1858B90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7D11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C4F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1C02482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65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C5D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79B1C49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D365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55F8B68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110C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484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6125C03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F459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CBDA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4960B58F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72576C" w14:paraId="187ED8AA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9F4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9802E8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F20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2F6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04517D35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B08B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6564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72576C" w14:paraId="5329CC79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FF7E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92D" w14:textId="77777777" w:rsidR="0072576C" w:rsidRDefault="0072576C" w:rsidP="008C58BC">
            <w:pPr>
              <w:spacing w:after="60"/>
            </w:pPr>
            <w:r>
              <w:t>Περιγραφή Κατηγορίας</w:t>
            </w:r>
          </w:p>
        </w:tc>
      </w:tr>
      <w:tr w:rsidR="0072576C" w14:paraId="612B56E6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11BB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E941" w14:textId="77777777" w:rsidR="0072576C" w:rsidRDefault="0072576C" w:rsidP="008C58BC">
            <w:pPr>
              <w:spacing w:after="60"/>
            </w:pPr>
            <w:r>
              <w:t>Κωδικός Γονικής Κατηγορίας</w:t>
            </w:r>
          </w:p>
        </w:tc>
      </w:tr>
      <w:tr w:rsidR="0072576C" w14:paraId="263C4E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B229" w14:textId="77777777" w:rsidR="0072576C" w:rsidRDefault="0072576C" w:rsidP="008C58BC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AB5A" w14:textId="77777777" w:rsidR="0072576C" w:rsidRDefault="0072576C" w:rsidP="008C58BC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proofErr w:type="gramStart"/>
            <w:r>
              <w:t>1  =</w:t>
            </w:r>
            <w:proofErr w:type="gramEnd"/>
            <w:r>
              <w:t xml:space="preserve">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5316A171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proofErr w:type="gramStart"/>
            <w:r>
              <w:rPr>
                <w:lang w:val="en-US"/>
              </w:rPr>
              <w:t>LEVEL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2A53E3D" w14:textId="77777777" w:rsidR="0072576C" w:rsidRDefault="0072576C" w:rsidP="0072576C">
      <w:pPr>
        <w:spacing w:after="0"/>
      </w:pPr>
    </w:p>
    <w:p w14:paraId="48518FFD" w14:textId="77777777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7C0DB10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44E3F4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getCategories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8DD5A16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ED5BDA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08DAA53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6FFE845" w14:textId="77777777" w:rsidR="0072576C" w:rsidRDefault="0072576C" w:rsidP="0072576C">
      <w:pPr>
        <w:spacing w:after="0"/>
        <w:rPr>
          <w:b/>
          <w:lang w:val="en-US"/>
        </w:rPr>
      </w:pPr>
    </w:p>
    <w:p w14:paraId="627E83FE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2A9A9AD1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831FA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"success": true,</w:t>
      </w:r>
    </w:p>
    <w:p w14:paraId="00713625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236DEB8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8470,</w:t>
      </w:r>
    </w:p>
    <w:p w14:paraId="5E0AF1F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4F0794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868E53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"11001",</w:t>
      </w:r>
    </w:p>
    <w:p w14:paraId="6B2F568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1218A07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55D0BA1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37FDB6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1B119AA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0D659E2E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E720B14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81FB2D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031DB5C2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5D2956A" w14:textId="77777777" w:rsidR="0072576C" w:rsidRDefault="0072576C" w:rsidP="0072576C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1ABAD75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0CE4925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37CF6DC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7639F95" w14:textId="77777777" w:rsidR="00456502" w:rsidRDefault="00456502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E3DCDC6" w14:textId="77777777" w:rsidR="00456502" w:rsidRDefault="00456502" w:rsidP="00456502">
      <w:pPr>
        <w:pStyle w:val="Heading3"/>
      </w:pPr>
      <w:bookmarkStart w:id="20" w:name="_Toc132272665"/>
      <w:bookmarkStart w:id="21" w:name="_Toc145078945"/>
      <w:r>
        <w:t>Αναζήτηση Χαρακτηριστικών</w:t>
      </w:r>
      <w:bookmarkEnd w:id="20"/>
      <w:bookmarkEnd w:id="21"/>
    </w:p>
    <w:p w14:paraId="240C1FAA" w14:textId="77777777" w:rsidR="00456502" w:rsidRDefault="00456502" w:rsidP="00456502">
      <w:r>
        <w:t xml:space="preserve">Για να πάρετε τα χαρακτηριστικά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 w:rsidRPr="00B31958">
        <w:t xml:space="preserve"> </w:t>
      </w:r>
      <w:proofErr w:type="spellStart"/>
      <w:r w:rsidRPr="00B31958">
        <w:rPr>
          <w:lang w:val="en-US"/>
        </w:rPr>
        <w:t>getAttributes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456502" w14:paraId="792A92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849E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5C4C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7A3F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22D3AC2E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733E" w14:textId="77777777" w:rsidR="00456502" w:rsidRDefault="00456502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FCE6" w14:textId="77777777" w:rsidR="00456502" w:rsidRDefault="00456502" w:rsidP="008C58BC">
            <w:pPr>
              <w:spacing w:after="0"/>
              <w:rPr>
                <w:b/>
                <w:bCs/>
              </w:rPr>
            </w:pPr>
            <w:proofErr w:type="spellStart"/>
            <w:r w:rsidRPr="00B31958">
              <w:rPr>
                <w:b/>
                <w:bCs/>
                <w:lang w:val="en-US"/>
              </w:rPr>
              <w:t>getAttributes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C245" w14:textId="77777777" w:rsidR="00456502" w:rsidRDefault="00456502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456502" w14:paraId="3A947B61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35C2" w14:textId="77777777" w:rsidR="00456502" w:rsidRDefault="00456502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0D2C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594" w14:textId="77777777" w:rsidR="00456502" w:rsidRDefault="00456502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56502" w14:paraId="0E3602A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FF31" w14:textId="77777777" w:rsidR="00456502" w:rsidRDefault="00456502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FB87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4648" w14:textId="77777777" w:rsidR="00456502" w:rsidRDefault="00456502" w:rsidP="008C58BC">
            <w:pPr>
              <w:spacing w:after="0"/>
              <w:rPr>
                <w:lang w:val="en-US"/>
              </w:rPr>
            </w:pPr>
          </w:p>
        </w:tc>
      </w:tr>
    </w:tbl>
    <w:p w14:paraId="490FEFD2" w14:textId="77777777" w:rsidR="00456502" w:rsidRDefault="00456502" w:rsidP="00456502">
      <w:pPr>
        <w:spacing w:after="0"/>
      </w:pPr>
    </w:p>
    <w:p w14:paraId="03702582" w14:textId="77777777" w:rsidR="00456502" w:rsidRDefault="00456502" w:rsidP="00456502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6502" w14:paraId="3B104E4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9405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223D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524DA45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28DE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C641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456502" w14:paraId="2DA6F4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CF9C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43C6" w14:textId="77777777" w:rsidR="00456502" w:rsidRPr="00456502" w:rsidRDefault="00456502" w:rsidP="008C58BC">
            <w:pPr>
              <w:spacing w:after="60"/>
            </w:pPr>
            <w:r w:rsidRPr="00456502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456502">
              <w:t xml:space="preserve"> = </w:t>
            </w:r>
            <w:r>
              <w:rPr>
                <w:lang w:val="en-US"/>
              </w:rPr>
              <w:t>False</w:t>
            </w:r>
            <w:r w:rsidRPr="00456502">
              <w:t>.</w:t>
            </w:r>
          </w:p>
        </w:tc>
      </w:tr>
      <w:tr w:rsidR="00456502" w14:paraId="43293D0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DAB4" w14:textId="77777777" w:rsidR="00456502" w:rsidRDefault="00456502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1617" w14:textId="77777777" w:rsidR="00456502" w:rsidRPr="00456502" w:rsidRDefault="00456502" w:rsidP="008C58BC">
            <w:pPr>
              <w:spacing w:after="60"/>
            </w:pPr>
            <w:r w:rsidRPr="00456502"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 w:rsidRPr="00456502">
              <w:t>.</w:t>
            </w:r>
          </w:p>
        </w:tc>
      </w:tr>
      <w:tr w:rsidR="00456502" w14:paraId="22B19AE4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99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B61" w14:textId="77777777" w:rsidR="00456502" w:rsidRPr="00456502" w:rsidRDefault="00456502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456502">
              <w:t xml:space="preserve"> 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128FEE94" w14:textId="77777777" w:rsidR="00456502" w:rsidRDefault="00456502" w:rsidP="0045650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456502" w14:paraId="0CD9CBF3" w14:textId="77777777" w:rsidTr="008C58B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DC3" w14:textId="77777777" w:rsidR="00456502" w:rsidRDefault="00456502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456502" w14:paraId="4DDEAB6B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CF0B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174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41F73B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FE43" w14:textId="77777777" w:rsidR="00456502" w:rsidRDefault="00456502" w:rsidP="008C58BC">
            <w:pPr>
              <w:spacing w:after="60"/>
              <w:rPr>
                <w:bCs/>
                <w:lang w:val="en-US"/>
              </w:rPr>
            </w:pPr>
            <w:r w:rsidRPr="00B31958">
              <w:t>ATTRIBUTEID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3ABD" w14:textId="77777777" w:rsidR="00456502" w:rsidRPr="00E72914" w:rsidRDefault="00456502" w:rsidP="008C58BC">
            <w:pPr>
              <w:spacing w:after="60"/>
              <w:rPr>
                <w:bCs/>
              </w:rPr>
            </w:pPr>
            <w:r>
              <w:rPr>
                <w:bCs/>
              </w:rPr>
              <w:t>Κωδικός του Χαρακτηριστικού</w:t>
            </w:r>
          </w:p>
        </w:tc>
      </w:tr>
      <w:tr w:rsidR="00456502" w14:paraId="559A2C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0AD4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B4F" w14:textId="77777777" w:rsidR="00456502" w:rsidRDefault="00456502" w:rsidP="008C58BC">
            <w:pPr>
              <w:spacing w:after="60"/>
            </w:pPr>
            <w:r>
              <w:t xml:space="preserve">Περιγραφή </w:t>
            </w:r>
            <w:r w:rsidRPr="00B31958">
              <w:t>Χαρακτηριστικού</w:t>
            </w:r>
          </w:p>
        </w:tc>
      </w:tr>
      <w:tr w:rsidR="00456502" w14:paraId="29551D30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BEB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ISACTIVE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8DF" w14:textId="77777777" w:rsidR="00456502" w:rsidRDefault="00456502" w:rsidP="008C58BC">
            <w:pPr>
              <w:spacing w:after="60"/>
            </w:pPr>
            <w:r>
              <w:t>Ενεργό ή όχι</w:t>
            </w:r>
          </w:p>
        </w:tc>
      </w:tr>
    </w:tbl>
    <w:p w14:paraId="414D7CAD" w14:textId="77777777" w:rsidR="00456502" w:rsidRDefault="00456502" w:rsidP="00456502">
      <w:pPr>
        <w:spacing w:after="0"/>
      </w:pPr>
    </w:p>
    <w:p w14:paraId="54B4C234" w14:textId="77777777" w:rsidR="00456502" w:rsidRDefault="00456502" w:rsidP="00456502">
      <w:pPr>
        <w:rPr>
          <w:b/>
          <w:lang w:val="en-US"/>
        </w:rPr>
      </w:pPr>
    </w:p>
    <w:p w14:paraId="358B1810" w14:textId="77777777" w:rsidR="00456502" w:rsidRDefault="00456502" w:rsidP="00456502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3426E91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3C9EC6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r w:rsidRPr="00B31958">
        <w:rPr>
          <w:lang w:val="en-US"/>
        </w:rPr>
        <w:t xml:space="preserve"> </w:t>
      </w:r>
      <w:proofErr w:type="spellStart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getAttributes</w:t>
      </w:r>
      <w:proofErr w:type="spellEnd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04800B3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F3AC287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</w:t>
      </w:r>
    </w:p>
    <w:p w14:paraId="4C45797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>}</w:t>
      </w:r>
    </w:p>
    <w:p w14:paraId="20512AC3" w14:textId="77777777" w:rsidR="00456502" w:rsidRDefault="00456502" w:rsidP="00456502">
      <w:pPr>
        <w:spacing w:after="0"/>
        <w:rPr>
          <w:b/>
          <w:lang w:val="en-US"/>
        </w:rPr>
      </w:pPr>
    </w:p>
    <w:p w14:paraId="64E24996" w14:textId="77777777" w:rsidR="00456502" w:rsidRDefault="00456502" w:rsidP="00456502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82DFC0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72A47A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C0C74F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74F0F023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0,</w:t>
      </w:r>
    </w:p>
    <w:p w14:paraId="5A3973F0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9219687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9544C1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89898C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1000,</w:t>
      </w:r>
    </w:p>
    <w:p w14:paraId="212ACF8F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"ΜΑΡΚΑ",</w:t>
      </w:r>
    </w:p>
    <w:p w14:paraId="026967B0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20BB6A09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DF9D5C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A4A4D8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1001,</w:t>
      </w:r>
    </w:p>
    <w:p w14:paraId="2054C4D1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"FAMILY",</w:t>
      </w:r>
    </w:p>
    <w:p w14:paraId="6F0F514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9AEECD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06C09CF2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2651A32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24ED656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B4028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3D2B417" w14:textId="77777777" w:rsidR="0072576C" w:rsidRDefault="0072576C" w:rsidP="0072576C">
      <w:pPr>
        <w:pStyle w:val="Heading3"/>
      </w:pPr>
      <w:bookmarkStart w:id="22" w:name="_Toc117700785"/>
      <w:bookmarkStart w:id="23" w:name="_Toc122514241"/>
      <w:bookmarkStart w:id="24" w:name="_Toc145078946"/>
      <w:r>
        <w:t>Υπόλοιπα ειδών</w:t>
      </w:r>
      <w:bookmarkEnd w:id="22"/>
      <w:bookmarkEnd w:id="23"/>
      <w:bookmarkEnd w:id="24"/>
    </w:p>
    <w:p w14:paraId="35539A2B" w14:textId="77777777" w:rsidR="0072576C" w:rsidRDefault="0072576C" w:rsidP="0072576C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0813EF0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25DB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3247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A0F8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690BBB2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4C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B7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830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0EEB42C6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A35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DD7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A874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3F857C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6BE9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C82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29A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132D6246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3A81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72576C" w14:paraId="6A93C32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133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6D18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E3D9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644E27F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F91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1EE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65E0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4C778D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875A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3FE5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083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217D973D" w14:textId="77777777" w:rsidR="0072576C" w:rsidRDefault="0072576C" w:rsidP="0072576C">
      <w:pPr>
        <w:spacing w:after="0"/>
      </w:pPr>
    </w:p>
    <w:p w14:paraId="6A1FCA29" w14:textId="77777777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84E707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8047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078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74329A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E4A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A8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CC6D4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BB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6167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7A31175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2EB7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F31A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1033910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52B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B069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54E7336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0B61C75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99A9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68E349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C0AD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7A8C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20DECA9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3AC7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9C31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72576C" w14:paraId="30241C4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8F1A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9669" w14:textId="77777777" w:rsidR="0072576C" w:rsidRDefault="0072576C" w:rsidP="008C58BC">
            <w:pPr>
              <w:spacing w:after="60"/>
            </w:pPr>
            <w:r>
              <w:t>Κωδικός Είδους</w:t>
            </w:r>
          </w:p>
        </w:tc>
      </w:tr>
      <w:tr w:rsidR="0072576C" w14:paraId="2D494608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DD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398" w14:textId="77777777" w:rsidR="0072576C" w:rsidRPr="00554CB1" w:rsidRDefault="0072576C" w:rsidP="008C58BC">
            <w:pPr>
              <w:spacing w:after="60"/>
            </w:pPr>
            <w:r>
              <w:t>Τιμή Λιανικής</w:t>
            </w:r>
          </w:p>
        </w:tc>
      </w:tr>
      <w:tr w:rsidR="0072576C" w14:paraId="3F810D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6563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lastRenderedPageBreak/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7EA" w14:textId="77777777" w:rsidR="0072576C" w:rsidRPr="00554CB1" w:rsidRDefault="0072576C" w:rsidP="008C58BC">
            <w:pPr>
              <w:spacing w:after="60"/>
            </w:pPr>
            <w:r>
              <w:t>Έκπτωση</w:t>
            </w:r>
          </w:p>
        </w:tc>
      </w:tr>
      <w:tr w:rsidR="0072576C" w14:paraId="2007AFB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F69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35C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14:paraId="58090A5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203F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EFE5" w14:textId="77777777" w:rsidR="0072576C" w:rsidRDefault="0072576C" w:rsidP="008C58BC">
            <w:pPr>
              <w:spacing w:after="60"/>
            </w:pPr>
            <w:r>
              <w:t>Υπόλοιπο</w:t>
            </w:r>
          </w:p>
        </w:tc>
      </w:tr>
    </w:tbl>
    <w:p w14:paraId="6DDDB55E" w14:textId="77777777" w:rsidR="0072576C" w:rsidRDefault="0072576C" w:rsidP="0072576C">
      <w:pPr>
        <w:spacing w:after="0"/>
      </w:pPr>
    </w:p>
    <w:p w14:paraId="6D83BF39" w14:textId="77777777" w:rsidR="0072576C" w:rsidRDefault="0072576C" w:rsidP="0072576C">
      <w:pPr>
        <w:spacing w:after="0"/>
      </w:pPr>
    </w:p>
    <w:p w14:paraId="724BD315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72576C" w14:paraId="797928E6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C3B0" w14:textId="77777777" w:rsidR="0072576C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18A7E8C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0A5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4EA" w14:textId="77777777" w:rsidR="0072576C" w:rsidRDefault="0072576C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72576C" w14:paraId="0E0A1823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F6F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9A4C91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1C40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94377F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0C5E447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F5E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687D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7AAC59B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0FA486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5CB759A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00F6254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7E0183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1B27CD2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60F6B20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318945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11002A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E68301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3B6C6976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9D2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7A35C1F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7B5F615E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1527535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20B57572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6C67506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963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384E17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5BC9EE9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6CD1F8D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4E43DA25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1C14A47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5EF6601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CD0492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4D9393B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3195D9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5CC2E23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19CB043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B0C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0688A52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33868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2ABBE07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049E709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4D5268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D54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569FA1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3DAC890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1F123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C6DA3B9" w14:textId="77777777" w:rsidR="0072576C" w:rsidRDefault="0072576C" w:rsidP="0072576C">
      <w:pPr>
        <w:rPr>
          <w:b/>
        </w:rPr>
      </w:pPr>
    </w:p>
    <w:p w14:paraId="17C7840B" w14:textId="77777777" w:rsidR="00456502" w:rsidRDefault="00456502" w:rsidP="0072576C">
      <w:pPr>
        <w:rPr>
          <w:b/>
          <w:lang w:val="en-US"/>
        </w:rPr>
      </w:pPr>
    </w:p>
    <w:p w14:paraId="07CAC86C" w14:textId="77777777" w:rsidR="00456502" w:rsidRDefault="00456502" w:rsidP="0072576C">
      <w:pPr>
        <w:rPr>
          <w:b/>
          <w:lang w:val="en-US"/>
        </w:rPr>
      </w:pPr>
    </w:p>
    <w:p w14:paraId="352EBFB5" w14:textId="5C216273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5D7D51E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BBAF76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EB151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9DFD9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4F15C106" w14:textId="358D465C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3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6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-14 00:00"</w:t>
      </w:r>
    </w:p>
    <w:p w14:paraId="109AEE1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2AD3D01" w14:textId="77777777" w:rsidR="0072576C" w:rsidRDefault="0072576C" w:rsidP="0072576C">
      <w:pPr>
        <w:spacing w:after="0"/>
        <w:rPr>
          <w:b/>
          <w:lang w:val="en-US"/>
        </w:rPr>
      </w:pPr>
    </w:p>
    <w:p w14:paraId="000F92EA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lastRenderedPageBreak/>
        <w:t>Επιτυχημένο</w:t>
      </w:r>
      <w:r>
        <w:rPr>
          <w:b/>
          <w:lang w:val="en-US"/>
        </w:rPr>
        <w:t xml:space="preserve"> Response</w:t>
      </w:r>
    </w:p>
    <w:p w14:paraId="7083D560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C9DB0D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189553F7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33C2DEE2" w14:textId="5027A5FA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</w:t>
      </w:r>
      <w:proofErr w:type="spellStart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 2</w:t>
      </w:r>
      <w:r w:rsidR="00D00C34">
        <w:rPr>
          <w:rFonts w:ascii="Courier New" w:hAnsi="Courier New" w:cs="Courier New"/>
          <w:sz w:val="18"/>
          <w:szCs w:val="18"/>
          <w:shd w:val="clear" w:color="auto" w:fill="FAFAFA"/>
        </w:rPr>
        <w:t>592</w:t>
      </w: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5ED47C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"data": [</w:t>
      </w:r>
    </w:p>
    <w:p w14:paraId="20D1A157" w14:textId="77777777" w:rsidR="00D00C34" w:rsidRPr="00D00C34" w:rsidRDefault="0072576C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</w:t>
      </w:r>
      <w:r w:rsidR="00D00C34"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52744CC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16812,</w:t>
      </w:r>
    </w:p>
    <w:p w14:paraId="6E8716CE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"BDA6225CS-XJ",</w:t>
      </w:r>
    </w:p>
    <w:p w14:paraId="4F82CEBA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15.81,</w:t>
      </w:r>
    </w:p>
    <w:p w14:paraId="6841930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17</w:t>
      </w:r>
    </w:p>
    <w:p w14:paraId="36B17A9C" w14:textId="77777777" w:rsid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5C109C4" w14:textId="7B9EDC4C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51B9861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5591A6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16814,</w:t>
      </w:r>
    </w:p>
    <w:p w14:paraId="5656042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"BDA6235CS-XJ",</w:t>
      </w:r>
    </w:p>
    <w:p w14:paraId="3CE960B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13.9,</w:t>
      </w:r>
    </w:p>
    <w:p w14:paraId="603060E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18</w:t>
      </w:r>
    </w:p>
    <w:p w14:paraId="66D24862" w14:textId="77777777" w:rsidR="00B11FA6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</w:t>
      </w:r>
    </w:p>
    <w:p w14:paraId="1353E7D7" w14:textId="668C9FF3" w:rsidR="0072576C" w:rsidRPr="00456502" w:rsidRDefault="00B11FA6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]</w:t>
      </w:r>
    </w:p>
    <w:p w14:paraId="3F3FEF4B" w14:textId="02EBFDE4" w:rsidR="0072576C" w:rsidRDefault="0072576C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EC241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4F70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1B2C29C" w14:textId="77777777" w:rsidR="00A3108E" w:rsidRDefault="00A3108E" w:rsidP="00A3108E">
      <w:pPr>
        <w:pStyle w:val="Heading2"/>
        <w:rPr>
          <w:shd w:val="clear" w:color="auto" w:fill="FAFAFA"/>
        </w:rPr>
      </w:pPr>
      <w:bookmarkStart w:id="25" w:name="_Toc132286693"/>
      <w:bookmarkStart w:id="26" w:name="_Toc137479558"/>
      <w:bookmarkStart w:id="27" w:name="_Toc103869575"/>
      <w:bookmarkStart w:id="28" w:name="_Toc117700789"/>
      <w:bookmarkStart w:id="29" w:name="_Toc119661377"/>
      <w:bookmarkStart w:id="30" w:name="_Toc121492012"/>
      <w:bookmarkStart w:id="31" w:name="_Toc122514242"/>
      <w:bookmarkStart w:id="32" w:name="_Toc145078947"/>
      <w:r>
        <w:rPr>
          <w:shd w:val="clear" w:color="auto" w:fill="FAFAFA"/>
        </w:rPr>
        <w:t>Πελάτες</w:t>
      </w:r>
      <w:bookmarkEnd w:id="25"/>
      <w:bookmarkEnd w:id="26"/>
      <w:bookmarkEnd w:id="32"/>
    </w:p>
    <w:p w14:paraId="11E08516" w14:textId="77777777" w:rsidR="00A3108E" w:rsidRDefault="00A3108E" w:rsidP="00A3108E">
      <w:pPr>
        <w:pStyle w:val="Heading3"/>
      </w:pPr>
      <w:bookmarkStart w:id="33" w:name="_Toc132286694"/>
      <w:bookmarkStart w:id="34" w:name="_Toc137479559"/>
      <w:bookmarkStart w:id="35" w:name="_Toc145078948"/>
      <w:r>
        <w:t>Αναζήτηση πελατών</w:t>
      </w:r>
      <w:bookmarkEnd w:id="33"/>
      <w:bookmarkEnd w:id="34"/>
      <w:bookmarkEnd w:id="35"/>
    </w:p>
    <w:p w14:paraId="6D5E491F" w14:textId="77777777" w:rsidR="00A3108E" w:rsidRDefault="00A3108E" w:rsidP="00A3108E">
      <w:r>
        <w:t xml:space="preserve">Για να πάρετε τα στοιχεία των πελατών από το </w:t>
      </w:r>
      <w:proofErr w:type="spellStart"/>
      <w:r>
        <w:rPr>
          <w:lang w:val="en-US"/>
        </w:rPr>
        <w:t>softone</w:t>
      </w:r>
      <w:proofErr w:type="spellEnd"/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r w:rsidRPr="0009793E">
        <w:t xml:space="preserve"> </w:t>
      </w:r>
      <w:proofErr w:type="spellStart"/>
      <w:r w:rsidRPr="0009793E">
        <w:rPr>
          <w:lang w:val="en-US"/>
        </w:rPr>
        <w:t>getCustomerInfo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A3108E" w14:paraId="5E21D681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29F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C9D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DA12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710496BA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02BB" w14:textId="77777777" w:rsidR="00A3108E" w:rsidRDefault="00A3108E" w:rsidP="00B7371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A10A" w14:textId="77777777" w:rsidR="00A3108E" w:rsidRDefault="00A3108E" w:rsidP="00B7371C">
            <w:pPr>
              <w:spacing w:after="0"/>
              <w:rPr>
                <w:b/>
                <w:bCs/>
              </w:rPr>
            </w:pPr>
            <w:proofErr w:type="spellStart"/>
            <w:r w:rsidRPr="0009793E">
              <w:rPr>
                <w:b/>
                <w:bCs/>
                <w:lang w:val="en-US"/>
              </w:rPr>
              <w:t>getCustomerInfo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60F" w14:textId="77777777" w:rsidR="00A3108E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A3108E" w14:paraId="781C2574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5022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E38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31B" w14:textId="77777777" w:rsidR="00A3108E" w:rsidRDefault="00A3108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108E" w14:paraId="5D4A7C7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BA64" w14:textId="77777777" w:rsidR="00A3108E" w:rsidRDefault="00A3108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73DC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7732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2DDE3492" w14:textId="77777777" w:rsidTr="00B7371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25F7" w14:textId="77777777" w:rsidR="00A3108E" w:rsidRPr="00A3108E" w:rsidRDefault="00A3108E" w:rsidP="00B7371C">
            <w:pPr>
              <w:spacing w:after="0"/>
              <w:rPr>
                <w:b/>
                <w:bCs/>
              </w:rPr>
            </w:pPr>
            <w:r w:rsidRPr="00A3108E"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 w:rsidRPr="00A3108E">
              <w:rPr>
                <w:b/>
                <w:bCs/>
              </w:rPr>
              <w:t>) ΓΙΑ ΠΕΡΙΟΡΙΣΜΟ ΑΠΟΤΕΛΕΣΜΑΤΩΝ</w:t>
            </w:r>
          </w:p>
        </w:tc>
      </w:tr>
      <w:tr w:rsidR="00A3108E" w14:paraId="53AB44ED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9596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7F72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1E18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589F99A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1981" w14:textId="77777777" w:rsidR="00A3108E" w:rsidRPr="0009793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48CD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Επωνυμία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9958" w14:textId="77777777" w:rsidR="00A3108E" w:rsidRPr="0009793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1390323C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E5CB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 w:rsidRPr="00C8449F"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85F3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ΑΦΜ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6FA6" w14:textId="77777777" w:rsidR="00A3108E" w:rsidRDefault="00A3108E" w:rsidP="00B7371C">
            <w:pPr>
              <w:spacing w:after="0"/>
            </w:pPr>
          </w:p>
        </w:tc>
      </w:tr>
      <w:tr w:rsidR="00A3108E" w14:paraId="14F1FCF7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F64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AF8B" w14:textId="77777777" w:rsidR="00A3108E" w:rsidRPr="00C8449F" w:rsidRDefault="00A3108E" w:rsidP="00B7371C">
            <w:pPr>
              <w:spacing w:after="0"/>
              <w:rPr>
                <w:bCs/>
              </w:rPr>
            </w:pPr>
            <w:r w:rsidRPr="00C8449F">
              <w:rPr>
                <w:bCs/>
              </w:rPr>
              <w:t>Email</w:t>
            </w:r>
            <w:r>
              <w:rPr>
                <w:bCs/>
              </w:rPr>
              <w:t xml:space="preserve">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4D7A" w14:textId="77777777" w:rsidR="00A3108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0556F0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59B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320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τηλέφωνο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89B1" w14:textId="77777777" w:rsidR="00A3108E" w:rsidRPr="00A3108E" w:rsidRDefault="00A3108E" w:rsidP="00B7371C">
            <w:pPr>
              <w:spacing w:after="0"/>
            </w:pPr>
            <w:r w:rsidRPr="00A3108E">
              <w:t xml:space="preserve">Αν υπάρχει στο </w:t>
            </w:r>
            <w:r w:rsidRPr="00C8449F">
              <w:t>PHONE</w:t>
            </w:r>
            <w:r w:rsidRPr="00A3108E">
              <w:t xml:space="preserve">01 ή </w:t>
            </w:r>
            <w:r w:rsidRPr="00C8449F">
              <w:t>PHONE</w:t>
            </w:r>
            <w:r w:rsidRPr="00A3108E">
              <w:t>02</w:t>
            </w:r>
          </w:p>
        </w:tc>
      </w:tr>
      <w:tr w:rsidR="00A3108E" w14:paraId="2689630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C289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01E3" w14:textId="77777777" w:rsidR="00A3108E" w:rsidRPr="00A3108E" w:rsidRDefault="00A3108E" w:rsidP="00B7371C">
            <w:pPr>
              <w:spacing w:after="0"/>
              <w:rPr>
                <w:bCs/>
              </w:rPr>
            </w:pPr>
            <w:r w:rsidRPr="00A3108E">
              <w:rPr>
                <w:bCs/>
              </w:rPr>
              <w:t>Τελευταία ημερομηνία ενημέρωσης στοιχείων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4365" w14:textId="77777777" w:rsidR="00A3108E" w:rsidRPr="00A3108E" w:rsidRDefault="00A3108E" w:rsidP="00B7371C">
            <w:pPr>
              <w:spacing w:after="0"/>
            </w:pPr>
            <w:r>
              <w:rPr>
                <w:lang w:val="en-US"/>
              </w:rPr>
              <w:t>Format</w:t>
            </w:r>
            <w:r w:rsidRPr="00A3108E">
              <w:t xml:space="preserve"> Ημερομηνίας: </w:t>
            </w:r>
            <w:r>
              <w:rPr>
                <w:b/>
                <w:bCs/>
                <w:lang w:val="en-US"/>
              </w:rPr>
              <w:t>YYYY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A3108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 w:rsidRPr="00A3108E"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7FA95F4E" w14:textId="77777777" w:rsidR="00A3108E" w:rsidRDefault="00A3108E" w:rsidP="00A3108E">
      <w:pPr>
        <w:spacing w:after="0"/>
      </w:pPr>
    </w:p>
    <w:p w14:paraId="1FBA2A06" w14:textId="77777777" w:rsidR="00A3108E" w:rsidRDefault="00A3108E" w:rsidP="00A3108E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108E" w14:paraId="3CF643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73B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5E1D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3E48DD1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08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D2A6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A3108E" w14:paraId="0906FEAF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347F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9DE5" w14:textId="77777777" w:rsidR="00A3108E" w:rsidRPr="00A3108E" w:rsidRDefault="00A3108E" w:rsidP="00B7371C">
            <w:pPr>
              <w:spacing w:after="60"/>
            </w:pPr>
            <w:r w:rsidRPr="00A3108E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A3108E">
              <w:t xml:space="preserve"> = </w:t>
            </w:r>
            <w:r>
              <w:rPr>
                <w:lang w:val="en-US"/>
              </w:rPr>
              <w:t>False</w:t>
            </w:r>
            <w:r w:rsidRPr="00A3108E">
              <w:t>.</w:t>
            </w:r>
          </w:p>
        </w:tc>
      </w:tr>
      <w:tr w:rsidR="00A3108E" w14:paraId="3A506F76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44A8" w14:textId="77777777" w:rsidR="00A3108E" w:rsidRDefault="00A3108E" w:rsidP="00B7371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CD02" w14:textId="77777777" w:rsidR="00A3108E" w:rsidRPr="00A3108E" w:rsidRDefault="00A3108E" w:rsidP="00B7371C">
            <w:pPr>
              <w:spacing w:after="60"/>
            </w:pPr>
            <w:r w:rsidRPr="00A3108E">
              <w:t xml:space="preserve">Το σύνολο των πελατών που περιέχονται στο πεδίο </w:t>
            </w:r>
            <w:r>
              <w:rPr>
                <w:lang w:val="en-US"/>
              </w:rPr>
              <w:t>data</w:t>
            </w:r>
            <w:r w:rsidRPr="00A3108E">
              <w:t>.</w:t>
            </w:r>
          </w:p>
        </w:tc>
      </w:tr>
      <w:tr w:rsidR="00A3108E" w14:paraId="018B7F4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E26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54EA" w14:textId="77777777" w:rsidR="00A3108E" w:rsidRPr="00A3108E" w:rsidRDefault="00A3108E" w:rsidP="00B7371C">
            <w:pPr>
              <w:spacing w:after="60"/>
            </w:pPr>
            <w:r>
              <w:rPr>
                <w:lang w:val="en-US"/>
              </w:rPr>
              <w:t>Array</w:t>
            </w:r>
            <w:r w:rsidRPr="00A3108E">
              <w:t xml:space="preserve"> με όλους τους πελάτες σύμφωνα με τα κριτήρια</w:t>
            </w:r>
          </w:p>
        </w:tc>
      </w:tr>
    </w:tbl>
    <w:p w14:paraId="5F9DD054" w14:textId="77777777" w:rsidR="00A3108E" w:rsidRDefault="00A3108E" w:rsidP="00A3108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6512"/>
      </w:tblGrid>
      <w:tr w:rsidR="00A3108E" w14:paraId="0430697E" w14:textId="77777777" w:rsidTr="00B7371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200D" w14:textId="77777777" w:rsidR="00A3108E" w:rsidRDefault="00A3108E" w:rsidP="00B7371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lastRenderedPageBreak/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A3108E" w14:paraId="73670219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749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246C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5D459BB7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221" w14:textId="77777777" w:rsidR="00A3108E" w:rsidRDefault="00A3108E" w:rsidP="00B7371C">
            <w:pPr>
              <w:spacing w:after="60"/>
              <w:rPr>
                <w:bCs/>
                <w:lang w:val="en-US"/>
              </w:rPr>
            </w:pPr>
            <w:r w:rsidRPr="00F543F9">
              <w:rPr>
                <w:bCs/>
                <w:lang w:val="en-US"/>
              </w:rPr>
              <w:t>CLIENT_ID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F4E" w14:textId="77777777" w:rsidR="00A3108E" w:rsidRDefault="00A3108E" w:rsidP="00B7371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Πελάτη</w:t>
            </w:r>
          </w:p>
        </w:tc>
      </w:tr>
      <w:tr w:rsidR="00A3108E" w14:paraId="6F76C63B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A727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5DAF" w14:textId="77777777" w:rsidR="00A3108E" w:rsidRDefault="00A3108E" w:rsidP="00B7371C">
            <w:pPr>
              <w:spacing w:after="60"/>
            </w:pPr>
            <w:r>
              <w:t>Κωδικός Πελάτη</w:t>
            </w:r>
          </w:p>
        </w:tc>
      </w:tr>
      <w:tr w:rsidR="00A3108E" w14:paraId="32D95D65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C6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6E9E" w14:textId="77777777" w:rsidR="00A3108E" w:rsidRDefault="00A3108E" w:rsidP="00B7371C">
            <w:pPr>
              <w:spacing w:after="60"/>
            </w:pPr>
            <w:r>
              <w:t>Επωνυμία Πελάτη</w:t>
            </w:r>
          </w:p>
        </w:tc>
      </w:tr>
      <w:tr w:rsidR="00A3108E" w14:paraId="59DA2F9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B5CB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AFM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1F3C" w14:textId="77777777" w:rsidR="00A3108E" w:rsidRDefault="00A3108E" w:rsidP="00B7371C">
            <w:pPr>
              <w:spacing w:after="60"/>
            </w:pPr>
            <w:r>
              <w:t>ΑΦΜ Πελάτη</w:t>
            </w:r>
          </w:p>
        </w:tc>
      </w:tr>
      <w:tr w:rsidR="00A3108E" w14:paraId="1CEA943C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98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8777" w14:textId="77777777" w:rsidR="00A3108E" w:rsidRPr="004915F3" w:rsidRDefault="00A3108E" w:rsidP="00B7371C">
            <w:pPr>
              <w:spacing w:after="60"/>
            </w:pPr>
            <w:r>
              <w:t>Κωδικός τρόπου πληρωμής Πελάτη</w:t>
            </w:r>
          </w:p>
        </w:tc>
      </w:tr>
      <w:tr w:rsidR="00A3108E" w14:paraId="7B6CB78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7785" w14:textId="77777777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0C38" w14:textId="77777777" w:rsidR="00A3108E" w:rsidRDefault="00A3108E" w:rsidP="00B7371C">
            <w:pPr>
              <w:spacing w:after="60"/>
            </w:pPr>
            <w:r>
              <w:t>Τρόπος πληρωμής Πελάτη</w:t>
            </w:r>
          </w:p>
        </w:tc>
      </w:tr>
      <w:tr w:rsidR="00A3108E" w14:paraId="300FD18F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8CAD" w14:textId="1F5FE2AC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9F3E" w14:textId="109BAC68" w:rsidR="00A3108E" w:rsidRPr="004915F3" w:rsidRDefault="00A3108E" w:rsidP="00B7371C">
            <w:pPr>
              <w:spacing w:after="60"/>
            </w:pPr>
            <w:r>
              <w:t>Κωδικός τρόπου αποστολής Πελάτη</w:t>
            </w:r>
          </w:p>
        </w:tc>
      </w:tr>
      <w:tr w:rsidR="00A3108E" w14:paraId="01253D6A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3217" w14:textId="63FDCDDB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7FB5" w14:textId="2AEC5EAB" w:rsidR="00A3108E" w:rsidRDefault="00A3108E" w:rsidP="00B7371C">
            <w:pPr>
              <w:spacing w:after="60"/>
            </w:pPr>
            <w:r>
              <w:t>Τρόπος αποστολής Πελάτη</w:t>
            </w:r>
          </w:p>
        </w:tc>
      </w:tr>
      <w:tr w:rsidR="00A3108E" w14:paraId="3016CEE2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CC40" w14:textId="5F72882F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ISACTIVE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6455" w14:textId="348F6CE3" w:rsidR="00A3108E" w:rsidRDefault="00A3108E" w:rsidP="00B7371C">
            <w:pPr>
              <w:spacing w:after="60"/>
            </w:pPr>
            <w:r>
              <w:t>Ενεργός / Ανενεργός</w:t>
            </w:r>
          </w:p>
        </w:tc>
      </w:tr>
    </w:tbl>
    <w:p w14:paraId="07C49482" w14:textId="77777777" w:rsidR="00A3108E" w:rsidRDefault="00A3108E" w:rsidP="00A3108E">
      <w:pPr>
        <w:rPr>
          <w:b/>
          <w:lang w:val="en-US"/>
        </w:rPr>
      </w:pPr>
    </w:p>
    <w:p w14:paraId="2C581609" w14:textId="77777777" w:rsidR="00DB0A81" w:rsidRDefault="00DB0A81" w:rsidP="00A3108E">
      <w:pPr>
        <w:rPr>
          <w:b/>
          <w:lang w:val="en-US"/>
        </w:rPr>
      </w:pPr>
    </w:p>
    <w:p w14:paraId="4A1C7FEB" w14:textId="77777777" w:rsidR="00DB0A81" w:rsidRDefault="00DB0A81" w:rsidP="00A3108E">
      <w:pPr>
        <w:rPr>
          <w:b/>
          <w:lang w:val="en-US"/>
        </w:rPr>
      </w:pPr>
    </w:p>
    <w:p w14:paraId="63E10E35" w14:textId="4A5215D6" w:rsidR="00A3108E" w:rsidRDefault="00A3108E" w:rsidP="00A3108E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BEAEC68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E7C33DE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getCustomerInfo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DE7635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"9J8L49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JL5ONLDMM55LbP1",</w:t>
      </w:r>
    </w:p>
    <w:p w14:paraId="6A69AFAF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7385C402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"2023-06-05"</w:t>
      </w:r>
    </w:p>
    <w:p w14:paraId="6DBD6F18" w14:textId="77777777" w:rsidR="00A3108E" w:rsidRDefault="00A3108E" w:rsidP="00A3108E">
      <w:pPr>
        <w:spacing w:after="0"/>
        <w:rPr>
          <w:b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BDAFD" w14:textId="77777777" w:rsidR="00A3108E" w:rsidRDefault="00A3108E" w:rsidP="00A310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39ECEBB6" w14:textId="77777777" w:rsidR="00A3108E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4928FB1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159F648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1EE03FC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BFA5EC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7711,</w:t>
      </w:r>
    </w:p>
    <w:p w14:paraId="6F12AA5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3A1DD8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60EFFB4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28746A7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15253B6A" w14:textId="77777777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5064FF5D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4DA572E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5F367CE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Πίστωση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150 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ημερών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863B55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342FABC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23DD085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7194F94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99CDFCF" w14:textId="34AC856E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</w:t>
      </w:r>
    </w:p>
    <w:p w14:paraId="7B2BB0D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62C3425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78D95C0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45ABC07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6904A71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728A3C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3C476CB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Προέμ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βασμα",</w:t>
      </w:r>
    </w:p>
    <w:p w14:paraId="1B230359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294436C3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38F5B0F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36E0BE5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</w:t>
      </w:r>
    </w:p>
    <w:p w14:paraId="14FC3E3D" w14:textId="76A540F4" w:rsidR="00A3108E" w:rsidRPr="009D3B4C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]</w:t>
      </w:r>
    </w:p>
    <w:p w14:paraId="2BEC581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4FC5175" w14:textId="77777777" w:rsidR="00A3108E" w:rsidRPr="009D3B4C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CDCCF1" w14:textId="2E688960" w:rsidR="00A3108E" w:rsidRPr="00CB1F8B" w:rsidRDefault="00CB1F8B" w:rsidP="00CB1F8B">
      <w:pPr>
        <w:pStyle w:val="Heading3"/>
      </w:pPr>
      <w:bookmarkStart w:id="36" w:name="_Toc145078949"/>
      <w:r w:rsidRPr="00CB1F8B">
        <w:t>Καρτέλα Πελάτη</w:t>
      </w:r>
      <w:bookmarkEnd w:id="36"/>
    </w:p>
    <w:p w14:paraId="688DE25B" w14:textId="77777777" w:rsidR="00CB1F8B" w:rsidRDefault="00CB1F8B" w:rsidP="00CB1F8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52D2CAB" w14:textId="6EA288FE" w:rsidR="00CB1F8B" w:rsidRPr="00CB1F8B" w:rsidRDefault="00CB1F8B" w:rsidP="00CB1F8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δύο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5FA91187" w14:textId="77777777" w:rsidR="00CB1F8B" w:rsidRPr="00CB1F8B" w:rsidRDefault="00CB1F8B" w:rsidP="00CB1F8B">
      <w:pPr>
        <w:spacing w:after="0"/>
      </w:pPr>
    </w:p>
    <w:p w14:paraId="52CDF2B9" w14:textId="7C31E63C" w:rsidR="00CB1F8B" w:rsidRPr="007D29C5" w:rsidRDefault="00CB1F8B" w:rsidP="00CB1F8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CB1F8B">
        <w:t xml:space="preserve"> </w:t>
      </w:r>
      <w:proofErr w:type="spellStart"/>
      <w:r w:rsidRPr="00CB1F8B">
        <w:rPr>
          <w:b/>
          <w:bCs/>
          <w:lang w:val="en-US"/>
        </w:rPr>
        <w:t>getReportInfo</w:t>
      </w:r>
      <w:proofErr w:type="spellEnd"/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4AC8A869" w14:textId="77777777" w:rsidTr="00B7371C">
        <w:tc>
          <w:tcPr>
            <w:tcW w:w="1271" w:type="dxa"/>
          </w:tcPr>
          <w:p w14:paraId="41E5873D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1D81F572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1DB1D86E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65AE00EE" w14:textId="77777777" w:rsidTr="00B7371C">
        <w:tc>
          <w:tcPr>
            <w:tcW w:w="1271" w:type="dxa"/>
          </w:tcPr>
          <w:p w14:paraId="0EF1A3AE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67211463" w14:textId="283B52EE" w:rsidR="00CB1F8B" w:rsidRPr="00C30E96" w:rsidRDefault="00CB1F8B" w:rsidP="00B7371C">
            <w:pPr>
              <w:rPr>
                <w:b/>
                <w:bCs/>
                <w:lang w:val="en-US"/>
              </w:rPr>
            </w:pPr>
            <w:proofErr w:type="spellStart"/>
            <w:r w:rsidRPr="00CB1F8B">
              <w:rPr>
                <w:b/>
                <w:bCs/>
                <w:lang w:val="en-US"/>
              </w:rPr>
              <w:t>getReportInfo</w:t>
            </w:r>
            <w:proofErr w:type="spellEnd"/>
          </w:p>
        </w:tc>
        <w:tc>
          <w:tcPr>
            <w:tcW w:w="4615" w:type="dxa"/>
          </w:tcPr>
          <w:p w14:paraId="7B18136C" w14:textId="77777777" w:rsidR="00CB1F8B" w:rsidRPr="00C30E96" w:rsidRDefault="00CB1F8B" w:rsidP="00B7371C">
            <w:r>
              <w:t>ΠΑΝΤΑ</w:t>
            </w:r>
          </w:p>
        </w:tc>
      </w:tr>
      <w:tr w:rsidR="00CB1F8B" w14:paraId="6918800A" w14:textId="77777777" w:rsidTr="00CB1F8B">
        <w:tc>
          <w:tcPr>
            <w:tcW w:w="1271" w:type="dxa"/>
            <w:hideMark/>
          </w:tcPr>
          <w:p w14:paraId="1B6808DA" w14:textId="71CD0203" w:rsidR="00CB1F8B" w:rsidRPr="00CB1F8B" w:rsidRDefault="00CB1F8B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12859C8" w14:textId="77777777" w:rsidR="00CB1F8B" w:rsidRDefault="00CB1F8B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409052F" w14:textId="77777777" w:rsidR="00CB1F8B" w:rsidRDefault="00CB1F8B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1F8B" w14:paraId="57B869A1" w14:textId="77777777" w:rsidTr="00CB1F8B">
        <w:tc>
          <w:tcPr>
            <w:tcW w:w="1271" w:type="dxa"/>
            <w:hideMark/>
          </w:tcPr>
          <w:p w14:paraId="6BF4EC29" w14:textId="77777777" w:rsidR="00CB1F8B" w:rsidRDefault="00CB1F8B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2E14CA65" w14:textId="77777777" w:rsidR="00CB1F8B" w:rsidRDefault="00CB1F8B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EA554F0" w14:textId="77777777" w:rsidR="00CB1F8B" w:rsidRDefault="00CB1F8B" w:rsidP="00B7371C">
            <w:pPr>
              <w:spacing w:after="0"/>
              <w:rPr>
                <w:lang w:val="en-US"/>
              </w:rPr>
            </w:pPr>
          </w:p>
        </w:tc>
      </w:tr>
      <w:tr w:rsidR="00CB1F8B" w14:paraId="462A3D4F" w14:textId="77777777" w:rsidTr="00B7371C">
        <w:tc>
          <w:tcPr>
            <w:tcW w:w="1271" w:type="dxa"/>
          </w:tcPr>
          <w:p w14:paraId="5F669D79" w14:textId="3C4BC165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10" w:type="dxa"/>
          </w:tcPr>
          <w:p w14:paraId="7EB42430" w14:textId="6041A07D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5FDD4198" w14:textId="6CAA6716" w:rsidR="00CB1F8B" w:rsidRDefault="00CB1F8B" w:rsidP="00B7371C">
            <w:r w:rsidRPr="00CB1F8B">
              <w:t>CUST_STM</w:t>
            </w:r>
          </w:p>
        </w:tc>
      </w:tr>
      <w:tr w:rsidR="00CB1F8B" w:rsidRPr="001751FE" w14:paraId="56E09841" w14:textId="77777777" w:rsidTr="00B7371C">
        <w:tc>
          <w:tcPr>
            <w:tcW w:w="1271" w:type="dxa"/>
          </w:tcPr>
          <w:p w14:paraId="5D7ED86A" w14:textId="7D9113B6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FILTERS</w:t>
            </w:r>
          </w:p>
        </w:tc>
        <w:tc>
          <w:tcPr>
            <w:tcW w:w="2410" w:type="dxa"/>
          </w:tcPr>
          <w:p w14:paraId="664136BE" w14:textId="41AE15A4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EDE07DD" w14:textId="1973DB1F" w:rsidR="00CB1F8B" w:rsidRP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CUSTOMER.CODE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  <w:r w:rsidRPr="00CB1F8B">
              <w:rPr>
                <w:lang w:val="en-US"/>
              </w:rPr>
              <w:t>&amp;CUSTOMER.CODE_TO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</w:p>
        </w:tc>
      </w:tr>
    </w:tbl>
    <w:p w14:paraId="5D0662DA" w14:textId="77777777" w:rsidR="00CB1F8B" w:rsidRPr="00CB1F8B" w:rsidRDefault="00CB1F8B" w:rsidP="00CB1F8B">
      <w:pPr>
        <w:rPr>
          <w:lang w:val="en-US"/>
        </w:rPr>
      </w:pPr>
    </w:p>
    <w:p w14:paraId="343F30D4" w14:textId="2BC5C43F" w:rsidR="00CB1F8B" w:rsidRPr="00F7751D" w:rsidRDefault="00CB1F8B" w:rsidP="00CB1F8B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1F8B" w:rsidRPr="00FF3ADF" w14:paraId="0D85C2EB" w14:textId="77777777" w:rsidTr="00B7371C">
        <w:tc>
          <w:tcPr>
            <w:tcW w:w="1980" w:type="dxa"/>
          </w:tcPr>
          <w:p w14:paraId="77410E1A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15C6FA87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B1F8B" w14:paraId="6B5AECAF" w14:textId="77777777" w:rsidTr="00B7371C">
        <w:tc>
          <w:tcPr>
            <w:tcW w:w="1980" w:type="dxa"/>
            <w:vAlign w:val="center"/>
          </w:tcPr>
          <w:p w14:paraId="5F937BD9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380322CD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B1F8B" w14:paraId="0E02CA0D" w14:textId="77777777" w:rsidTr="00B7371C">
        <w:tc>
          <w:tcPr>
            <w:tcW w:w="1980" w:type="dxa"/>
            <w:vAlign w:val="center"/>
          </w:tcPr>
          <w:p w14:paraId="1A36EA17" w14:textId="5126F270" w:rsidR="00CB1F8B" w:rsidRDefault="00AE256E" w:rsidP="00B7371C">
            <w:pPr>
              <w:spacing w:after="60"/>
            </w:pPr>
            <w:proofErr w:type="spellStart"/>
            <w:r w:rsidRPr="00AE256E">
              <w:t>reqID</w:t>
            </w:r>
            <w:proofErr w:type="spellEnd"/>
          </w:p>
        </w:tc>
        <w:tc>
          <w:tcPr>
            <w:tcW w:w="6316" w:type="dxa"/>
            <w:vAlign w:val="center"/>
          </w:tcPr>
          <w:p w14:paraId="47BF3937" w14:textId="2F91C7F1" w:rsidR="00CB1F8B" w:rsidRPr="00AE256E" w:rsidRDefault="00AE256E" w:rsidP="00B7371C">
            <w:pPr>
              <w:spacing w:after="60"/>
            </w:pPr>
            <w:r>
              <w:t xml:space="preserve">Ένα μοναδικό </w:t>
            </w:r>
            <w:r>
              <w:rPr>
                <w:lang w:val="en-US"/>
              </w:rPr>
              <w:t>Id</w:t>
            </w:r>
            <w:r w:rsidRPr="00AE256E">
              <w:t xml:space="preserve"> </w:t>
            </w:r>
            <w:r>
              <w:t>για τα αποτελέσματα</w:t>
            </w:r>
          </w:p>
        </w:tc>
      </w:tr>
      <w:tr w:rsidR="00CB1F8B" w14:paraId="7B4DB432" w14:textId="77777777" w:rsidTr="00B7371C">
        <w:tc>
          <w:tcPr>
            <w:tcW w:w="1980" w:type="dxa"/>
            <w:vAlign w:val="center"/>
          </w:tcPr>
          <w:p w14:paraId="1C0E0AC0" w14:textId="4B59C318" w:rsidR="00CB1F8B" w:rsidRPr="00FB3368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npages</w:t>
            </w:r>
            <w:proofErr w:type="spellEnd"/>
          </w:p>
        </w:tc>
        <w:tc>
          <w:tcPr>
            <w:tcW w:w="6316" w:type="dxa"/>
            <w:vAlign w:val="center"/>
          </w:tcPr>
          <w:p w14:paraId="61BF19CD" w14:textId="52ED9734" w:rsidR="00CB1F8B" w:rsidRPr="00C30E96" w:rsidRDefault="00AE256E" w:rsidP="00B7371C">
            <w:pPr>
              <w:spacing w:after="60"/>
              <w:rPr>
                <w:lang w:val="en-US"/>
              </w:rPr>
            </w:pPr>
            <w:r>
              <w:t>Αριθμός σελίδων των αποτελεσμάτων</w:t>
            </w:r>
          </w:p>
        </w:tc>
      </w:tr>
      <w:tr w:rsidR="00CB1F8B" w14:paraId="47A3A2DB" w14:textId="77777777" w:rsidTr="00B7371C">
        <w:tc>
          <w:tcPr>
            <w:tcW w:w="1980" w:type="dxa"/>
            <w:vAlign w:val="center"/>
          </w:tcPr>
          <w:p w14:paraId="6F06E37D" w14:textId="68EB953C" w:rsidR="00CB1F8B" w:rsidRPr="00C30E96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astatus</w:t>
            </w:r>
            <w:proofErr w:type="spellEnd"/>
          </w:p>
        </w:tc>
        <w:tc>
          <w:tcPr>
            <w:tcW w:w="6316" w:type="dxa"/>
            <w:vAlign w:val="center"/>
          </w:tcPr>
          <w:p w14:paraId="76522007" w14:textId="20EB6CD8" w:rsidR="00CB1F8B" w:rsidRPr="00C30E96" w:rsidRDefault="00CB1F8B" w:rsidP="00B7371C">
            <w:pPr>
              <w:spacing w:after="60"/>
              <w:rPr>
                <w:lang w:val="en-US"/>
              </w:rPr>
            </w:pPr>
          </w:p>
        </w:tc>
      </w:tr>
      <w:tr w:rsidR="00CB1F8B" w14:paraId="2BAEE29C" w14:textId="77777777" w:rsidTr="00B7371C">
        <w:tc>
          <w:tcPr>
            <w:tcW w:w="1980" w:type="dxa"/>
            <w:vAlign w:val="center"/>
          </w:tcPr>
          <w:p w14:paraId="6BAB7E34" w14:textId="282B51BC" w:rsidR="00CB1F8B" w:rsidRPr="00E337F0" w:rsidRDefault="00AE256E" w:rsidP="00B7371C">
            <w:pPr>
              <w:spacing w:after="60"/>
              <w:rPr>
                <w:lang w:val="en-US"/>
              </w:rPr>
            </w:pPr>
            <w:r w:rsidRPr="00AE256E">
              <w:rPr>
                <w:lang w:val="en-US"/>
              </w:rPr>
              <w:t>type</w:t>
            </w:r>
          </w:p>
        </w:tc>
        <w:tc>
          <w:tcPr>
            <w:tcW w:w="6316" w:type="dxa"/>
            <w:vAlign w:val="center"/>
          </w:tcPr>
          <w:p w14:paraId="2D157825" w14:textId="02BB6241" w:rsidR="00CB1F8B" w:rsidRPr="00E337F0" w:rsidRDefault="00CB1F8B" w:rsidP="00B7371C">
            <w:pPr>
              <w:spacing w:after="60"/>
            </w:pPr>
          </w:p>
        </w:tc>
      </w:tr>
    </w:tbl>
    <w:p w14:paraId="1DA74FB9" w14:textId="77777777" w:rsidR="00CB1F8B" w:rsidRDefault="00CB1F8B" w:rsidP="00CB1F8B">
      <w:pPr>
        <w:rPr>
          <w:b/>
        </w:rPr>
      </w:pPr>
    </w:p>
    <w:p w14:paraId="36AA35B6" w14:textId="77777777" w:rsidR="00CB1F8B" w:rsidRDefault="00CB1F8B" w:rsidP="00CB1F8B">
      <w:pPr>
        <w:spacing w:after="0"/>
      </w:pPr>
    </w:p>
    <w:p w14:paraId="3ADB683A" w14:textId="77777777" w:rsidR="00CB1F8B" w:rsidRDefault="00CB1F8B" w:rsidP="00CB1F8B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5120"/>
      </w:tblGrid>
      <w:tr w:rsidR="00CB1F8B" w14:paraId="6B21ADA1" w14:textId="77777777" w:rsidTr="00B7371C">
        <w:tc>
          <w:tcPr>
            <w:tcW w:w="8296" w:type="dxa"/>
            <w:gridSpan w:val="2"/>
          </w:tcPr>
          <w:p w14:paraId="0E3A3C22" w14:textId="77777777" w:rsidR="00CB1F8B" w:rsidRPr="007D29C5" w:rsidRDefault="00CB1F8B" w:rsidP="00B737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AE256E" w14:paraId="7FF0DD9D" w14:textId="77777777" w:rsidTr="00AE256E">
        <w:tc>
          <w:tcPr>
            <w:tcW w:w="3176" w:type="dxa"/>
          </w:tcPr>
          <w:p w14:paraId="060EEC0F" w14:textId="77777777" w:rsidR="00CB1F8B" w:rsidRPr="00385D6A" w:rsidRDefault="00CB1F8B" w:rsidP="00B7371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120" w:type="dxa"/>
          </w:tcPr>
          <w:p w14:paraId="0582A497" w14:textId="77777777" w:rsidR="00CB1F8B" w:rsidRPr="00385D6A" w:rsidRDefault="00CB1F8B" w:rsidP="00B7371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AE256E" w14:paraId="06C0B699" w14:textId="77777777" w:rsidTr="00AE256E">
        <w:tc>
          <w:tcPr>
            <w:tcW w:w="3176" w:type="dxa"/>
          </w:tcPr>
          <w:p w14:paraId="3AAF565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738F30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"service": "</w:t>
            </w:r>
            <w:proofErr w:type="spellStart"/>
            <w:r w:rsidRPr="00AE256E">
              <w:rPr>
                <w:bCs/>
                <w:lang w:val="en-US"/>
              </w:rPr>
              <w:t>getReportInfo</w:t>
            </w:r>
            <w:proofErr w:type="spellEnd"/>
            <w:r w:rsidRPr="00AE256E">
              <w:rPr>
                <w:bCs/>
                <w:lang w:val="en-US"/>
              </w:rPr>
              <w:t>",</w:t>
            </w:r>
          </w:p>
          <w:p w14:paraId="5740A420" w14:textId="0FBD306A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clientid</w:t>
            </w:r>
            <w:proofErr w:type="spellEnd"/>
            <w:r w:rsidRPr="00AE256E">
              <w:rPr>
                <w:bCs/>
                <w:lang w:val="en-US"/>
              </w:rPr>
              <w:t>": "9J8pJdbGSq…Lb51",</w:t>
            </w:r>
          </w:p>
          <w:p w14:paraId="65E54F3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appId</w:t>
            </w:r>
            <w:proofErr w:type="spellEnd"/>
            <w:r w:rsidRPr="00AE256E">
              <w:rPr>
                <w:bCs/>
                <w:lang w:val="en-US"/>
              </w:rPr>
              <w:t>": "1001",</w:t>
            </w:r>
          </w:p>
          <w:p w14:paraId="291BF6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"OBJECT": "CUST_STM",</w:t>
            </w:r>
          </w:p>
          <w:p w14:paraId="30C87A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"FILTERS": "CUSTOMER.CODE=Δ-00752&amp;CUSTOMER.CODE_TO=Δ-00752"</w:t>
            </w:r>
          </w:p>
          <w:p w14:paraId="1D5149D5" w14:textId="16142DBB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  <w:tc>
          <w:tcPr>
            <w:tcW w:w="5120" w:type="dxa"/>
          </w:tcPr>
          <w:p w14:paraId="26157D04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2169C8F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"success": true,</w:t>
            </w:r>
          </w:p>
          <w:p w14:paraId="724F5C4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reqID</w:t>
            </w:r>
            <w:proofErr w:type="spellEnd"/>
            <w:r w:rsidRPr="00AE256E">
              <w:rPr>
                <w:bCs/>
                <w:lang w:val="en-US"/>
              </w:rPr>
              <w:t>": "X1C00080EB7D993C2",</w:t>
            </w:r>
          </w:p>
          <w:p w14:paraId="69942AF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npages</w:t>
            </w:r>
            <w:proofErr w:type="spellEnd"/>
            <w:r w:rsidRPr="00AE256E">
              <w:rPr>
                <w:bCs/>
                <w:lang w:val="en-US"/>
              </w:rPr>
              <w:t>": 1,</w:t>
            </w:r>
          </w:p>
          <w:p w14:paraId="74414CD3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astatus</w:t>
            </w:r>
            <w:proofErr w:type="spellEnd"/>
            <w:r w:rsidRPr="00AE256E">
              <w:rPr>
                <w:bCs/>
                <w:lang w:val="en-US"/>
              </w:rPr>
              <w:t>": "",</w:t>
            </w:r>
          </w:p>
          <w:p w14:paraId="082D27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"type": ""</w:t>
            </w:r>
          </w:p>
          <w:p w14:paraId="25674B4E" w14:textId="4754F69E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</w:tr>
    </w:tbl>
    <w:p w14:paraId="10F20412" w14:textId="77777777" w:rsidR="00CB1F8B" w:rsidRDefault="00CB1F8B" w:rsidP="00CB1F8B"/>
    <w:p w14:paraId="2F92F1C5" w14:textId="39EE10F1" w:rsidR="00CB1F8B" w:rsidRDefault="00CB1F8B" w:rsidP="00CB1F8B">
      <w:r>
        <w:lastRenderedPageBreak/>
        <w:t xml:space="preserve">Εφόσον έχετε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proofErr w:type="spellStart"/>
      <w:r w:rsidR="00AE256E" w:rsidRPr="00AE256E">
        <w:rPr>
          <w:lang w:val="en-US"/>
        </w:rPr>
        <w:t>getReportInfo</w:t>
      </w:r>
      <w:proofErr w:type="spellEnd"/>
      <w:r w:rsidR="00AE256E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proofErr w:type="spellStart"/>
      <w:r w:rsidR="00AE256E" w:rsidRPr="00AE256E">
        <w:rPr>
          <w:b/>
          <w:bCs/>
          <w:lang w:val="en-US"/>
        </w:rPr>
        <w:t>getReportData</w:t>
      </w:r>
      <w:proofErr w:type="spellEnd"/>
      <w:r w:rsidRPr="007D29C5">
        <w:t xml:space="preserve">” </w:t>
      </w:r>
      <w:r>
        <w:t xml:space="preserve">πάλι στο </w:t>
      </w:r>
      <w:r>
        <w:rPr>
          <w:lang w:val="en-US"/>
        </w:rPr>
        <w:t>Endpoint</w:t>
      </w:r>
      <w:r w:rsidRPr="007D29C5">
        <w:t xml:space="preserve"> </w:t>
      </w:r>
      <w:r>
        <w:t>που σας έχει δοθεί</w:t>
      </w:r>
      <w:r w:rsidR="00AE256E">
        <w:t xml:space="preserve"> για κάθε σελίδα από </w:t>
      </w:r>
      <w:proofErr w:type="spellStart"/>
      <w:r w:rsidR="00AE256E" w:rsidRPr="00AE256E">
        <w:t>npages</w:t>
      </w:r>
      <w:proofErr w:type="spellEnd"/>
    </w:p>
    <w:p w14:paraId="6E109B96" w14:textId="77777777" w:rsidR="00AE256E" w:rsidRDefault="00AE256E" w:rsidP="00CB1F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649A97EF" w14:textId="77777777" w:rsidTr="00B7371C">
        <w:tc>
          <w:tcPr>
            <w:tcW w:w="1271" w:type="dxa"/>
          </w:tcPr>
          <w:p w14:paraId="3351D421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6543CD5A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529EDF4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33C5CEED" w14:textId="77777777" w:rsidTr="00B7371C">
        <w:tc>
          <w:tcPr>
            <w:tcW w:w="1271" w:type="dxa"/>
          </w:tcPr>
          <w:p w14:paraId="19C3940D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F138398" w14:textId="3B77CCC0" w:rsidR="00CB1F8B" w:rsidRPr="00C30E96" w:rsidRDefault="00AE256E" w:rsidP="00B7371C">
            <w:pPr>
              <w:rPr>
                <w:b/>
                <w:bCs/>
                <w:lang w:val="en-US"/>
              </w:rPr>
            </w:pPr>
            <w:proofErr w:type="spellStart"/>
            <w:r w:rsidRPr="00AE256E">
              <w:rPr>
                <w:b/>
                <w:bCs/>
                <w:lang w:val="en-US"/>
              </w:rPr>
              <w:t>getReportData</w:t>
            </w:r>
            <w:proofErr w:type="spellEnd"/>
          </w:p>
        </w:tc>
        <w:tc>
          <w:tcPr>
            <w:tcW w:w="4615" w:type="dxa"/>
          </w:tcPr>
          <w:p w14:paraId="2AAC6C5C" w14:textId="77777777" w:rsidR="00CB1F8B" w:rsidRPr="00C30E96" w:rsidRDefault="00CB1F8B" w:rsidP="00B7371C">
            <w:r>
              <w:t>ΠΑΝΤΑ</w:t>
            </w:r>
          </w:p>
        </w:tc>
      </w:tr>
      <w:tr w:rsidR="00AE256E" w14:paraId="473DDE43" w14:textId="77777777" w:rsidTr="00B7371C">
        <w:tc>
          <w:tcPr>
            <w:tcW w:w="1271" w:type="dxa"/>
            <w:hideMark/>
          </w:tcPr>
          <w:p w14:paraId="6847118C" w14:textId="77777777" w:rsidR="00AE256E" w:rsidRPr="00CB1F8B" w:rsidRDefault="00AE256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97920A6" w14:textId="77777777" w:rsidR="00AE256E" w:rsidRDefault="00AE256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6E62C4B" w14:textId="77777777" w:rsidR="00AE256E" w:rsidRDefault="00AE256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E256E" w14:paraId="007EA285" w14:textId="77777777" w:rsidTr="00B7371C">
        <w:tc>
          <w:tcPr>
            <w:tcW w:w="1271" w:type="dxa"/>
            <w:hideMark/>
          </w:tcPr>
          <w:p w14:paraId="2B847FD7" w14:textId="77777777" w:rsidR="00AE256E" w:rsidRDefault="00AE256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15292A3C" w14:textId="77777777" w:rsidR="00AE256E" w:rsidRDefault="00AE256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745EC14" w14:textId="77777777" w:rsidR="00AE256E" w:rsidRDefault="00AE256E" w:rsidP="00B7371C">
            <w:pPr>
              <w:spacing w:after="0"/>
              <w:rPr>
                <w:lang w:val="en-US"/>
              </w:rPr>
            </w:pPr>
          </w:p>
        </w:tc>
      </w:tr>
      <w:tr w:rsidR="00CB1F8B" w:rsidRPr="001751FE" w14:paraId="021234F8" w14:textId="77777777" w:rsidTr="00B7371C">
        <w:tc>
          <w:tcPr>
            <w:tcW w:w="1271" w:type="dxa"/>
          </w:tcPr>
          <w:p w14:paraId="5E4100C0" w14:textId="4132EFB7" w:rsidR="00CB1F8B" w:rsidRDefault="00AE256E" w:rsidP="00B7371C">
            <w:pPr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reqID</w:t>
            </w:r>
            <w:proofErr w:type="spellEnd"/>
          </w:p>
        </w:tc>
        <w:tc>
          <w:tcPr>
            <w:tcW w:w="2410" w:type="dxa"/>
          </w:tcPr>
          <w:p w14:paraId="7EC6AAFA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269A21DF" w14:textId="01620C47" w:rsidR="00CB1F8B" w:rsidRPr="00AE256E" w:rsidRDefault="00CB1F8B" w:rsidP="00B7371C">
            <w:pPr>
              <w:rPr>
                <w:lang w:val="en-US"/>
              </w:rPr>
            </w:pPr>
            <w:r>
              <w:t>ότι</w:t>
            </w:r>
            <w:r w:rsidRPr="00AE256E">
              <w:rPr>
                <w:lang w:val="en-US"/>
              </w:rPr>
              <w:t xml:space="preserve"> </w:t>
            </w:r>
            <w:r>
              <w:t>επέστρεψε</w:t>
            </w:r>
            <w:r w:rsidRPr="00AE256E">
              <w:rPr>
                <w:lang w:val="en-US"/>
              </w:rPr>
              <w:t xml:space="preserve"> </w:t>
            </w:r>
            <w:r>
              <w:t>η</w:t>
            </w:r>
            <w:r w:rsidRPr="00AE256E">
              <w:rPr>
                <w:lang w:val="en-US"/>
              </w:rPr>
              <w:t xml:space="preserve"> </w:t>
            </w:r>
            <w:proofErr w:type="spellStart"/>
            <w:r w:rsidR="00AE256E" w:rsidRPr="00AE256E">
              <w:rPr>
                <w:lang w:val="en-US"/>
              </w:rPr>
              <w:t>getReportInfo</w:t>
            </w:r>
            <w:proofErr w:type="spellEnd"/>
            <w:r w:rsidR="00AE256E" w:rsidRPr="00AE256E">
              <w:rPr>
                <w:lang w:val="en-US"/>
              </w:rPr>
              <w:t xml:space="preserve"> </w:t>
            </w:r>
            <w:r w:rsidRPr="00AE256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objs</w:t>
            </w:r>
            <w:r w:rsidRPr="00AE256E">
              <w:rPr>
                <w:lang w:val="en-US"/>
              </w:rPr>
              <w:t>.</w:t>
            </w:r>
            <w:r w:rsidR="00AE256E" w:rsidRPr="00AE256E">
              <w:rPr>
                <w:lang w:val="en-US"/>
              </w:rPr>
              <w:t>reqID</w:t>
            </w:r>
            <w:proofErr w:type="spellEnd"/>
            <w:r w:rsidRPr="00AE256E">
              <w:rPr>
                <w:lang w:val="en-US"/>
              </w:rPr>
              <w:t>)</w:t>
            </w:r>
          </w:p>
        </w:tc>
      </w:tr>
      <w:tr w:rsidR="00CB1F8B" w14:paraId="515C8C81" w14:textId="77777777" w:rsidTr="00B7371C">
        <w:tc>
          <w:tcPr>
            <w:tcW w:w="1271" w:type="dxa"/>
          </w:tcPr>
          <w:p w14:paraId="0F86B01D" w14:textId="1339DB4F" w:rsidR="00CB1F8B" w:rsidRDefault="00AE256E" w:rsidP="00B7371C">
            <w:pPr>
              <w:rPr>
                <w:lang w:val="en-US"/>
              </w:rPr>
            </w:pPr>
            <w:r w:rsidRPr="00AE256E">
              <w:rPr>
                <w:lang w:val="en-US"/>
              </w:rPr>
              <w:t>PAGENUM</w:t>
            </w:r>
          </w:p>
        </w:tc>
        <w:tc>
          <w:tcPr>
            <w:tcW w:w="2410" w:type="dxa"/>
          </w:tcPr>
          <w:p w14:paraId="3D1F0DD9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B6308FC" w14:textId="7A8A4F11" w:rsidR="00CB1F8B" w:rsidRDefault="00AE256E" w:rsidP="00B7371C">
            <w:r>
              <w:t xml:space="preserve">Αριθμός της σελίδας που θέλουμε να πάρουμε τα αποτελέσματα. Το σύνολό των διαθέσιμων σελίδων το έχει επιστρέψει η </w:t>
            </w:r>
            <w:proofErr w:type="spellStart"/>
            <w:r w:rsidRPr="00AE256E">
              <w:t>getReportInfo</w:t>
            </w:r>
            <w:proofErr w:type="spellEnd"/>
            <w:r>
              <w:t xml:space="preserve"> (</w:t>
            </w:r>
            <w:r>
              <w:rPr>
                <w:lang w:val="en-US"/>
              </w:rPr>
              <w:t>obj</w:t>
            </w:r>
            <w:r w:rsidRPr="00AE256E">
              <w:t>.</w:t>
            </w:r>
            <w:r w:rsidR="00ED6FD7" w:rsidRPr="00ED6FD7">
              <w:rPr>
                <w:bCs/>
              </w:rPr>
              <w:t xml:space="preserve"> </w:t>
            </w:r>
            <w:proofErr w:type="spellStart"/>
            <w:r w:rsidR="00ED6FD7" w:rsidRPr="00AE256E">
              <w:rPr>
                <w:bCs/>
                <w:lang w:val="en-US"/>
              </w:rPr>
              <w:t>npages</w:t>
            </w:r>
            <w:proofErr w:type="spellEnd"/>
            <w:r>
              <w:t xml:space="preserve">)  </w:t>
            </w:r>
          </w:p>
        </w:tc>
      </w:tr>
    </w:tbl>
    <w:p w14:paraId="1880B097" w14:textId="77777777" w:rsidR="00ED6FD7" w:rsidRDefault="00ED6FD7" w:rsidP="00CB1F8B"/>
    <w:p w14:paraId="5976A881" w14:textId="33A36F05" w:rsidR="00CB1F8B" w:rsidRPr="00ED6FD7" w:rsidRDefault="00CB1F8B" w:rsidP="00CB1F8B">
      <w:r>
        <w:t xml:space="preserve">Τα </w:t>
      </w:r>
      <w:r w:rsidR="00ED6FD7">
        <w:t xml:space="preserve">αποτελέσματα επιστέφονται σε μορφή </w:t>
      </w:r>
      <w:r w:rsidR="00ED6FD7">
        <w:rPr>
          <w:lang w:val="en-US"/>
        </w:rPr>
        <w:t>HTML</w:t>
      </w:r>
      <w:r w:rsidR="00ED6FD7" w:rsidRPr="00ED6FD7">
        <w:t>.</w:t>
      </w:r>
    </w:p>
    <w:p w14:paraId="3D3DE04E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D2E04A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9F32316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67704F9" w14:textId="77777777" w:rsidR="00A3108E" w:rsidRDefault="00A3108E" w:rsidP="007C58F7">
      <w:pPr>
        <w:pStyle w:val="Heading2"/>
      </w:pPr>
      <w:bookmarkStart w:id="37" w:name="_Toc145078950"/>
      <w:bookmarkEnd w:id="37"/>
    </w:p>
    <w:p w14:paraId="32F6745A" w14:textId="425DE069" w:rsidR="007C58F7" w:rsidRDefault="007C58F7" w:rsidP="007C58F7">
      <w:pPr>
        <w:pStyle w:val="Heading2"/>
      </w:pPr>
      <w:bookmarkStart w:id="38" w:name="_Toc145078951"/>
      <w:r>
        <w:t>Παραγγελίες</w:t>
      </w:r>
      <w:bookmarkEnd w:id="27"/>
      <w:bookmarkEnd w:id="28"/>
      <w:bookmarkEnd w:id="29"/>
      <w:bookmarkEnd w:id="30"/>
      <w:bookmarkEnd w:id="31"/>
      <w:bookmarkEnd w:id="38"/>
    </w:p>
    <w:p w14:paraId="33DA74D7" w14:textId="77777777" w:rsidR="007C58F7" w:rsidRDefault="007C58F7" w:rsidP="007C58F7">
      <w:pPr>
        <w:pStyle w:val="Heading3"/>
      </w:pPr>
      <w:bookmarkStart w:id="39" w:name="_Toc103869576"/>
      <w:bookmarkStart w:id="40" w:name="_Toc117700790"/>
      <w:bookmarkStart w:id="41" w:name="_Toc119661378"/>
      <w:bookmarkStart w:id="42" w:name="_Toc121492013"/>
      <w:bookmarkStart w:id="43" w:name="_Toc122514243"/>
      <w:bookmarkStart w:id="44" w:name="_Toc145078952"/>
      <w:r>
        <w:t>Εισαγωγή νέας Παραγγελίας</w:t>
      </w:r>
      <w:bookmarkEnd w:id="39"/>
      <w:bookmarkEnd w:id="40"/>
      <w:bookmarkEnd w:id="41"/>
      <w:bookmarkEnd w:id="42"/>
      <w:bookmarkEnd w:id="43"/>
      <w:bookmarkEnd w:id="44"/>
    </w:p>
    <w:p w14:paraId="5EC13545" w14:textId="77777777" w:rsidR="007C58F7" w:rsidRDefault="007C58F7" w:rsidP="007C58F7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7C58F7" w14:paraId="645E250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77C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8DD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878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4590A4C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3C3" w14:textId="77777777" w:rsidR="007C58F7" w:rsidRDefault="007C58F7" w:rsidP="008C58BC">
            <w:pPr>
              <w:spacing w:after="0"/>
              <w:rPr>
                <w:bCs/>
                <w:lang w:val="en-US"/>
              </w:rPr>
            </w:pPr>
            <w:bookmarkStart w:id="4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9561" w14:textId="77777777" w:rsidR="007C58F7" w:rsidRDefault="007C58F7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8427" w14:textId="77777777" w:rsidR="007C58F7" w:rsidRDefault="007C58F7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C58F7" w14:paraId="25692E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6E7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C0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65" w14:textId="77777777" w:rsidR="007C58F7" w:rsidRDefault="007C58F7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58F7" w14:paraId="28F87EE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EE5A" w14:textId="77777777" w:rsidR="007C58F7" w:rsidRDefault="007C58F7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BF9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9ACD" w14:textId="77777777" w:rsidR="007C58F7" w:rsidRDefault="007C58F7" w:rsidP="008C58BC">
            <w:pPr>
              <w:spacing w:after="0"/>
              <w:rPr>
                <w:lang w:val="en-US"/>
              </w:rPr>
            </w:pPr>
          </w:p>
        </w:tc>
      </w:tr>
      <w:bookmarkEnd w:id="45"/>
      <w:tr w:rsidR="007C58F7" w14:paraId="6537F17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CC0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78F" w14:textId="77777777" w:rsidR="007C58F7" w:rsidRPr="00E04C52" w:rsidRDefault="007C58F7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C291" w14:textId="77777777" w:rsidR="007C58F7" w:rsidRPr="007C58F7" w:rsidRDefault="007C58F7" w:rsidP="008C58BC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7C58F7" w:rsidRPr="002955DF" w14:paraId="415FE6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1C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E8E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581" w14:textId="77777777" w:rsidR="007C58F7" w:rsidRDefault="007C58F7" w:rsidP="008C58BC">
            <w:pPr>
              <w:spacing w:after="0"/>
            </w:pPr>
            <w:r>
              <w:t>Τρόπος Πληρωμής</w:t>
            </w:r>
          </w:p>
          <w:p w14:paraId="2D8E515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</w:t>
            </w:r>
          </w:p>
          <w:p w14:paraId="47D47411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1001</w:t>
            </w:r>
            <w:r>
              <w:tab/>
              <w:t>Πιστωτική Κάρτα</w:t>
            </w:r>
          </w:p>
          <w:p w14:paraId="3C757FC0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tab/>
              <w:t>Μικτός Τρόπος Πληρωμής</w:t>
            </w:r>
          </w:p>
          <w:p w14:paraId="02B2BED9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tab/>
              <w:t>Πίστωση 30 ημερών</w:t>
            </w:r>
          </w:p>
          <w:p w14:paraId="1E5032F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tab/>
              <w:t>Πίστωση 60 ημερών</w:t>
            </w:r>
          </w:p>
          <w:p w14:paraId="05C121E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tab/>
              <w:t>Πίστωση 90 ημερών</w:t>
            </w:r>
          </w:p>
          <w:p w14:paraId="5D3E6D6A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tab/>
            </w:r>
            <w:proofErr w:type="spellStart"/>
            <w:r>
              <w:t>Επι</w:t>
            </w:r>
            <w:proofErr w:type="spellEnd"/>
            <w:r>
              <w:t xml:space="preserve"> πιστώσει - Μ.</w:t>
            </w:r>
          </w:p>
          <w:p w14:paraId="3EF854D3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tab/>
              <w:t>Προέμβασμα</w:t>
            </w:r>
          </w:p>
          <w:p w14:paraId="57DAE9E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1008</w:t>
            </w:r>
            <w:r>
              <w:tab/>
              <w:t>Πίστωση 15 ημερών</w:t>
            </w:r>
          </w:p>
          <w:p w14:paraId="044C5F8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1009</w:t>
            </w:r>
            <w:r>
              <w:tab/>
              <w:t>Αντικαταβολή - μετρητά</w:t>
            </w:r>
          </w:p>
          <w:p w14:paraId="00F93CE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1010</w:t>
            </w:r>
            <w:r>
              <w:tab/>
              <w:t>Πίστωση 120 ημερών</w:t>
            </w:r>
          </w:p>
          <w:p w14:paraId="74A2E7C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lastRenderedPageBreak/>
              <w:t>1100</w:t>
            </w:r>
            <w:r>
              <w:tab/>
              <w:t>ΠΙΣΤΩΣΗ 60 ΗΜΕΡΩΝ ΕΟΜ</w:t>
            </w:r>
          </w:p>
          <w:p w14:paraId="28A2800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1102</w:t>
            </w:r>
            <w:r>
              <w:tab/>
              <w:t>Πίστωση 45 ημερών</w:t>
            </w:r>
          </w:p>
          <w:p w14:paraId="7D17787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1200</w:t>
            </w:r>
            <w:r>
              <w:tab/>
              <w:t xml:space="preserve">Αντικαταβολή - </w:t>
            </w:r>
            <w:proofErr w:type="spellStart"/>
            <w:r>
              <w:t>Επιταγη</w:t>
            </w:r>
            <w:proofErr w:type="spellEnd"/>
            <w:r>
              <w:t xml:space="preserve"> 30 ημερών</w:t>
            </w:r>
          </w:p>
          <w:p w14:paraId="0875763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1201</w:t>
            </w:r>
            <w:r>
              <w:tab/>
              <w:t>Αντικαταβολή - Επιταγή 45 ημερών</w:t>
            </w:r>
          </w:p>
          <w:p w14:paraId="1D445DD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1202</w:t>
            </w:r>
            <w:r>
              <w:tab/>
              <w:t>Αντικαταβολή - Επιταγή 60 ημερών</w:t>
            </w:r>
          </w:p>
          <w:p w14:paraId="62D1D13B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1203</w:t>
            </w:r>
            <w:r>
              <w:tab/>
              <w:t>Αντικαταβολή - Επιταγή 90 ημερών</w:t>
            </w:r>
          </w:p>
          <w:p w14:paraId="2654BE7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1300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 (Ε)</w:t>
            </w:r>
          </w:p>
          <w:p w14:paraId="1C1CBD7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1101</w:t>
            </w:r>
            <w:r>
              <w:tab/>
              <w:t>Πίστωση 7 ημερών</w:t>
            </w:r>
          </w:p>
          <w:p w14:paraId="159E5CD3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9780</w:t>
            </w:r>
            <w:r>
              <w:tab/>
              <w:t>Πίστωση 90 ημερών ειδ.</w:t>
            </w:r>
          </w:p>
          <w:p w14:paraId="775BBA2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9781</w:t>
            </w:r>
            <w:r>
              <w:tab/>
              <w:t>Πίστωση 180 ημερών ειδ.</w:t>
            </w:r>
          </w:p>
          <w:p w14:paraId="1501708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9907</w:t>
            </w:r>
            <w:r>
              <w:tab/>
              <w:t>Πίστωση 60 ημερών ειδ.</w:t>
            </w:r>
          </w:p>
          <w:p w14:paraId="734645A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9908</w:t>
            </w:r>
            <w:r>
              <w:tab/>
              <w:t>Πίστωση 105 ημερών ειδ.</w:t>
            </w:r>
          </w:p>
          <w:p w14:paraId="69EAFF5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9909</w:t>
            </w:r>
            <w:r>
              <w:tab/>
              <w:t>Πίστωση 75 ημερών ειδ.</w:t>
            </w:r>
          </w:p>
          <w:p w14:paraId="6B0BDE66" w14:textId="7753A1F8" w:rsidR="007C58F7" w:rsidRPr="00DC0D43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9910</w:t>
            </w:r>
            <w:r>
              <w:tab/>
              <w:t>Πίστωση 120 ημερών ειδ.</w:t>
            </w:r>
          </w:p>
        </w:tc>
      </w:tr>
      <w:tr w:rsidR="007C58F7" w14:paraId="1AE3505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7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DA0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2AAA" w14:textId="77777777" w:rsidR="007C58F7" w:rsidRDefault="007C58F7" w:rsidP="008C58BC">
            <w:pPr>
              <w:spacing w:after="0"/>
            </w:pPr>
            <w:r>
              <w:t>Τρόπος Αποστολής</w:t>
            </w:r>
          </w:p>
          <w:p w14:paraId="4C614BB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</w:t>
            </w:r>
            <w:r>
              <w:tab/>
              <w:t>Παραλαβή από πελάτη</w:t>
            </w:r>
          </w:p>
          <w:p w14:paraId="4BA21BA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101</w:t>
            </w:r>
            <w:r>
              <w:tab/>
              <w:t>Παραλαβή από Πελάτη/Προμηθευτή</w:t>
            </w:r>
          </w:p>
          <w:p w14:paraId="250C62D0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tab/>
              <w:t>Ταχυδρομείο</w:t>
            </w:r>
          </w:p>
          <w:p w14:paraId="67378A6B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tab/>
              <w:t>Μεταφορική Εταιρεία</w:t>
            </w:r>
          </w:p>
          <w:p w14:paraId="58C6284D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104</w:t>
            </w:r>
            <w:r>
              <w:tab/>
              <w:t>ACS COURIER</w:t>
            </w:r>
          </w:p>
          <w:p w14:paraId="4504EE5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105</w:t>
            </w:r>
            <w:r>
              <w:tab/>
              <w:t>ΕΛΤΑ Ταχυμεταφορές</w:t>
            </w:r>
          </w:p>
          <w:p w14:paraId="693917D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106</w:t>
            </w:r>
            <w:r>
              <w:tab/>
              <w:t xml:space="preserve">SPEEDEX </w:t>
            </w:r>
            <w:proofErr w:type="spellStart"/>
            <w:r>
              <w:t>Courier</w:t>
            </w:r>
            <w:proofErr w:type="spellEnd"/>
          </w:p>
          <w:p w14:paraId="4E54537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0107</w:t>
            </w:r>
            <w:r>
              <w:tab/>
              <w:t>Αυτοκίνητο της εταιρείας</w:t>
            </w:r>
          </w:p>
          <w:p w14:paraId="1412FD8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0108</w:t>
            </w:r>
            <w:r>
              <w:tab/>
              <w:t xml:space="preserve">Γενική Ταχυδρομική </w:t>
            </w:r>
            <w:proofErr w:type="spellStart"/>
            <w:r>
              <w:t>courier</w:t>
            </w:r>
            <w:proofErr w:type="spellEnd"/>
          </w:p>
          <w:p w14:paraId="37961E0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0109</w:t>
            </w:r>
            <w:r>
              <w:tab/>
              <w:t>DHL EXPRESS COURIER</w:t>
            </w:r>
          </w:p>
          <w:p w14:paraId="150BE76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0110</w:t>
            </w:r>
            <w:r>
              <w:tab/>
              <w:t>SKROUTZ LAST MILE COURIER</w:t>
            </w:r>
          </w:p>
          <w:p w14:paraId="12BDEABF" w14:textId="04B894D0" w:rsidR="007C58F7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999</w:t>
            </w:r>
            <w:r>
              <w:tab/>
              <w:t>Άγνωστος</w:t>
            </w:r>
          </w:p>
        </w:tc>
      </w:tr>
      <w:tr w:rsidR="007C58F7" w14:paraId="3F7F07FC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BB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85F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FBF" w14:textId="77777777" w:rsidR="007C58F7" w:rsidRDefault="007C58F7" w:rsidP="008C58BC">
            <w:pPr>
              <w:spacing w:after="0"/>
            </w:pPr>
            <w:r>
              <w:t>Παρατηρήσεις</w:t>
            </w:r>
          </w:p>
        </w:tc>
      </w:tr>
      <w:tr w:rsidR="007C58F7" w14:paraId="37F90FB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4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86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390A" w14:textId="77777777" w:rsidR="007C58F7" w:rsidRPr="002D19C7" w:rsidRDefault="007C58F7" w:rsidP="008C58BC">
            <w:pPr>
              <w:spacing w:after="0"/>
            </w:pPr>
            <w:r>
              <w:t>Σχόλια</w:t>
            </w:r>
          </w:p>
        </w:tc>
      </w:tr>
      <w:tr w:rsidR="007C58F7" w14:paraId="7397A8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E76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47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F69" w14:textId="77777777" w:rsidR="007C58F7" w:rsidRDefault="007C58F7" w:rsidP="008C58BC">
            <w:pPr>
              <w:spacing w:after="0"/>
            </w:pPr>
            <w:r>
              <w:t>Για τιμολόγιο =&gt; 1</w:t>
            </w:r>
          </w:p>
          <w:p w14:paraId="5BCA1BC1" w14:textId="77777777" w:rsidR="007C58F7" w:rsidRDefault="007C58F7" w:rsidP="008C58BC">
            <w:pPr>
              <w:spacing w:after="0"/>
            </w:pPr>
            <w:r>
              <w:t>Για απόδειξη =&gt; 0 ή αν δεν υπάρχει</w:t>
            </w:r>
          </w:p>
        </w:tc>
      </w:tr>
      <w:tr w:rsidR="007C58F7" w14:paraId="0C6AA5A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84B1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02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F8D4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7C58F7" w14:paraId="7788CA1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9EF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AF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D750" w14:textId="77777777" w:rsidR="007C58F7" w:rsidRDefault="007C58F7" w:rsidP="008C58BC">
            <w:pPr>
              <w:spacing w:after="0"/>
            </w:pPr>
            <w:r>
              <w:t>Σειρά παραγγελίας</w:t>
            </w:r>
          </w:p>
          <w:p w14:paraId="0F671592" w14:textId="77777777" w:rsidR="007C58F7" w:rsidRPr="00860496" w:rsidRDefault="007C58F7" w:rsidP="007C58F7">
            <w:pPr>
              <w:pStyle w:val="ListParagraph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23 =&gt; </w:t>
            </w:r>
            <w:r w:rsidRPr="00D50120">
              <w:rPr>
                <w:rFonts w:eastAsia="Times New Roman"/>
              </w:rPr>
              <w:t>Παραγγελία (</w:t>
            </w:r>
            <w:proofErr w:type="spellStart"/>
            <w:r w:rsidRPr="00D50120">
              <w:rPr>
                <w:rFonts w:eastAsia="Times New Roman"/>
              </w:rPr>
              <w:t>Απ.Λιαν.Πωλ</w:t>
            </w:r>
            <w:proofErr w:type="spellEnd"/>
            <w:r w:rsidRPr="00D50120">
              <w:rPr>
                <w:rFonts w:eastAsia="Times New Roman"/>
              </w:rPr>
              <w:t>.)</w:t>
            </w:r>
          </w:p>
          <w:p w14:paraId="00B33F1C" w14:textId="11E5F570" w:rsidR="007C58F7" w:rsidRPr="00B6001B" w:rsidRDefault="007C58F7" w:rsidP="007C58F7">
            <w:pPr>
              <w:pStyle w:val="ListParagraph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t>2</w:t>
            </w:r>
            <w:r w:rsidR="008B65E5"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 xml:space="preserve"> =&gt;</w:t>
            </w:r>
            <w:r w:rsidRPr="00860496">
              <w:rPr>
                <w:rFonts w:eastAsia="Times New Roman"/>
              </w:rPr>
              <w:t xml:space="preserve"> </w:t>
            </w:r>
            <w:r w:rsidR="00F44F57" w:rsidRPr="00F44F57">
              <w:rPr>
                <w:rFonts w:eastAsia="Times New Roman"/>
              </w:rPr>
              <w:t>Παραγγελία s360</w:t>
            </w:r>
          </w:p>
        </w:tc>
      </w:tr>
      <w:tr w:rsidR="000A7210" w14:paraId="2461D9E7" w14:textId="77777777" w:rsidTr="000A721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1C90" w14:textId="77777777" w:rsidR="000A7210" w:rsidRDefault="000A7210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77FC" w14:textId="77777777" w:rsidR="000A7210" w:rsidRDefault="000A7210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D6D0" w14:textId="77777777" w:rsidR="000A7210" w:rsidRDefault="000A7210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FB9C25A" w14:textId="5962E1BF" w:rsidR="000A7210" w:rsidRDefault="000A7210">
            <w:pPr>
              <w:spacing w:after="0"/>
            </w:pPr>
            <w:r>
              <w:t xml:space="preserve">Προαιρετικό, </w:t>
            </w:r>
            <w:r>
              <w:rPr>
                <w:lang w:val="en-US"/>
              </w:rPr>
              <w:t>default</w:t>
            </w:r>
            <w:r w:rsidRPr="00C90BDB">
              <w:t xml:space="preserve"> </w:t>
            </w:r>
            <w:r>
              <w:t>τιμή 1000</w:t>
            </w:r>
            <w:r>
              <w:tab/>
              <w:t>(</w:t>
            </w:r>
            <w:r w:rsidRPr="000A7210">
              <w:t>Προς Επεξεργασία</w:t>
            </w:r>
            <w:r>
              <w:t>)</w:t>
            </w:r>
          </w:p>
        </w:tc>
      </w:tr>
      <w:tr w:rsidR="007C58F7" w14:paraId="4D708CB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F785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4F57" w14:paraId="4B1787B0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F789" w14:textId="5F746FD4" w:rsidR="00F44F57" w:rsidRDefault="00F44F57" w:rsidP="007E3B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D46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A5F6" w14:textId="4B680CDD" w:rsidR="00F44F57" w:rsidRDefault="00F44F57" w:rsidP="007E3B68">
            <w:pPr>
              <w:spacing w:after="0"/>
            </w:pPr>
            <w:r>
              <w:t>Κωδικός Πελάτη (*) για συνέχεια από τελευταίο κωδικό</w:t>
            </w:r>
          </w:p>
        </w:tc>
      </w:tr>
      <w:tr w:rsidR="007C58F7" w14:paraId="7ED900F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ED3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25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E56A" w14:textId="77777777" w:rsidR="007C58F7" w:rsidRDefault="007C58F7" w:rsidP="008C58BC">
            <w:pPr>
              <w:spacing w:after="0"/>
            </w:pPr>
            <w:r>
              <w:t>Επωνυμία Πελάτη</w:t>
            </w:r>
          </w:p>
        </w:tc>
      </w:tr>
      <w:tr w:rsidR="007C58F7" w14:paraId="60BC082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5F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C0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C539" w14:textId="77777777" w:rsidR="007C58F7" w:rsidRDefault="007C58F7" w:rsidP="008C58BC">
            <w:pPr>
              <w:spacing w:after="0"/>
            </w:pPr>
            <w:r>
              <w:t>Διεύθυνση Πελάτη</w:t>
            </w:r>
          </w:p>
        </w:tc>
      </w:tr>
      <w:tr w:rsidR="007C58F7" w14:paraId="3CE3BD82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D76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48A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199F" w14:textId="77777777" w:rsidR="007C58F7" w:rsidRDefault="007C58F7" w:rsidP="008C58BC">
            <w:pPr>
              <w:spacing w:after="0"/>
            </w:pPr>
            <w:r>
              <w:t>Πόλη Πελάτη</w:t>
            </w:r>
          </w:p>
        </w:tc>
      </w:tr>
      <w:tr w:rsidR="007C58F7" w14:paraId="4718EF5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86A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E93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AD2" w14:textId="77777777" w:rsidR="007C58F7" w:rsidRDefault="007C58F7" w:rsidP="008C58BC">
            <w:pPr>
              <w:spacing w:after="0"/>
            </w:pPr>
            <w:r>
              <w:t>Τ.Κ. Πελάτη</w:t>
            </w:r>
          </w:p>
        </w:tc>
      </w:tr>
      <w:tr w:rsidR="007C58F7" w14:paraId="3A570D0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FF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1EC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BB45" w14:textId="77777777" w:rsidR="007C58F7" w:rsidRDefault="007C58F7" w:rsidP="008C58BC">
            <w:pPr>
              <w:spacing w:after="0"/>
            </w:pPr>
            <w:r>
              <w:t>Περιοχή Πελάτη</w:t>
            </w:r>
          </w:p>
        </w:tc>
      </w:tr>
      <w:tr w:rsidR="007C58F7" w14:paraId="79F7B2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798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A59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808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F44F57" w14:paraId="16FC889E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4E2" w14:textId="77777777" w:rsidR="00F44F57" w:rsidRDefault="00F44F57" w:rsidP="007E3B68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3CF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0A5" w14:textId="77777777" w:rsidR="00F44F57" w:rsidRDefault="00F44F57" w:rsidP="007E3B68">
            <w:pPr>
              <w:spacing w:after="0"/>
            </w:pPr>
            <w:r>
              <w:t>Τηλέφωνο 1 Πελάτη</w:t>
            </w:r>
          </w:p>
        </w:tc>
      </w:tr>
      <w:tr w:rsidR="007C58F7" w14:paraId="478A1A8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0270" w14:textId="567B9B32" w:rsidR="007C58F7" w:rsidRPr="00F44F57" w:rsidRDefault="007C58F7" w:rsidP="008C58BC">
            <w:pPr>
              <w:spacing w:after="0"/>
            </w:pPr>
            <w:r>
              <w:rPr>
                <w:lang w:val="en-US"/>
              </w:rPr>
              <w:t>phone</w:t>
            </w:r>
            <w:r w:rsidR="00F44F57"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EE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7494" w14:textId="37DB3A7F" w:rsidR="007C58F7" w:rsidRDefault="007C58F7" w:rsidP="008C58BC">
            <w:pPr>
              <w:spacing w:after="0"/>
            </w:pPr>
            <w:r>
              <w:t xml:space="preserve">Τηλέφωνο </w:t>
            </w:r>
            <w:r w:rsidR="00F44F57">
              <w:t>2</w:t>
            </w:r>
            <w:r>
              <w:t xml:space="preserve"> Πελάτη</w:t>
            </w:r>
          </w:p>
        </w:tc>
      </w:tr>
      <w:tr w:rsidR="007C58F7" w14:paraId="014D75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878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E98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BF65" w14:textId="77777777" w:rsidR="007C58F7" w:rsidRDefault="007C58F7" w:rsidP="008C58BC">
            <w:pPr>
              <w:spacing w:after="0"/>
            </w:pPr>
            <w:r>
              <w:t>ΑΦΜ Πελάτη</w:t>
            </w:r>
          </w:p>
        </w:tc>
      </w:tr>
      <w:tr w:rsidR="007C58F7" w14:paraId="40E6DB7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90E9" w14:textId="2567341F" w:rsidR="007C58F7" w:rsidRDefault="00BC3094" w:rsidP="008C58BC">
            <w:pPr>
              <w:spacing w:after="0"/>
              <w:rPr>
                <w:lang w:val="en-US"/>
              </w:rPr>
            </w:pPr>
            <w:proofErr w:type="spellStart"/>
            <w:r w:rsidRPr="00BC3094">
              <w:rPr>
                <w:lang w:val="en-US"/>
              </w:rPr>
              <w:t>irsdata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70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090C" w14:textId="77777777" w:rsidR="007C58F7" w:rsidRDefault="007C58F7" w:rsidP="008C58BC">
            <w:pPr>
              <w:spacing w:after="0"/>
            </w:pPr>
            <w:r>
              <w:t>ΔΟΥ</w:t>
            </w:r>
          </w:p>
        </w:tc>
      </w:tr>
      <w:tr w:rsidR="007C58F7" w14:paraId="5D6E0C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305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01E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E118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033F1FF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AEC1" w14:textId="77777777" w:rsidR="007C58F7" w:rsidRDefault="007C58F7" w:rsidP="008C58B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C58F7" w14:paraId="6E464DA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33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8D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8FE6" w14:textId="77777777" w:rsidR="007C58F7" w:rsidRDefault="007C58F7" w:rsidP="008C58BC">
            <w:pPr>
              <w:spacing w:after="0"/>
            </w:pPr>
            <w:r>
              <w:t>Επωνυμία Παραλήπτη</w:t>
            </w:r>
          </w:p>
        </w:tc>
      </w:tr>
      <w:tr w:rsidR="007C58F7" w14:paraId="36CBED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854" w14:textId="77777777" w:rsidR="007C58F7" w:rsidRDefault="007C58F7" w:rsidP="008C58BC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1BC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276" w14:textId="77777777" w:rsidR="007C58F7" w:rsidRDefault="007C58F7" w:rsidP="008C58BC">
            <w:pPr>
              <w:spacing w:after="0"/>
            </w:pPr>
            <w:r>
              <w:t>Διεύθυνση Παραλήπτη</w:t>
            </w:r>
          </w:p>
        </w:tc>
      </w:tr>
      <w:tr w:rsidR="007C58F7" w14:paraId="5736CF2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B5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880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3CF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7C58F7" w14:paraId="7CD7AFF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16C9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1F9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E15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7C58F7" w14:paraId="051AC46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617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555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31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7C58F7" w14:paraId="2E4E11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41D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CB4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0F1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7AD7CE02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7B9C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7C58F7" w14:paraId="711F51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7B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CDE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89D" w14:textId="77777777" w:rsidR="007C58F7" w:rsidRPr="00AD5691" w:rsidRDefault="007C58F7" w:rsidP="008C58B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764D782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BCD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A4B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1E47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228B6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CCA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64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25E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510A6DF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825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80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109F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7C58F7" w14:paraId="095DFB4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9A6" w14:textId="77777777" w:rsidR="007C58F7" w:rsidRPr="009505B2" w:rsidRDefault="007C58F7" w:rsidP="008C58BC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69A3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53B" w14:textId="77777777" w:rsidR="007C58F7" w:rsidRDefault="007C58F7" w:rsidP="008C58B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7C58F7" w14:paraId="18F78C01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B520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7C58F7" w14:paraId="37B4127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41C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1688" w14:textId="77777777" w:rsidR="007C58F7" w:rsidRPr="00B00299" w:rsidRDefault="007C58F7" w:rsidP="008C58B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29AA" w14:textId="77777777" w:rsidR="007C58F7" w:rsidRPr="00A745B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270FDBC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F91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7A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6761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0382DF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AF6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905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0AE0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6657DDD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F024" w14:textId="035F3408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4A47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E48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53E6CB09" w14:textId="77777777" w:rsidR="007C58F7" w:rsidRDefault="007C58F7" w:rsidP="007C58F7"/>
    <w:p w14:paraId="379526B9" w14:textId="77777777" w:rsidR="007C58F7" w:rsidRDefault="007C58F7" w:rsidP="007C58F7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7C58F7" w14:paraId="0542F761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49BE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E341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3592A57D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1A4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3A0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C58F7" w14:paraId="0BB6D235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899F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711B" w14:textId="77777777" w:rsidR="007C58F7" w:rsidRDefault="007C58F7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C58F7" w14:paraId="3110010C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F3F9" w14:textId="77777777" w:rsidR="007C58F7" w:rsidRDefault="007C58F7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848D" w14:textId="77777777" w:rsidR="007C58F7" w:rsidRDefault="007C58F7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C58F7" w14:paraId="1FFC9794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B72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5632" w14:textId="77777777" w:rsidR="007C58F7" w:rsidRDefault="007C58F7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384FD352" w14:textId="77777777" w:rsidR="007C58F7" w:rsidRDefault="007C58F7" w:rsidP="007C58F7">
      <w:pPr>
        <w:rPr>
          <w:b/>
        </w:rPr>
      </w:pPr>
    </w:p>
    <w:p w14:paraId="696AC05C" w14:textId="77777777" w:rsidR="007C58F7" w:rsidRPr="002D2EFA" w:rsidRDefault="007C58F7" w:rsidP="007C58F7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3F6285E1" w14:textId="77777777" w:rsidR="007C58F7" w:rsidRDefault="007C58F7" w:rsidP="007C58F7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0C47F4E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F8BBB5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E9F5FAF" w14:textId="7053FF9C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"9J8pJdbGSqDbU7HLU7b0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9JT4SqP1K2KsC4SbDq98HrH2LLKbDKCbDKLb51",</w:t>
      </w:r>
    </w:p>
    <w:p w14:paraId="73269D4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B6DA65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"date": "2023-06-15",</w:t>
      </w:r>
    </w:p>
    <w:p w14:paraId="2893D5F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 ",</w:t>
      </w:r>
    </w:p>
    <w:p w14:paraId="4A85181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Connect Line",</w:t>
      </w:r>
    </w:p>
    <w:p w14:paraId="6EF9E14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"12345",</w:t>
      </w:r>
    </w:p>
    <w:p w14:paraId="0344401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"1007",</w:t>
      </w:r>
    </w:p>
    <w:p w14:paraId="6C5C011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20A2621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"code": "*",</w:t>
      </w:r>
    </w:p>
    <w:p w14:paraId="1099E6A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Πελάτης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B321D0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9",</w:t>
      </w:r>
    </w:p>
    <w:p w14:paraId="4C91AF7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Marousi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C05ABD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509F479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Attiki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8AC4A0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2BA5F44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"+302106003035",</w:t>
      </w:r>
    </w:p>
    <w:p w14:paraId="1898626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"phone2": "+302106003035",</w:t>
      </w:r>
    </w:p>
    <w:p w14:paraId="29045F9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"999999999",</w:t>
      </w:r>
    </w:p>
    <w:p w14:paraId="27D2F61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irsdata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"ΗΛΙΟΥΠΟΛΗΣ",</w:t>
      </w:r>
    </w:p>
    <w:p w14:paraId="6337EE4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jobtypetrd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Υηρεσίες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BDFC4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"remarks</w:t>
      </w:r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Σχόλιο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1"</w:t>
      </w:r>
    </w:p>
    <w:p w14:paraId="5A8416B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869670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EA2D9A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shippingaddr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91",</w:t>
      </w:r>
    </w:p>
    <w:p w14:paraId="6885A3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shpcity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"Marousi1",</w:t>
      </w:r>
    </w:p>
    <w:p w14:paraId="69CC33E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shpzip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"15125",</w:t>
      </w:r>
    </w:p>
    <w:p w14:paraId="59F1435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shpdistrict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"Attiki1"</w:t>
      </w:r>
    </w:p>
    <w:p w14:paraId="17B179E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0E9EAB8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7827F3C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FBFCB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"RGNRN07",</w:t>
      </w:r>
    </w:p>
    <w:p w14:paraId="6BF1756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"1.0000",</w:t>
      </w:r>
    </w:p>
    <w:p w14:paraId="2931062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"3.5000000",</w:t>
      </w:r>
    </w:p>
    <w:p w14:paraId="58C68A3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"3.30"</w:t>
      </w:r>
    </w:p>
    <w:p w14:paraId="53B258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7BFCB0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737AE0D1" w14:textId="27F9F854" w:rsidR="007C58F7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C0FB905" w14:textId="77777777" w:rsidR="007C58F7" w:rsidRDefault="007C58F7" w:rsidP="007C58F7">
      <w:pPr>
        <w:spacing w:after="0"/>
        <w:rPr>
          <w:b/>
          <w:lang w:val="en-US"/>
        </w:rPr>
      </w:pPr>
    </w:p>
    <w:p w14:paraId="1239E1D7" w14:textId="77777777" w:rsidR="007C58F7" w:rsidRDefault="007C58F7" w:rsidP="007C58F7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199B3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BBAC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B89B8C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4D82FC5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5168E9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3D68DE3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B20E580" w14:textId="77777777" w:rsidR="007C58F7" w:rsidRPr="00253423" w:rsidRDefault="007C58F7" w:rsidP="007C58F7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F2CE920" w14:textId="77777777" w:rsidR="00F7778A" w:rsidRDefault="00F7778A" w:rsidP="00F7778A">
      <w:pPr>
        <w:pStyle w:val="Heading3"/>
      </w:pPr>
      <w:bookmarkStart w:id="46" w:name="_Toc121492014"/>
      <w:bookmarkStart w:id="47" w:name="_Toc129950702"/>
      <w:bookmarkStart w:id="48" w:name="_Toc132272671"/>
      <w:bookmarkStart w:id="49" w:name="_Toc137479563"/>
      <w:bookmarkStart w:id="50" w:name="_Toc145078953"/>
      <w:r>
        <w:t>Αναζήτηση κατάστασης παραγγελιών</w:t>
      </w:r>
      <w:bookmarkEnd w:id="46"/>
      <w:bookmarkEnd w:id="47"/>
      <w:bookmarkEnd w:id="48"/>
      <w:bookmarkEnd w:id="49"/>
      <w:bookmarkEnd w:id="50"/>
    </w:p>
    <w:p w14:paraId="48F83808" w14:textId="77777777" w:rsidR="00F7778A" w:rsidRDefault="00F7778A" w:rsidP="00F7778A">
      <w:r>
        <w:t xml:space="preserve">Για να πάρουμε τις καταστάσεις των παραγγελιών από 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 xml:space="preserve">“ </w:t>
      </w:r>
      <w:proofErr w:type="spellStart"/>
      <w:r>
        <w:rPr>
          <w:lang w:val="en-US"/>
        </w:rPr>
        <w:t>getOrdersStatus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F7778A">
        <w:t xml:space="preserve"> </w:t>
      </w:r>
      <w:r>
        <w:rPr>
          <w:lang w:val="en-US"/>
        </w:rPr>
        <w:t>Endpoint</w:t>
      </w:r>
      <w:r w:rsidRPr="00F7778A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F7778A" w14:paraId="6CD2E5F2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68B7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1E34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961F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ACFBBAA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6813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A826" w14:textId="77777777" w:rsidR="00F7778A" w:rsidRDefault="00F7778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getOrdersStatus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8E67" w14:textId="77777777" w:rsidR="00F7778A" w:rsidRDefault="00F7778A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F7778A" w14:paraId="51F3EF33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561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17B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3772" w14:textId="77777777" w:rsidR="00F7778A" w:rsidRDefault="00F7778A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778A" w14:paraId="61CE3B1E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48C1" w14:textId="77777777" w:rsidR="00F7778A" w:rsidRDefault="00F7778A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C3B1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4440" w14:textId="77777777" w:rsidR="00F7778A" w:rsidRDefault="00F7778A">
            <w:pPr>
              <w:spacing w:after="0"/>
              <w:rPr>
                <w:lang w:val="en-US"/>
              </w:rPr>
            </w:pPr>
          </w:p>
        </w:tc>
      </w:tr>
      <w:tr w:rsidR="00F7778A" w14:paraId="161B22A9" w14:textId="77777777" w:rsidTr="00F7778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CF15" w14:textId="77777777" w:rsidR="00F7778A" w:rsidRDefault="00F7778A">
            <w:pPr>
              <w:spacing w:after="0"/>
              <w:jc w:val="center"/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F7778A" w14:paraId="24D5B25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728E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7E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Κατάσταση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DD2A" w14:textId="77777777" w:rsidR="00F7778A" w:rsidRDefault="00F7778A">
            <w:pPr>
              <w:spacing w:after="0"/>
            </w:pPr>
            <w:r>
              <w:t>Καταστάσεις</w:t>
            </w:r>
          </w:p>
          <w:p w14:paraId="724547CE" w14:textId="77777777" w:rsidR="00F7778A" w:rsidRDefault="00F7778A" w:rsidP="00F7778A">
            <w:pPr>
              <w:pStyle w:val="ListParagraph"/>
              <w:numPr>
                <w:ilvl w:val="0"/>
                <w:numId w:val="42"/>
              </w:numPr>
              <w:spacing w:after="0"/>
              <w:jc w:val="left"/>
            </w:pPr>
            <w:r>
              <w:t>100</w:t>
            </w:r>
            <w:r>
              <w:rPr>
                <w:lang w:val="en-US"/>
              </w:rPr>
              <w:t xml:space="preserve">0 =&gt; </w:t>
            </w:r>
            <w:r>
              <w:t>Προς Επεξεργασία</w:t>
            </w:r>
            <w:r>
              <w:tab/>
            </w:r>
          </w:p>
          <w:p w14:paraId="66E0A8D6" w14:textId="2E3F29D9" w:rsidR="00F7778A" w:rsidRDefault="00F7778A" w:rsidP="00F7778A">
            <w:pPr>
              <w:pStyle w:val="ListParagraph"/>
              <w:spacing w:after="0"/>
              <w:jc w:val="left"/>
            </w:pPr>
          </w:p>
          <w:p w14:paraId="53BA1573" w14:textId="77777777" w:rsidR="00F7778A" w:rsidRDefault="00F7778A">
            <w:pPr>
              <w:pStyle w:val="ListParagraph"/>
              <w:spacing w:after="0"/>
            </w:pPr>
          </w:p>
        </w:tc>
      </w:tr>
      <w:tr w:rsidR="00F7778A" w14:paraId="283803A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C471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update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01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 xml:space="preserve">Ημερομηνία τελευταίας τροποποίησης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121" w14:textId="77777777" w:rsidR="00F7778A" w:rsidRDefault="00F7778A">
            <w:pPr>
              <w:spacing w:after="0"/>
            </w:pPr>
            <w:r>
              <w:rPr>
                <w:lang w:val="en-US"/>
              </w:rPr>
              <w:t>"2022-11-10 14:40:00"</w:t>
            </w:r>
          </w:p>
        </w:tc>
      </w:tr>
      <w:tr w:rsidR="00F7778A" w14:paraId="1CC6C351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279D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74DF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 id </w:t>
            </w:r>
            <w:r>
              <w:rPr>
                <w:b/>
              </w:rPr>
              <w:t xml:space="preserve">του </w:t>
            </w:r>
            <w:proofErr w:type="spellStart"/>
            <w:r>
              <w:rPr>
                <w:b/>
                <w:lang w:val="en-US"/>
              </w:rPr>
              <w:t>softone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69C0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7778A" w14:paraId="2D6541C7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C8BB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5A4A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Κωδικός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B71B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" ΠΑΡB2B0001"</w:t>
            </w:r>
          </w:p>
        </w:tc>
      </w:tr>
    </w:tbl>
    <w:p w14:paraId="20994743" w14:textId="77777777" w:rsidR="00F7778A" w:rsidRDefault="00F7778A" w:rsidP="00F7778A">
      <w:pPr>
        <w:rPr>
          <w:rFonts w:ascii="Courier New" w:hAnsi="Courier New" w:cs="Courier New"/>
          <w:kern w:val="2"/>
          <w:sz w:val="18"/>
          <w:szCs w:val="18"/>
          <w:shd w:val="clear" w:color="auto" w:fill="FAFAFA"/>
          <w14:ligatures w14:val="standardContextual"/>
        </w:rPr>
      </w:pPr>
    </w:p>
    <w:p w14:paraId="334F9242" w14:textId="77777777" w:rsidR="00F7778A" w:rsidRDefault="00F7778A" w:rsidP="00F7778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F7778A" w14:paraId="2970A93C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BB4E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6432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028CC81F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18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08B4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7778A" w14:paraId="10605F9A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01EF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2244" w14:textId="77777777" w:rsidR="00F7778A" w:rsidRDefault="00F7778A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F7778A" w14:paraId="7F801CEE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42B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D03B" w14:textId="77777777" w:rsidR="00F7778A" w:rsidRDefault="00F7778A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7778A" w14:paraId="5BCE1F92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CA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DDF0" w14:textId="77777777" w:rsidR="00F7778A" w:rsidRDefault="00F7778A">
            <w:pPr>
              <w:spacing w:after="60"/>
            </w:pPr>
            <w:r>
              <w:t>Πίνακας αποτελεσμάτων.</w:t>
            </w:r>
          </w:p>
        </w:tc>
      </w:tr>
    </w:tbl>
    <w:p w14:paraId="0D9E06A6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7778A" w14:paraId="615D64BD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C348" w14:textId="77777777" w:rsidR="00F7778A" w:rsidRDefault="00F7778A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7778A" w14:paraId="492E46A8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A0B8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9F91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42D938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71BA" w14:textId="77777777" w:rsidR="00F7778A" w:rsidRDefault="00F7778A">
            <w:pPr>
              <w:spacing w:after="6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A61D" w14:textId="77777777" w:rsidR="00F7778A" w:rsidRDefault="00F7778A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παραστατικού</w:t>
            </w:r>
          </w:p>
        </w:tc>
      </w:tr>
      <w:tr w:rsidR="00F7778A" w14:paraId="61125B46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38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t>date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FC22" w14:textId="77777777" w:rsidR="00F7778A" w:rsidRDefault="00F7778A">
            <w:pPr>
              <w:spacing w:after="60"/>
            </w:pPr>
            <w:r>
              <w:t>Ημερομηνία</w:t>
            </w:r>
          </w:p>
        </w:tc>
      </w:tr>
      <w:tr w:rsidR="00F7778A" w14:paraId="7B98FC11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6BBE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0D4D" w14:textId="77777777" w:rsidR="00F7778A" w:rsidRDefault="00F7778A">
            <w:pPr>
              <w:spacing w:after="60"/>
            </w:pPr>
            <w:r>
              <w:t>Αριθμός παραγγελίας</w:t>
            </w:r>
          </w:p>
        </w:tc>
      </w:tr>
      <w:tr w:rsidR="00F7778A" w14:paraId="3CDB42ED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01C0" w14:textId="77777777" w:rsidR="00F7778A" w:rsidRDefault="00F7778A">
            <w:pPr>
              <w:spacing w:after="60"/>
            </w:pPr>
            <w:proofErr w:type="spellStart"/>
            <w:r>
              <w:t>statusCode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FA0B" w14:textId="77777777" w:rsidR="00F7778A" w:rsidRDefault="00F7778A">
            <w:pPr>
              <w:spacing w:after="60"/>
            </w:pPr>
            <w:r>
              <w:t>Κωδικός κατάστασης</w:t>
            </w:r>
          </w:p>
        </w:tc>
      </w:tr>
      <w:tr w:rsidR="00F7778A" w14:paraId="4974AC6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4A26" w14:textId="77777777" w:rsidR="00F7778A" w:rsidRDefault="00F7778A">
            <w:pPr>
              <w:spacing w:after="60"/>
            </w:pPr>
            <w:proofErr w:type="spellStart"/>
            <w:r>
              <w:t>client_code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7BA9" w14:textId="77777777" w:rsidR="00F7778A" w:rsidRDefault="00F7778A">
            <w:pPr>
              <w:spacing w:after="60"/>
            </w:pPr>
            <w:r>
              <w:t>Κωδικός Πελάτη</w:t>
            </w:r>
          </w:p>
        </w:tc>
      </w:tr>
      <w:tr w:rsidR="00F7778A" w14:paraId="2EC88769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CDFB" w14:textId="77777777" w:rsidR="00F7778A" w:rsidRDefault="00F7778A">
            <w:pPr>
              <w:spacing w:after="60"/>
            </w:pPr>
            <w:proofErr w:type="spellStart"/>
            <w:r>
              <w:t>state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DDBD" w14:textId="77777777" w:rsidR="00F7778A" w:rsidRDefault="00F7778A">
            <w:pPr>
              <w:spacing w:after="60"/>
            </w:pPr>
            <w:r>
              <w:t>Κατάσταση</w:t>
            </w:r>
          </w:p>
        </w:tc>
      </w:tr>
    </w:tbl>
    <w:p w14:paraId="5DFF8269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7778A" w14:paraId="252F3B58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E9FC" w14:textId="77777777" w:rsidR="00F7778A" w:rsidRDefault="00F77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7778A" w14:paraId="218A6C7A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6D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E1E1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F7778A" w14:paraId="765FA9DC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41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B9A8D74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6331656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"9J8pIdHmK…M55LbP1",</w:t>
            </w:r>
          </w:p>
          <w:p w14:paraId="790BADC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5015ABB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"update": "2023-06-06"</w:t>
            </w:r>
          </w:p>
          <w:p w14:paraId="6A68726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AFB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5CD7A2B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578A94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7A7C925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121,</w:t>
            </w:r>
          </w:p>
          <w:p w14:paraId="1807AB3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7941188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5155E26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"84621",</w:t>
            </w:r>
          </w:p>
          <w:p w14:paraId="66DC809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07:36:20",</w:t>
            </w:r>
          </w:p>
          <w:p w14:paraId="343DC02D" w14:textId="29953543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"CON-10067",</w:t>
            </w:r>
          </w:p>
          <w:p w14:paraId="4002555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"1008",</w:t>
            </w:r>
          </w:p>
          <w:p w14:paraId="3490C00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"ΤΙΜΟΛΟΓΗΘΗΚΕ"</w:t>
            </w:r>
          </w:p>
          <w:p w14:paraId="302382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5A8C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75D9A5D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39BCEB0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1F901F1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7048E43" w14:textId="107FC452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04D29E4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F0F8A2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3232B02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9CFA1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 ]</w:t>
            </w:r>
          </w:p>
          <w:p w14:paraId="6A34604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7778A" w14:paraId="50AECEA9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6418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{</w:t>
            </w:r>
          </w:p>
          <w:p w14:paraId="7680BA44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76C2D5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 ….M55LbP1",</w:t>
            </w:r>
          </w:p>
          <w:p w14:paraId="3E1D303C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00D032E3" w14:textId="528C0711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</w:t>
            </w:r>
          </w:p>
          <w:p w14:paraId="4E3CCDB6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8F2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FFC3D1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7AC022C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3802DF1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1,</w:t>
            </w:r>
          </w:p>
          <w:p w14:paraId="61357B8D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5BD1B64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174A846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20C64F9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2E91EF6" w14:textId="5D732BE6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7455B6E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756BF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7605BC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</w:t>
            </w:r>
          </w:p>
          <w:p w14:paraId="5528DE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]</w:t>
            </w:r>
          </w:p>
          <w:p w14:paraId="1BF993F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30CF7E6" w14:textId="238EE91B" w:rsidR="003E6C16" w:rsidRDefault="003E6C16" w:rsidP="00F340C8">
      <w:pPr>
        <w:spacing w:after="0"/>
        <w:rPr>
          <w:lang w:val="en-US"/>
        </w:rPr>
      </w:pPr>
    </w:p>
    <w:p w14:paraId="435DDF8B" w14:textId="77777777" w:rsidR="006C1817" w:rsidRDefault="006C1817" w:rsidP="00F340C8">
      <w:pPr>
        <w:spacing w:after="0"/>
        <w:rPr>
          <w:lang w:val="en-US"/>
        </w:rPr>
      </w:pPr>
    </w:p>
    <w:p w14:paraId="07C09618" w14:textId="77777777" w:rsidR="006C1817" w:rsidRDefault="006C1817" w:rsidP="00F340C8">
      <w:pPr>
        <w:spacing w:after="0"/>
        <w:rPr>
          <w:lang w:val="en-US"/>
        </w:rPr>
      </w:pPr>
    </w:p>
    <w:p w14:paraId="1F4760E8" w14:textId="2FC9174F" w:rsidR="00C90BDB" w:rsidRPr="00CB1F8B" w:rsidRDefault="00126099" w:rsidP="00C90BDB">
      <w:pPr>
        <w:pStyle w:val="Heading3"/>
      </w:pPr>
      <w:bookmarkStart w:id="51" w:name="_Toc145078954"/>
      <w:r>
        <w:t>Υπολογισμός</w:t>
      </w:r>
      <w:r w:rsidR="007B522A">
        <w:t xml:space="preserve"> </w:t>
      </w:r>
      <w:r w:rsidR="003859B2">
        <w:t xml:space="preserve">τιμών </w:t>
      </w:r>
      <w:r w:rsidR="00A44CF0">
        <w:t>παραγγελίας</w:t>
      </w:r>
      <w:bookmarkEnd w:id="51"/>
      <w:r w:rsidR="00A44CF0">
        <w:t xml:space="preserve"> </w:t>
      </w:r>
    </w:p>
    <w:p w14:paraId="105D6061" w14:textId="77777777" w:rsidR="00C90BDB" w:rsidRDefault="00C90BDB" w:rsidP="00C90BD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9471046" w14:textId="1FD89B53" w:rsidR="00C90BDB" w:rsidRPr="00CB1F8B" w:rsidRDefault="00C90BDB" w:rsidP="00C90BD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</w:t>
      </w:r>
      <w:r w:rsidR="00A44CF0">
        <w:t>το</w:t>
      </w:r>
      <w:r w:rsidRPr="00CB1F8B">
        <w:t xml:space="preserve">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66483F9E" w14:textId="77777777" w:rsidR="00C90BDB" w:rsidRPr="00CB1F8B" w:rsidRDefault="00C90BDB" w:rsidP="00C90BDB">
      <w:pPr>
        <w:spacing w:after="0"/>
      </w:pPr>
    </w:p>
    <w:p w14:paraId="7CBD89B4" w14:textId="6211A07E" w:rsidR="00C90BDB" w:rsidRPr="007D29C5" w:rsidRDefault="00C90BDB" w:rsidP="00C90BD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="007B522A" w:rsidRPr="007B522A">
        <w:rPr>
          <w:b/>
          <w:bCs/>
          <w:lang w:val="en-US"/>
        </w:rPr>
        <w:t>calculate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C90BDB" w:rsidRPr="00A0561E" w14:paraId="0744C069" w14:textId="77777777" w:rsidTr="007B522A">
        <w:tc>
          <w:tcPr>
            <w:tcW w:w="1555" w:type="dxa"/>
          </w:tcPr>
          <w:p w14:paraId="0E58C185" w14:textId="77777777" w:rsidR="00C90BDB" w:rsidRPr="00A0561E" w:rsidRDefault="00C90BDB" w:rsidP="009665EE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09" w:type="dxa"/>
          </w:tcPr>
          <w:p w14:paraId="7E04B9FE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332" w:type="dxa"/>
          </w:tcPr>
          <w:p w14:paraId="16604BB3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90BDB" w14:paraId="00DA1ECC" w14:textId="77777777" w:rsidTr="007B522A">
        <w:tc>
          <w:tcPr>
            <w:tcW w:w="1555" w:type="dxa"/>
          </w:tcPr>
          <w:p w14:paraId="73964054" w14:textId="77777777" w:rsidR="00C90BDB" w:rsidRDefault="00C90BDB" w:rsidP="009665EE">
            <w:r w:rsidRPr="00C30E96">
              <w:rPr>
                <w:lang w:val="en-US"/>
              </w:rPr>
              <w:t>service</w:t>
            </w:r>
          </w:p>
        </w:tc>
        <w:tc>
          <w:tcPr>
            <w:tcW w:w="2409" w:type="dxa"/>
          </w:tcPr>
          <w:p w14:paraId="662EBB98" w14:textId="49A5FC52" w:rsidR="00C90BDB" w:rsidRPr="00C30E96" w:rsidRDefault="007B522A" w:rsidP="009665EE">
            <w:pPr>
              <w:rPr>
                <w:b/>
                <w:bCs/>
                <w:lang w:val="en-US"/>
              </w:rPr>
            </w:pPr>
            <w:r w:rsidRPr="007B522A">
              <w:rPr>
                <w:b/>
                <w:bCs/>
                <w:lang w:val="en-US"/>
              </w:rPr>
              <w:t>calculate</w:t>
            </w:r>
          </w:p>
        </w:tc>
        <w:tc>
          <w:tcPr>
            <w:tcW w:w="4332" w:type="dxa"/>
          </w:tcPr>
          <w:p w14:paraId="29DF9168" w14:textId="77777777" w:rsidR="00C90BDB" w:rsidRPr="00C30E96" w:rsidRDefault="00C90BDB" w:rsidP="009665EE">
            <w:r>
              <w:t>ΠΑΝΤΑ</w:t>
            </w:r>
          </w:p>
        </w:tc>
      </w:tr>
      <w:tr w:rsidR="00C90BDB" w14:paraId="2139D793" w14:textId="77777777" w:rsidTr="007B522A">
        <w:tc>
          <w:tcPr>
            <w:tcW w:w="1555" w:type="dxa"/>
            <w:hideMark/>
          </w:tcPr>
          <w:p w14:paraId="4ADC2DAF" w14:textId="77777777" w:rsidR="00C90BDB" w:rsidRPr="00CB1F8B" w:rsidRDefault="00C90BDB" w:rsidP="009665EE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09" w:type="dxa"/>
            <w:hideMark/>
          </w:tcPr>
          <w:p w14:paraId="7BD1678A" w14:textId="77777777" w:rsidR="00C90BDB" w:rsidRDefault="00C90BDB" w:rsidP="009665E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32" w:type="dxa"/>
            <w:hideMark/>
          </w:tcPr>
          <w:p w14:paraId="2B7E240D" w14:textId="77777777" w:rsidR="00C90BDB" w:rsidRDefault="00C90BDB" w:rsidP="009665EE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0BDB" w14:paraId="48899FFB" w14:textId="77777777" w:rsidTr="007B522A">
        <w:tc>
          <w:tcPr>
            <w:tcW w:w="1555" w:type="dxa"/>
            <w:hideMark/>
          </w:tcPr>
          <w:p w14:paraId="430FD581" w14:textId="77777777" w:rsidR="00C90BDB" w:rsidRDefault="00C90BDB" w:rsidP="009665EE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09" w:type="dxa"/>
            <w:hideMark/>
          </w:tcPr>
          <w:p w14:paraId="517E8B0E" w14:textId="77777777" w:rsidR="00C90BDB" w:rsidRDefault="00C90BDB" w:rsidP="009665EE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332" w:type="dxa"/>
          </w:tcPr>
          <w:p w14:paraId="7EA98614" w14:textId="77777777" w:rsidR="00C90BDB" w:rsidRDefault="00C90BDB" w:rsidP="009665EE">
            <w:pPr>
              <w:spacing w:after="0"/>
              <w:rPr>
                <w:lang w:val="en-US"/>
              </w:rPr>
            </w:pPr>
          </w:p>
        </w:tc>
      </w:tr>
      <w:tr w:rsidR="00C90BDB" w14:paraId="42BB1773" w14:textId="77777777" w:rsidTr="007B522A">
        <w:tc>
          <w:tcPr>
            <w:tcW w:w="1555" w:type="dxa"/>
          </w:tcPr>
          <w:p w14:paraId="62CB3D9E" w14:textId="77777777" w:rsidR="00C90BDB" w:rsidRDefault="00C90BDB" w:rsidP="009665EE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09" w:type="dxa"/>
          </w:tcPr>
          <w:p w14:paraId="2A07C3A5" w14:textId="77777777" w:rsidR="00C90BDB" w:rsidRDefault="00C90BDB" w:rsidP="009665EE">
            <w:pPr>
              <w:rPr>
                <w:lang w:val="en-US"/>
              </w:rPr>
            </w:pPr>
          </w:p>
        </w:tc>
        <w:tc>
          <w:tcPr>
            <w:tcW w:w="4332" w:type="dxa"/>
          </w:tcPr>
          <w:p w14:paraId="06E96457" w14:textId="7725AE82" w:rsidR="00C90BDB" w:rsidRDefault="007B522A" w:rsidP="009665EE">
            <w:r w:rsidRPr="007B522A">
              <w:t>SALDOC</w:t>
            </w:r>
          </w:p>
        </w:tc>
      </w:tr>
      <w:tr w:rsidR="00C90BDB" w:rsidRPr="00A44CF0" w14:paraId="37743635" w14:textId="77777777" w:rsidTr="007B522A">
        <w:tc>
          <w:tcPr>
            <w:tcW w:w="1555" w:type="dxa"/>
          </w:tcPr>
          <w:p w14:paraId="1E7F794F" w14:textId="52EF712F" w:rsidR="00C90BDB" w:rsidRDefault="007B522A" w:rsidP="009665EE">
            <w:pPr>
              <w:rPr>
                <w:lang w:val="en-US"/>
              </w:rPr>
            </w:pPr>
            <w:r w:rsidRPr="007B522A">
              <w:rPr>
                <w:lang w:val="en-US"/>
              </w:rPr>
              <w:t>LOCATEINFO</w:t>
            </w:r>
          </w:p>
        </w:tc>
        <w:tc>
          <w:tcPr>
            <w:tcW w:w="2409" w:type="dxa"/>
          </w:tcPr>
          <w:p w14:paraId="1B5DA012" w14:textId="5DF60AAE" w:rsidR="00C90BDB" w:rsidRDefault="00A44CF0" w:rsidP="009665EE">
            <w:pPr>
              <w:rPr>
                <w:lang w:val="en-US"/>
              </w:rPr>
            </w:pPr>
            <w:proofErr w:type="gramStart"/>
            <w:r w:rsidRPr="00A44CF0">
              <w:rPr>
                <w:lang w:val="en-US"/>
              </w:rPr>
              <w:t>ITELINES:MTRL</w:t>
            </w:r>
            <w:proofErr w:type="gramEnd"/>
            <w:r w:rsidRPr="00A44CF0">
              <w:rPr>
                <w:lang w:val="en-US"/>
              </w:rPr>
              <w:t>,MTRL_ITEM_CODE,MTRL_ITEM_NAME,QTY1,PRICE,DISC1PRC,DISC2PRC,DISC3PRC,DISC1VAL,DISC2VAL,DISC3VAL,VATAMNT,LINEVAL;EXPANAL:EXPN,EXPVAL</w:t>
            </w:r>
          </w:p>
        </w:tc>
        <w:tc>
          <w:tcPr>
            <w:tcW w:w="4332" w:type="dxa"/>
          </w:tcPr>
          <w:p w14:paraId="71D29A3E" w14:textId="2F46587B" w:rsidR="00C90BDB" w:rsidRPr="00A44CF0" w:rsidRDefault="00A44CF0" w:rsidP="009665EE">
            <w:r>
              <w:t>Τα πεδία που θα επιστρέψει</w:t>
            </w:r>
          </w:p>
        </w:tc>
      </w:tr>
      <w:tr w:rsidR="007B522A" w:rsidRPr="00A44CF0" w14:paraId="70463F12" w14:textId="77777777" w:rsidTr="007B522A">
        <w:tc>
          <w:tcPr>
            <w:tcW w:w="1555" w:type="dxa"/>
          </w:tcPr>
          <w:p w14:paraId="3A264DE6" w14:textId="30677C36" w:rsidR="007B522A" w:rsidRPr="00A44CF0" w:rsidRDefault="00A44CF0" w:rsidP="009665E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09" w:type="dxa"/>
          </w:tcPr>
          <w:p w14:paraId="6A873CC1" w14:textId="4EE3BCAC" w:rsidR="007B522A" w:rsidRPr="00A44CF0" w:rsidRDefault="007B522A" w:rsidP="00A44CF0"/>
        </w:tc>
        <w:tc>
          <w:tcPr>
            <w:tcW w:w="4332" w:type="dxa"/>
          </w:tcPr>
          <w:p w14:paraId="6132ADE6" w14:textId="15404782" w:rsidR="007B522A" w:rsidRPr="00A44CF0" w:rsidRDefault="00F25485" w:rsidP="009665EE">
            <w:r>
              <w:t xml:space="preserve">Πίνακάς δεδομένων, </w:t>
            </w:r>
            <w:r>
              <w:rPr>
                <w:lang w:val="en-US"/>
              </w:rPr>
              <w:t>header</w:t>
            </w:r>
            <w:r w:rsidRPr="00F25485">
              <w:t xml:space="preserve"> </w:t>
            </w:r>
            <w:r>
              <w:t>και ειδών. (</w:t>
            </w:r>
            <w:r w:rsidRPr="00A44CF0">
              <w:rPr>
                <w:lang w:val="en-US"/>
              </w:rPr>
              <w:t>SALDOC</w:t>
            </w:r>
            <w:r>
              <w:t xml:space="preserve"> και </w:t>
            </w:r>
            <w:r w:rsidRPr="00A44CF0">
              <w:rPr>
                <w:lang w:val="en-US"/>
              </w:rPr>
              <w:t>ITELINES</w:t>
            </w:r>
            <w:r>
              <w:t>)</w:t>
            </w:r>
          </w:p>
        </w:tc>
      </w:tr>
    </w:tbl>
    <w:p w14:paraId="0050687F" w14:textId="77777777" w:rsidR="00C90BDB" w:rsidRDefault="00C90BDB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B657740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B0D4" w14:textId="77777777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25485" w14:paraId="560E7AFA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0B42" w14:textId="307E843F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A44CF0">
              <w:rPr>
                <w:lang w:val="en-US"/>
              </w:rPr>
              <w:t>SALDOC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B638" w14:textId="4A4963BE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Πίνακας </w:t>
            </w:r>
            <w:r>
              <w:rPr>
                <w:bCs/>
                <w:lang w:val="en-US"/>
              </w:rPr>
              <w:t xml:space="preserve">header </w:t>
            </w:r>
            <w:r>
              <w:rPr>
                <w:bCs/>
              </w:rPr>
              <w:t>παραστατικού</w:t>
            </w:r>
          </w:p>
        </w:tc>
      </w:tr>
      <w:tr w:rsidR="00F25485" w14:paraId="36BB83D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B399" w14:textId="10BAB7B0" w:rsidR="00F25485" w:rsidRDefault="00F25485" w:rsidP="00EA2F74">
            <w:pPr>
              <w:spacing w:after="60"/>
              <w:rPr>
                <w:lang w:val="en-US"/>
              </w:rPr>
            </w:pPr>
            <w:r w:rsidRPr="00A44CF0">
              <w:rPr>
                <w:lang w:val="en-US"/>
              </w:rPr>
              <w:t>ITELINES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A1D7" w14:textId="055ECF02" w:rsidR="00F25485" w:rsidRPr="00F25485" w:rsidRDefault="00F25485" w:rsidP="00EA2F74">
            <w:pPr>
              <w:spacing w:after="60"/>
            </w:pPr>
            <w:r>
              <w:t>Πίνακας ειδών</w:t>
            </w:r>
          </w:p>
        </w:tc>
      </w:tr>
    </w:tbl>
    <w:p w14:paraId="2D2348D4" w14:textId="77777777" w:rsidR="00F25485" w:rsidRDefault="00F25485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EC61297" w14:textId="77777777" w:rsidTr="00F25485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A329" w14:textId="245FBE3A" w:rsidR="00F25485" w:rsidRDefault="00F25485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lastRenderedPageBreak/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SALDOC</w:t>
            </w:r>
            <w:r>
              <w:rPr>
                <w:b/>
                <w:bCs/>
              </w:rPr>
              <w:t>)</w:t>
            </w:r>
          </w:p>
        </w:tc>
      </w:tr>
      <w:tr w:rsidR="00F25485" w14:paraId="492C392D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1BA0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8AC3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267EFF2B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4120" w14:textId="2B8C34E8" w:rsidR="00F25485" w:rsidRDefault="00F25485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SERIES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30ED" w14:textId="7DE766CD" w:rsidR="00F25485" w:rsidRDefault="00F25485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>Σειρά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69595C" w14:paraId="2449AC97" w14:textId="77777777" w:rsidTr="007E1B41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76E1" w14:textId="77777777" w:rsidR="0069595C" w:rsidRDefault="0069595C" w:rsidP="007E1B41">
            <w:pPr>
              <w:spacing w:after="60"/>
              <w:rPr>
                <w:lang w:val="en-US"/>
              </w:rPr>
            </w:pPr>
            <w:r w:rsidRPr="00F25485">
              <w:t>TRDR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69B2" w14:textId="77777777" w:rsidR="0069595C" w:rsidRPr="00F25485" w:rsidRDefault="0069595C" w:rsidP="007E1B41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πελάτη</w:t>
            </w:r>
          </w:p>
        </w:tc>
      </w:tr>
      <w:tr w:rsidR="00F25485" w14:paraId="1B3496A8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CCE4" w14:textId="17AABAC1" w:rsidR="00F25485" w:rsidRPr="0069595C" w:rsidRDefault="006959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307B" w14:textId="1306FC48" w:rsidR="00F25485" w:rsidRPr="00F25485" w:rsidRDefault="0069595C">
            <w:pPr>
              <w:spacing w:after="60"/>
            </w:pPr>
            <w:r>
              <w:t>ΑΦΜ</w:t>
            </w:r>
            <w:r w:rsidR="00F25485" w:rsidRPr="0069595C">
              <w:t xml:space="preserve"> </w:t>
            </w:r>
            <w:r w:rsidR="00F25485">
              <w:t>πελάτη</w:t>
            </w:r>
            <w:r>
              <w:t xml:space="preserve"> προαιρετικά (αν έχει σταλεί </w:t>
            </w:r>
            <w:r>
              <w:rPr>
                <w:lang w:val="en-US"/>
              </w:rPr>
              <w:t>TRDR</w:t>
            </w:r>
            <w:r>
              <w:t xml:space="preserve">, έχει προτεραιότητα το </w:t>
            </w:r>
            <w:r>
              <w:rPr>
                <w:lang w:val="en-US"/>
              </w:rPr>
              <w:t>TRDR</w:t>
            </w:r>
            <w:r>
              <w:t xml:space="preserve">) </w:t>
            </w:r>
          </w:p>
        </w:tc>
      </w:tr>
      <w:tr w:rsidR="00F25485" w14:paraId="1A11EA92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78CE" w14:textId="41D76756" w:rsidR="00F25485" w:rsidRDefault="00F25485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PAYMENT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6582" w14:textId="617F9BF1" w:rsidR="00F25485" w:rsidRDefault="00F25485">
            <w:pPr>
              <w:spacing w:after="60"/>
            </w:pPr>
            <w:r>
              <w:t>Κωδικός τρόπου πληρωμής</w:t>
            </w:r>
          </w:p>
        </w:tc>
      </w:tr>
    </w:tbl>
    <w:p w14:paraId="017361B3" w14:textId="77777777" w:rsidR="00F25485" w:rsidRDefault="00F25485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129568A6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14D0" w14:textId="398F7DFF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ITELINES</w:t>
            </w:r>
            <w:r>
              <w:rPr>
                <w:b/>
                <w:bCs/>
              </w:rPr>
              <w:t>)</w:t>
            </w:r>
          </w:p>
        </w:tc>
      </w:tr>
      <w:tr w:rsidR="00F25485" w14:paraId="07A3C72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702A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B628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7B5AE3B6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DA9" w14:textId="28ACDEE2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LINENUM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8959" w14:textId="7E4BB20F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Αριθμός γραμμής 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F25485" w14:paraId="71504615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A8C9" w14:textId="745BA4D8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t>SRCHCODE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27F9" w14:textId="5A5E1595" w:rsidR="00F25485" w:rsidRPr="00F25485" w:rsidRDefault="00F25485" w:rsidP="00EA2F74">
            <w:pPr>
              <w:spacing w:after="60"/>
            </w:pPr>
            <w:r>
              <w:t>Κωδικός είδους</w:t>
            </w:r>
          </w:p>
        </w:tc>
      </w:tr>
      <w:tr w:rsidR="00F25485" w14:paraId="0F858CCC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9089" w14:textId="7C0F5670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QTY1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A9D1" w14:textId="37CFBF21" w:rsidR="00F25485" w:rsidRDefault="00F25485" w:rsidP="00EA2F74">
            <w:pPr>
              <w:spacing w:after="60"/>
            </w:pPr>
            <w:r>
              <w:t>Ποσότητα</w:t>
            </w:r>
          </w:p>
        </w:tc>
      </w:tr>
    </w:tbl>
    <w:p w14:paraId="07ADDC60" w14:textId="77777777" w:rsidR="00F25485" w:rsidRPr="00A44CF0" w:rsidRDefault="00F25485" w:rsidP="00C90BDB"/>
    <w:p w14:paraId="27C5906D" w14:textId="77777777" w:rsidR="00C90BDB" w:rsidRPr="00F7751D" w:rsidRDefault="00C90BDB" w:rsidP="00C90BDB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3126"/>
      </w:tblGrid>
      <w:tr w:rsidR="00C90BDB" w:rsidRPr="00FF3ADF" w14:paraId="7863EF82" w14:textId="77777777" w:rsidTr="004F5F8E">
        <w:tc>
          <w:tcPr>
            <w:tcW w:w="5170" w:type="dxa"/>
          </w:tcPr>
          <w:p w14:paraId="61427998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3126" w:type="dxa"/>
          </w:tcPr>
          <w:p w14:paraId="4E3F95D5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90BDB" w14:paraId="35211394" w14:textId="77777777" w:rsidTr="004F5F8E">
        <w:tc>
          <w:tcPr>
            <w:tcW w:w="5170" w:type="dxa"/>
            <w:vAlign w:val="center"/>
          </w:tcPr>
          <w:p w14:paraId="2CE833FB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126" w:type="dxa"/>
            <w:vAlign w:val="center"/>
          </w:tcPr>
          <w:p w14:paraId="631EF16F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90BDB" w14:paraId="7F08C59A" w14:textId="77777777" w:rsidTr="004F5F8E">
        <w:tc>
          <w:tcPr>
            <w:tcW w:w="5170" w:type="dxa"/>
            <w:vAlign w:val="center"/>
          </w:tcPr>
          <w:p w14:paraId="50F8EFF4" w14:textId="69D17013" w:rsidR="00C90BDB" w:rsidRPr="00F25485" w:rsidRDefault="00F25485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26" w:type="dxa"/>
            <w:vAlign w:val="center"/>
          </w:tcPr>
          <w:p w14:paraId="791A3FA6" w14:textId="6BAE9996" w:rsidR="00C90BDB" w:rsidRPr="00F25485" w:rsidRDefault="00F25485" w:rsidP="009665EE">
            <w:pPr>
              <w:spacing w:after="60"/>
            </w:pPr>
            <w:r>
              <w:t>Πίνακας αποτελεσμάτων</w:t>
            </w:r>
          </w:p>
        </w:tc>
      </w:tr>
    </w:tbl>
    <w:p w14:paraId="5C2DD139" w14:textId="77777777" w:rsidR="004F5F8E" w:rsidRDefault="004F5F8E" w:rsidP="004F5F8E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11E20169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65CDBF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"calculate",</w:t>
      </w:r>
    </w:p>
    <w:p w14:paraId="537006EC" w14:textId="5BB3BF52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… 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7HLU7b0HLLa55tLb51",</w:t>
      </w:r>
    </w:p>
    <w:p w14:paraId="0BC6644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5502AC4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"OBJECT": "SALDOC",</w:t>
      </w:r>
    </w:p>
    <w:p w14:paraId="6297CC2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"LOCATEINFO": "</w:t>
      </w:r>
      <w:proofErr w:type="gram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ITELINES:MTRL</w:t>
      </w:r>
      <w:proofErr w:type="gram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,MTRL_ITEM_CODE,MTRL_ITEM_NAME,QTY1,PRICE,DISC1PRC,DISC2PRC,DISC3PRC,DISC1VAL,DISC2VAL,DISC3VAL,VATAMNT,LINEVAL;EXPANAL:EXPN,EXPVAL",</w:t>
      </w:r>
    </w:p>
    <w:p w14:paraId="747FBC0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{</w:t>
      </w:r>
    </w:p>
    <w:p w14:paraId="635D136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"SALDOC": [</w:t>
      </w:r>
    </w:p>
    <w:p w14:paraId="04BF80D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41BE60B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"SERIES": "7021",</w:t>
      </w:r>
    </w:p>
    <w:p w14:paraId="3F91378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"TRDR": "9950",</w:t>
      </w:r>
    </w:p>
    <w:p w14:paraId="410D0BB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"PAYMENT": "1"</w:t>
      </w:r>
    </w:p>
    <w:p w14:paraId="2C87501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5E1919D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],</w:t>
      </w:r>
    </w:p>
    <w:p w14:paraId="04011484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"ITELINES": [</w:t>
      </w:r>
    </w:p>
    <w:p w14:paraId="387CC36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256109C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"LINENUM": 1,</w:t>
      </w:r>
    </w:p>
    <w:p w14:paraId="16C0FC73" w14:textId="551D67B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"SRCHCODE": "</w:t>
      </w:r>
      <w:r w:rsidR="0047747E" w:rsidRP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G000650.0000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4A18380" w14:textId="0FD07A2D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"QTY1":</w:t>
      </w:r>
      <w:r w:rsid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6</w:t>
      </w:r>
    </w:p>
    <w:p w14:paraId="433E700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4D5DCFE2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</w:t>
      </w:r>
    </w:p>
    <w:p w14:paraId="22FCE22D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</w:t>
      </w:r>
    </w:p>
    <w:p w14:paraId="71A00B3C" w14:textId="5A7DA05A" w:rsidR="004F5F8E" w:rsidRDefault="004F5F8E" w:rsidP="004F5F8E">
      <w:pPr>
        <w:spacing w:after="0"/>
        <w:rPr>
          <w:b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3DBFF66" w14:textId="6F009F6D" w:rsidR="004F5F8E" w:rsidRDefault="004F5F8E" w:rsidP="004F5F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9E1B69C" w14:textId="77777777" w:rsid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43DE203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514752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6CDFB18F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"sum": "136.41",</w:t>
      </w:r>
    </w:p>
    <w:p w14:paraId="5CABAAF7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40CAB4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{</w:t>
      </w:r>
    </w:p>
    <w:p w14:paraId="3B88D0FC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"2209",</w:t>
      </w:r>
    </w:p>
    <w:p w14:paraId="0AC6197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"G000650.0000",</w:t>
      </w:r>
    </w:p>
    <w:p w14:paraId="6CCB630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"ΨΕΚΑΣΤΗΡΑΚΙ ΚΑΘΑΡΙΣΜΟΥ FOAMY CLEAN 100, 1L",</w:t>
      </w:r>
    </w:p>
    <w:p w14:paraId="51A33FB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"6",</w:t>
      </w:r>
    </w:p>
    <w:p w14:paraId="7ECF20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"19.3",</w:t>
      </w:r>
    </w:p>
    <w:p w14:paraId="6B25493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"discount1prc": "5",</w:t>
      </w:r>
    </w:p>
    <w:p w14:paraId="1077929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"discount1value": "5.79",</w:t>
      </w:r>
    </w:p>
    <w:p w14:paraId="563F4D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"discount2prc": "0",</w:t>
      </w:r>
    </w:p>
    <w:p w14:paraId="559A510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"discount2value": "0",</w:t>
      </w:r>
    </w:p>
    <w:p w14:paraId="1C225E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"discount3prc": "0",</w:t>
      </w:r>
    </w:p>
    <w:p w14:paraId="6D968EA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"discount3value": "0",</w:t>
      </w:r>
    </w:p>
    <w:p w14:paraId="43EB6FEA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"110.01",</w:t>
      </w:r>
    </w:p>
    <w:p w14:paraId="3A31365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"vat": "26.4"</w:t>
      </w:r>
    </w:p>
    <w:p w14:paraId="0CFF0C7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2F8CF43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],</w:t>
      </w:r>
    </w:p>
    <w:p w14:paraId="4D80A49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"expenses": [</w:t>
      </w:r>
    </w:p>
    <w:p w14:paraId="5B35FAF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40E9704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"212|24% ΠΩΛΗΣΕΙΣ -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Εισφορά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Αν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ακύκλωσης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ηλεκτρ.συσκευών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568452F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"0"</w:t>
      </w:r>
    </w:p>
    <w:p w14:paraId="2D70AAE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5658FE1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CE0DB79" w14:textId="338968E6" w:rsidR="004F5F8E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sectPr w:rsidR="004F5F8E" w:rsidRPr="006C1817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40EBE4B0" w:rsidR="00C665E2" w:rsidRPr="001D1F4C" w:rsidRDefault="002C7DF8" w:rsidP="001D1F4C">
    <w:pPr>
      <w:pStyle w:val="Footer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751FE">
          <w:rPr>
            <w:color w:val="00B0F0"/>
            <w:lang w:val="en-US"/>
          </w:rPr>
          <w:t xml:space="preserve">Web Services GARDEN EXPERTS </w:t>
        </w:r>
        <w:proofErr w:type="gramStart"/>
        <w:r w:rsidR="001751FE">
          <w:rPr>
            <w:color w:val="00B0F0"/>
            <w:lang w:val="en-US"/>
          </w:rPr>
          <w:t>A.E  V.</w:t>
        </w:r>
        <w:proofErr w:type="gramEnd"/>
        <w:r w:rsidR="001751FE">
          <w:rPr>
            <w:color w:val="00B0F0"/>
            <w:lang w:val="en-US"/>
          </w:rPr>
          <w:t>1.5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Header"/>
      <w:rPr>
        <w:lang w:val="en-US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Header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Header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Header"/>
    </w:pPr>
  </w:p>
  <w:p w14:paraId="24A7D4F8" w14:textId="308323DB" w:rsidR="00C665E2" w:rsidRPr="00721CED" w:rsidRDefault="00C6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  <w:num w:numId="41" w16cid:durableId="456988897">
    <w:abstractNumId w:val="22"/>
  </w:num>
  <w:num w:numId="42" w16cid:durableId="947202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1558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60B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210"/>
    <w:rsid w:val="000A7525"/>
    <w:rsid w:val="000A7EF4"/>
    <w:rsid w:val="000B4066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26099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51FE"/>
    <w:rsid w:val="00177F2C"/>
    <w:rsid w:val="00180B7A"/>
    <w:rsid w:val="00181A7D"/>
    <w:rsid w:val="00183122"/>
    <w:rsid w:val="00183977"/>
    <w:rsid w:val="0018717B"/>
    <w:rsid w:val="00190F56"/>
    <w:rsid w:val="00192033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9F"/>
    <w:rsid w:val="001B29E7"/>
    <w:rsid w:val="001B6FF9"/>
    <w:rsid w:val="001B7537"/>
    <w:rsid w:val="001B7A6B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C7DF8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4DB6"/>
    <w:rsid w:val="00326D21"/>
    <w:rsid w:val="003275D4"/>
    <w:rsid w:val="00327840"/>
    <w:rsid w:val="003329A3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9B2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14B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35212"/>
    <w:rsid w:val="00440132"/>
    <w:rsid w:val="00441CD6"/>
    <w:rsid w:val="00442544"/>
    <w:rsid w:val="004465AF"/>
    <w:rsid w:val="0044791B"/>
    <w:rsid w:val="004502B2"/>
    <w:rsid w:val="00450DCB"/>
    <w:rsid w:val="004530D5"/>
    <w:rsid w:val="00456502"/>
    <w:rsid w:val="004572BE"/>
    <w:rsid w:val="004572E3"/>
    <w:rsid w:val="00460C8D"/>
    <w:rsid w:val="00464C84"/>
    <w:rsid w:val="00472B18"/>
    <w:rsid w:val="00472F70"/>
    <w:rsid w:val="004730B2"/>
    <w:rsid w:val="004756AE"/>
    <w:rsid w:val="0047747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C73E0"/>
    <w:rsid w:val="004D6A97"/>
    <w:rsid w:val="004E1D74"/>
    <w:rsid w:val="004E41DE"/>
    <w:rsid w:val="004F117C"/>
    <w:rsid w:val="004F386F"/>
    <w:rsid w:val="004F5F8E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2AE1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C613A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2D60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0DE0"/>
    <w:rsid w:val="00672BF3"/>
    <w:rsid w:val="0067398E"/>
    <w:rsid w:val="00675231"/>
    <w:rsid w:val="00676D07"/>
    <w:rsid w:val="00684BC3"/>
    <w:rsid w:val="00684C94"/>
    <w:rsid w:val="006876B3"/>
    <w:rsid w:val="00691684"/>
    <w:rsid w:val="0069595C"/>
    <w:rsid w:val="006961BC"/>
    <w:rsid w:val="006A2E77"/>
    <w:rsid w:val="006A60D5"/>
    <w:rsid w:val="006B49B9"/>
    <w:rsid w:val="006C1817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2576C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AF8"/>
    <w:rsid w:val="007B37AD"/>
    <w:rsid w:val="007B4875"/>
    <w:rsid w:val="007B50E4"/>
    <w:rsid w:val="007B522A"/>
    <w:rsid w:val="007B6939"/>
    <w:rsid w:val="007B7A91"/>
    <w:rsid w:val="007C25D6"/>
    <w:rsid w:val="007C58F7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7F42AE"/>
    <w:rsid w:val="007F49F8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65E5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866EE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B6303"/>
    <w:rsid w:val="009C07DD"/>
    <w:rsid w:val="009C23A8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108E"/>
    <w:rsid w:val="00A32B49"/>
    <w:rsid w:val="00A33617"/>
    <w:rsid w:val="00A33E49"/>
    <w:rsid w:val="00A358C9"/>
    <w:rsid w:val="00A44CF0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256E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070F9"/>
    <w:rsid w:val="00B11D37"/>
    <w:rsid w:val="00B11FA6"/>
    <w:rsid w:val="00B1560B"/>
    <w:rsid w:val="00B15FA5"/>
    <w:rsid w:val="00B17558"/>
    <w:rsid w:val="00B1796B"/>
    <w:rsid w:val="00B208D8"/>
    <w:rsid w:val="00B258C0"/>
    <w:rsid w:val="00B32AE6"/>
    <w:rsid w:val="00B32E0B"/>
    <w:rsid w:val="00B370DB"/>
    <w:rsid w:val="00B37F67"/>
    <w:rsid w:val="00B40F47"/>
    <w:rsid w:val="00B42B72"/>
    <w:rsid w:val="00B45995"/>
    <w:rsid w:val="00B47104"/>
    <w:rsid w:val="00B52ECF"/>
    <w:rsid w:val="00B57961"/>
    <w:rsid w:val="00B6001B"/>
    <w:rsid w:val="00B60ADF"/>
    <w:rsid w:val="00B60B19"/>
    <w:rsid w:val="00B60BE7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4CFB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094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6DC6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0BDB"/>
    <w:rsid w:val="00C920B3"/>
    <w:rsid w:val="00C96A3B"/>
    <w:rsid w:val="00C97B72"/>
    <w:rsid w:val="00CA3E55"/>
    <w:rsid w:val="00CA4E37"/>
    <w:rsid w:val="00CA5213"/>
    <w:rsid w:val="00CA6B2E"/>
    <w:rsid w:val="00CB01EB"/>
    <w:rsid w:val="00CB1AF6"/>
    <w:rsid w:val="00CB1EE3"/>
    <w:rsid w:val="00CB1F8B"/>
    <w:rsid w:val="00CB41D5"/>
    <w:rsid w:val="00CC5BAF"/>
    <w:rsid w:val="00CD0950"/>
    <w:rsid w:val="00CD37C4"/>
    <w:rsid w:val="00CE0541"/>
    <w:rsid w:val="00CF20E6"/>
    <w:rsid w:val="00CF53B4"/>
    <w:rsid w:val="00CF5ADA"/>
    <w:rsid w:val="00D00C34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066E"/>
    <w:rsid w:val="00D37842"/>
    <w:rsid w:val="00D4257E"/>
    <w:rsid w:val="00D44700"/>
    <w:rsid w:val="00D44D72"/>
    <w:rsid w:val="00D4679C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0A81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5FF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6FD7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7775"/>
    <w:rsid w:val="00F1306C"/>
    <w:rsid w:val="00F13783"/>
    <w:rsid w:val="00F13A7E"/>
    <w:rsid w:val="00F17DBD"/>
    <w:rsid w:val="00F20F75"/>
    <w:rsid w:val="00F25485"/>
    <w:rsid w:val="00F26BFD"/>
    <w:rsid w:val="00F27D87"/>
    <w:rsid w:val="00F340C8"/>
    <w:rsid w:val="00F36843"/>
    <w:rsid w:val="00F42BC4"/>
    <w:rsid w:val="00F44F57"/>
    <w:rsid w:val="00F47A38"/>
    <w:rsid w:val="00F5183B"/>
    <w:rsid w:val="00F53AD1"/>
    <w:rsid w:val="00F72ADC"/>
    <w:rsid w:val="00F7778A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B616F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8E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1A6B82"/>
    <w:rsid w:val="00321F98"/>
    <w:rsid w:val="0058405B"/>
    <w:rsid w:val="005D435B"/>
    <w:rsid w:val="00630BCB"/>
    <w:rsid w:val="00633520"/>
    <w:rsid w:val="006A4B88"/>
    <w:rsid w:val="00A92095"/>
    <w:rsid w:val="00AF4552"/>
    <w:rsid w:val="00B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8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43</TotalTime>
  <Pages>29</Pages>
  <Words>5077</Words>
  <Characters>27418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GARDEN EXPERTS A.E  V.1.4</vt:lpstr>
      <vt:lpstr>Web Services GARDEN EXPERTS A.E  V.1.4</vt:lpstr>
    </vt:vector>
  </TitlesOfParts>
  <Company>connect line</Company>
  <LinksUpToDate>false</LinksUpToDate>
  <CharactersWithSpaces>32431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V.1.5</dc:title>
  <dc:subject>επικοινωνια με softone</dc:subject>
  <dc:creator>Lefteris Chatzimichail</dc:creator>
  <cp:keywords/>
  <dc:description/>
  <cp:lastModifiedBy>George Alexandratos | Connect Line S.A.</cp:lastModifiedBy>
  <cp:revision>13</cp:revision>
  <cp:lastPrinted>2023-09-08T12:22:00Z</cp:lastPrinted>
  <dcterms:created xsi:type="dcterms:W3CDTF">2023-08-21T12:55:00Z</dcterms:created>
  <dcterms:modified xsi:type="dcterms:W3CDTF">2023-09-08T12:24:00Z</dcterms:modified>
</cp:coreProperties>
</file>