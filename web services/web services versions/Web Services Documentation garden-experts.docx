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a7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a7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305519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1"/>
          </w:pPr>
          <w:r w:rsidRPr="00293DE4">
            <w:t>Περιεχόμενα</w:t>
          </w:r>
          <w:bookmarkEnd w:id="0"/>
        </w:p>
        <w:p w14:paraId="58BF4BDE" w14:textId="3C65AD18" w:rsidR="004B6FB3" w:rsidRDefault="00200FC6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51995" w:history="1">
            <w:r w:rsidR="004B6FB3" w:rsidRPr="00861246">
              <w:rPr>
                <w:rStyle w:val="-"/>
                <w:noProof/>
              </w:rPr>
              <w:t>1</w:t>
            </w:r>
            <w:r w:rsidR="004B6FB3">
              <w:rPr>
                <w:rFonts w:eastAsiaTheme="minorEastAsia"/>
                <w:noProof/>
                <w:lang w:eastAsia="el-GR"/>
              </w:rPr>
              <w:tab/>
            </w:r>
            <w:r w:rsidR="004B6FB3" w:rsidRPr="00861246">
              <w:rPr>
                <w:rStyle w:val="-"/>
                <w:noProof/>
              </w:rPr>
              <w:t>Περιεχόμενα</w:t>
            </w:r>
            <w:r w:rsidR="004B6FB3">
              <w:rPr>
                <w:noProof/>
                <w:webHidden/>
              </w:rPr>
              <w:tab/>
            </w:r>
            <w:r w:rsidR="004B6FB3">
              <w:rPr>
                <w:noProof/>
                <w:webHidden/>
              </w:rPr>
              <w:fldChar w:fldCharType="begin"/>
            </w:r>
            <w:r w:rsidR="004B6FB3">
              <w:rPr>
                <w:noProof/>
                <w:webHidden/>
              </w:rPr>
              <w:instrText xml:space="preserve"> PAGEREF _Toc130551995 \h </w:instrText>
            </w:r>
            <w:r w:rsidR="004B6FB3">
              <w:rPr>
                <w:noProof/>
                <w:webHidden/>
              </w:rPr>
            </w:r>
            <w:r w:rsidR="004B6FB3">
              <w:rPr>
                <w:noProof/>
                <w:webHidden/>
              </w:rPr>
              <w:fldChar w:fldCharType="separate"/>
            </w:r>
            <w:r w:rsidR="006D0BED">
              <w:rPr>
                <w:noProof/>
                <w:webHidden/>
              </w:rPr>
              <w:t>1</w:t>
            </w:r>
            <w:r w:rsidR="004B6FB3">
              <w:rPr>
                <w:noProof/>
                <w:webHidden/>
              </w:rPr>
              <w:fldChar w:fldCharType="end"/>
            </w:r>
          </w:hyperlink>
        </w:p>
        <w:p w14:paraId="3DCE692D" w14:textId="11C22252" w:rsidR="004B6FB3" w:rsidRDefault="005A65D2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0551996" w:history="1">
            <w:r w:rsidR="004B6FB3" w:rsidRPr="00861246">
              <w:rPr>
                <w:rStyle w:val="-"/>
                <w:noProof/>
              </w:rPr>
              <w:t>2</w:t>
            </w:r>
            <w:r w:rsidR="004B6FB3">
              <w:rPr>
                <w:rFonts w:eastAsiaTheme="minorEastAsia"/>
                <w:noProof/>
                <w:lang w:eastAsia="el-GR"/>
              </w:rPr>
              <w:tab/>
            </w:r>
            <w:r w:rsidR="004B6FB3" w:rsidRPr="00861246">
              <w:rPr>
                <w:rStyle w:val="-"/>
                <w:noProof/>
              </w:rPr>
              <w:t>Ιστορικό Αλλαγών</w:t>
            </w:r>
            <w:r w:rsidR="004B6FB3">
              <w:rPr>
                <w:noProof/>
                <w:webHidden/>
              </w:rPr>
              <w:tab/>
            </w:r>
            <w:r w:rsidR="004B6FB3">
              <w:rPr>
                <w:noProof/>
                <w:webHidden/>
              </w:rPr>
              <w:fldChar w:fldCharType="begin"/>
            </w:r>
            <w:r w:rsidR="004B6FB3">
              <w:rPr>
                <w:noProof/>
                <w:webHidden/>
              </w:rPr>
              <w:instrText xml:space="preserve"> PAGEREF _Toc130551996 \h </w:instrText>
            </w:r>
            <w:r w:rsidR="004B6FB3">
              <w:rPr>
                <w:noProof/>
                <w:webHidden/>
              </w:rPr>
            </w:r>
            <w:r w:rsidR="004B6FB3">
              <w:rPr>
                <w:noProof/>
                <w:webHidden/>
              </w:rPr>
              <w:fldChar w:fldCharType="separate"/>
            </w:r>
            <w:r w:rsidR="006D0BED">
              <w:rPr>
                <w:noProof/>
                <w:webHidden/>
              </w:rPr>
              <w:t>2</w:t>
            </w:r>
            <w:r w:rsidR="004B6FB3">
              <w:rPr>
                <w:noProof/>
                <w:webHidden/>
              </w:rPr>
              <w:fldChar w:fldCharType="end"/>
            </w:r>
          </w:hyperlink>
        </w:p>
        <w:p w14:paraId="32A5C1E9" w14:textId="4A7F060A" w:rsidR="004B6FB3" w:rsidRDefault="005A65D2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0551997" w:history="1">
            <w:r w:rsidR="004B6FB3" w:rsidRPr="00861246">
              <w:rPr>
                <w:rStyle w:val="-"/>
                <w:noProof/>
              </w:rPr>
              <w:t>3</w:t>
            </w:r>
            <w:r w:rsidR="004B6FB3">
              <w:rPr>
                <w:rFonts w:eastAsiaTheme="minorEastAsia"/>
                <w:noProof/>
                <w:lang w:eastAsia="el-GR"/>
              </w:rPr>
              <w:tab/>
            </w:r>
            <w:r w:rsidR="004B6FB3" w:rsidRPr="00861246">
              <w:rPr>
                <w:rStyle w:val="-"/>
                <w:noProof/>
              </w:rPr>
              <w:t>Web Services</w:t>
            </w:r>
            <w:r w:rsidR="004B6FB3">
              <w:rPr>
                <w:noProof/>
                <w:webHidden/>
              </w:rPr>
              <w:tab/>
            </w:r>
            <w:r w:rsidR="004B6FB3">
              <w:rPr>
                <w:noProof/>
                <w:webHidden/>
              </w:rPr>
              <w:fldChar w:fldCharType="begin"/>
            </w:r>
            <w:r w:rsidR="004B6FB3">
              <w:rPr>
                <w:noProof/>
                <w:webHidden/>
              </w:rPr>
              <w:instrText xml:space="preserve"> PAGEREF _Toc130551997 \h </w:instrText>
            </w:r>
            <w:r w:rsidR="004B6FB3">
              <w:rPr>
                <w:noProof/>
                <w:webHidden/>
              </w:rPr>
            </w:r>
            <w:r w:rsidR="004B6FB3">
              <w:rPr>
                <w:noProof/>
                <w:webHidden/>
              </w:rPr>
              <w:fldChar w:fldCharType="separate"/>
            </w:r>
            <w:r w:rsidR="006D0BED">
              <w:rPr>
                <w:noProof/>
                <w:webHidden/>
              </w:rPr>
              <w:t>3</w:t>
            </w:r>
            <w:r w:rsidR="004B6FB3">
              <w:rPr>
                <w:noProof/>
                <w:webHidden/>
              </w:rPr>
              <w:fldChar w:fldCharType="end"/>
            </w:r>
          </w:hyperlink>
        </w:p>
        <w:p w14:paraId="1C0CC3F7" w14:textId="50C61258" w:rsidR="004B6FB3" w:rsidRDefault="005A65D2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0551998" w:history="1">
            <w:r w:rsidR="004B6FB3" w:rsidRPr="00861246">
              <w:rPr>
                <w:rStyle w:val="-"/>
                <w:noProof/>
              </w:rPr>
              <w:t>3.1</w:t>
            </w:r>
            <w:r w:rsidR="004B6FB3">
              <w:rPr>
                <w:rFonts w:eastAsiaTheme="minorEastAsia"/>
                <w:noProof/>
                <w:lang w:eastAsia="el-GR"/>
              </w:rPr>
              <w:tab/>
            </w:r>
            <w:r w:rsidR="004B6FB3" w:rsidRPr="00861246">
              <w:rPr>
                <w:rStyle w:val="-"/>
                <w:noProof/>
                <w:lang w:val="en-US"/>
              </w:rPr>
              <w:t>Login</w:t>
            </w:r>
            <w:r w:rsidR="004B6FB3" w:rsidRPr="00861246">
              <w:rPr>
                <w:rStyle w:val="-"/>
                <w:noProof/>
              </w:rPr>
              <w:t xml:space="preserve"> </w:t>
            </w:r>
            <w:r w:rsidR="004B6FB3" w:rsidRPr="00861246">
              <w:rPr>
                <w:rStyle w:val="-"/>
                <w:noProof/>
                <w:lang w:val="en-US"/>
              </w:rPr>
              <w:t>(</w:t>
            </w:r>
            <w:r w:rsidR="004B6FB3" w:rsidRPr="00861246">
              <w:rPr>
                <w:rStyle w:val="-"/>
                <w:noProof/>
              </w:rPr>
              <w:t>2</w:t>
            </w:r>
            <w:r w:rsidR="004B6FB3" w:rsidRPr="00861246">
              <w:rPr>
                <w:rStyle w:val="-"/>
                <w:noProof/>
                <w:lang w:val="en-US"/>
              </w:rPr>
              <w:t xml:space="preserve"> web service calls)</w:t>
            </w:r>
            <w:r w:rsidR="004B6FB3">
              <w:rPr>
                <w:noProof/>
                <w:webHidden/>
              </w:rPr>
              <w:tab/>
            </w:r>
            <w:r w:rsidR="004B6FB3">
              <w:rPr>
                <w:noProof/>
                <w:webHidden/>
              </w:rPr>
              <w:fldChar w:fldCharType="begin"/>
            </w:r>
            <w:r w:rsidR="004B6FB3">
              <w:rPr>
                <w:noProof/>
                <w:webHidden/>
              </w:rPr>
              <w:instrText xml:space="preserve"> PAGEREF _Toc130551998 \h </w:instrText>
            </w:r>
            <w:r w:rsidR="004B6FB3">
              <w:rPr>
                <w:noProof/>
                <w:webHidden/>
              </w:rPr>
            </w:r>
            <w:r w:rsidR="004B6FB3">
              <w:rPr>
                <w:noProof/>
                <w:webHidden/>
              </w:rPr>
              <w:fldChar w:fldCharType="separate"/>
            </w:r>
            <w:r w:rsidR="006D0BED">
              <w:rPr>
                <w:noProof/>
                <w:webHidden/>
              </w:rPr>
              <w:t>3</w:t>
            </w:r>
            <w:r w:rsidR="004B6FB3">
              <w:rPr>
                <w:noProof/>
                <w:webHidden/>
              </w:rPr>
              <w:fldChar w:fldCharType="end"/>
            </w:r>
          </w:hyperlink>
        </w:p>
        <w:p w14:paraId="30C696AD" w14:textId="64862C39" w:rsidR="004B6FB3" w:rsidRDefault="005A65D2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0551999" w:history="1">
            <w:r w:rsidR="004B6FB3" w:rsidRPr="00861246">
              <w:rPr>
                <w:rStyle w:val="-"/>
                <w:noProof/>
              </w:rPr>
              <w:t>3.2</w:t>
            </w:r>
            <w:r w:rsidR="004B6FB3">
              <w:rPr>
                <w:rFonts w:eastAsiaTheme="minorEastAsia"/>
                <w:noProof/>
                <w:lang w:eastAsia="el-GR"/>
              </w:rPr>
              <w:tab/>
            </w:r>
            <w:r w:rsidR="004B6FB3" w:rsidRPr="00861246">
              <w:rPr>
                <w:rStyle w:val="-"/>
                <w:noProof/>
                <w:lang w:val="en-US"/>
              </w:rPr>
              <w:t>Login – Authenticate (1 web service call)</w:t>
            </w:r>
            <w:r w:rsidR="004B6FB3">
              <w:rPr>
                <w:noProof/>
                <w:webHidden/>
              </w:rPr>
              <w:tab/>
            </w:r>
            <w:r w:rsidR="004B6FB3">
              <w:rPr>
                <w:noProof/>
                <w:webHidden/>
              </w:rPr>
              <w:fldChar w:fldCharType="begin"/>
            </w:r>
            <w:r w:rsidR="004B6FB3">
              <w:rPr>
                <w:noProof/>
                <w:webHidden/>
              </w:rPr>
              <w:instrText xml:space="preserve"> PAGEREF _Toc130551999 \h </w:instrText>
            </w:r>
            <w:r w:rsidR="004B6FB3">
              <w:rPr>
                <w:noProof/>
                <w:webHidden/>
              </w:rPr>
            </w:r>
            <w:r w:rsidR="004B6FB3">
              <w:rPr>
                <w:noProof/>
                <w:webHidden/>
              </w:rPr>
              <w:fldChar w:fldCharType="separate"/>
            </w:r>
            <w:r w:rsidR="006D0BED">
              <w:rPr>
                <w:noProof/>
                <w:webHidden/>
              </w:rPr>
              <w:t>4</w:t>
            </w:r>
            <w:r w:rsidR="004B6FB3">
              <w:rPr>
                <w:noProof/>
                <w:webHidden/>
              </w:rPr>
              <w:fldChar w:fldCharType="end"/>
            </w:r>
          </w:hyperlink>
        </w:p>
        <w:p w14:paraId="62E2D986" w14:textId="4D8F2A50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7D0F77" w14:textId="754C981F" w:rsidR="00C903EC" w:rsidRDefault="00C903EC">
      <w:pPr>
        <w:rPr>
          <w:b/>
          <w:bCs/>
        </w:rPr>
      </w:pPr>
    </w:p>
    <w:p w14:paraId="1674CCAF" w14:textId="3C0FC365" w:rsidR="00C903EC" w:rsidRDefault="00C903EC">
      <w:pPr>
        <w:rPr>
          <w:b/>
          <w:bCs/>
        </w:rPr>
      </w:pPr>
    </w:p>
    <w:p w14:paraId="43C7DB66" w14:textId="59BB828C" w:rsidR="00C903EC" w:rsidRDefault="00C903EC">
      <w:pPr>
        <w:rPr>
          <w:b/>
          <w:bCs/>
        </w:rPr>
      </w:pPr>
    </w:p>
    <w:p w14:paraId="098C0E7A" w14:textId="69096C7C" w:rsidR="00C903EC" w:rsidRDefault="00C903EC">
      <w:pPr>
        <w:rPr>
          <w:b/>
          <w:bCs/>
        </w:rPr>
      </w:pPr>
    </w:p>
    <w:p w14:paraId="2993CDBB" w14:textId="7E479851" w:rsidR="00C903EC" w:rsidRDefault="00C903EC">
      <w:pPr>
        <w:rPr>
          <w:b/>
          <w:bCs/>
        </w:rPr>
      </w:pPr>
    </w:p>
    <w:p w14:paraId="1BAB599C" w14:textId="78C25844" w:rsidR="00C903EC" w:rsidRDefault="00C903EC">
      <w:pPr>
        <w:rPr>
          <w:b/>
          <w:bCs/>
        </w:rPr>
      </w:pPr>
    </w:p>
    <w:p w14:paraId="52C12D40" w14:textId="20B0DDC9" w:rsidR="00C903EC" w:rsidRDefault="00C903EC">
      <w:pPr>
        <w:rPr>
          <w:b/>
          <w:bCs/>
        </w:rPr>
      </w:pPr>
    </w:p>
    <w:p w14:paraId="3C3927C9" w14:textId="5B565E68" w:rsidR="00C903EC" w:rsidRPr="00ED727C" w:rsidRDefault="00C903EC">
      <w:pPr>
        <w:rPr>
          <w:b/>
          <w:bCs/>
          <w:lang w:val="en-US"/>
        </w:rPr>
      </w:pPr>
    </w:p>
    <w:p w14:paraId="1B70B2D8" w14:textId="20938EC9" w:rsidR="00C903EC" w:rsidRDefault="00C903EC">
      <w:pPr>
        <w:rPr>
          <w:b/>
          <w:bCs/>
        </w:rPr>
      </w:pPr>
    </w:p>
    <w:p w14:paraId="57D9886A" w14:textId="78B9F475" w:rsidR="00C903EC" w:rsidRDefault="00C903EC">
      <w:pPr>
        <w:rPr>
          <w:b/>
          <w:bCs/>
        </w:rPr>
      </w:pPr>
    </w:p>
    <w:p w14:paraId="10E41A94" w14:textId="12E11BF6" w:rsidR="00C903EC" w:rsidRDefault="00C903EC">
      <w:pPr>
        <w:rPr>
          <w:b/>
          <w:bCs/>
        </w:rPr>
      </w:pPr>
    </w:p>
    <w:p w14:paraId="60FA5A5F" w14:textId="0436FC05" w:rsidR="00C903EC" w:rsidRDefault="00C903EC">
      <w:pPr>
        <w:rPr>
          <w:b/>
          <w:bCs/>
        </w:rPr>
      </w:pPr>
    </w:p>
    <w:p w14:paraId="4C6F0C1B" w14:textId="2E9562BD" w:rsidR="00C903EC" w:rsidRDefault="00C903EC">
      <w:pPr>
        <w:rPr>
          <w:b/>
          <w:bCs/>
        </w:rPr>
      </w:pPr>
    </w:p>
    <w:p w14:paraId="33F9C407" w14:textId="2BCBC569" w:rsidR="00C903EC" w:rsidRDefault="00C903EC">
      <w:pPr>
        <w:rPr>
          <w:b/>
          <w:bCs/>
        </w:rPr>
      </w:pPr>
    </w:p>
    <w:p w14:paraId="43611A19" w14:textId="306EF21C" w:rsidR="00C903EC" w:rsidRDefault="00C903EC">
      <w:pPr>
        <w:rPr>
          <w:b/>
          <w:bCs/>
        </w:rPr>
      </w:pPr>
    </w:p>
    <w:p w14:paraId="2B4AF20B" w14:textId="7534499D" w:rsidR="00D65472" w:rsidRDefault="00D65472">
      <w:pPr>
        <w:rPr>
          <w:b/>
          <w:bCs/>
        </w:rPr>
      </w:pPr>
    </w:p>
    <w:p w14:paraId="71F90005" w14:textId="7882C6E9" w:rsidR="00D65472" w:rsidRDefault="00D65472">
      <w:pPr>
        <w:rPr>
          <w:b/>
          <w:bCs/>
        </w:rPr>
      </w:pPr>
    </w:p>
    <w:p w14:paraId="4C15C5AA" w14:textId="7A4CEFAF" w:rsidR="00D65472" w:rsidRDefault="00D65472">
      <w:pPr>
        <w:rPr>
          <w:b/>
          <w:bCs/>
        </w:rPr>
      </w:pPr>
    </w:p>
    <w:p w14:paraId="7494001C" w14:textId="6CD535F8" w:rsidR="00D65472" w:rsidRDefault="00D65472">
      <w:pPr>
        <w:rPr>
          <w:b/>
          <w:bCs/>
        </w:rPr>
      </w:pPr>
    </w:p>
    <w:p w14:paraId="4A84586A" w14:textId="5240B4F2" w:rsidR="00D65472" w:rsidRDefault="00D65472">
      <w:pPr>
        <w:rPr>
          <w:b/>
          <w:bCs/>
        </w:rPr>
      </w:pPr>
    </w:p>
    <w:p w14:paraId="176A8AF9" w14:textId="6D622AE0" w:rsidR="00D65472" w:rsidRDefault="00D65472">
      <w:pPr>
        <w:rPr>
          <w:b/>
          <w:bCs/>
        </w:rPr>
      </w:pPr>
    </w:p>
    <w:p w14:paraId="6A13CAF5" w14:textId="145E1550" w:rsidR="00D65472" w:rsidRDefault="00D65472">
      <w:pPr>
        <w:rPr>
          <w:b/>
          <w:bCs/>
        </w:rPr>
      </w:pPr>
    </w:p>
    <w:p w14:paraId="78645EA6" w14:textId="3D8FF62C" w:rsidR="00D65472" w:rsidRDefault="00D65472">
      <w:pPr>
        <w:rPr>
          <w:b/>
          <w:bCs/>
        </w:rPr>
      </w:pPr>
    </w:p>
    <w:p w14:paraId="56E3D72A" w14:textId="77777777" w:rsidR="00D65472" w:rsidRDefault="00D65472">
      <w:pPr>
        <w:rPr>
          <w:b/>
          <w:bCs/>
        </w:rPr>
      </w:pPr>
    </w:p>
    <w:p w14:paraId="42C6B2D6" w14:textId="77777777" w:rsidR="00C903EC" w:rsidRPr="005D501A" w:rsidRDefault="00C903EC">
      <w:pPr>
        <w:rPr>
          <w:b/>
          <w:bCs/>
        </w:rPr>
      </w:pPr>
    </w:p>
    <w:p w14:paraId="41BB6B84" w14:textId="71707CAB" w:rsidR="003E00AB" w:rsidRPr="001367A1" w:rsidRDefault="003E00AB" w:rsidP="005D501A">
      <w:pPr>
        <w:pStyle w:val="1"/>
      </w:pPr>
      <w:bookmarkStart w:id="1" w:name="_Toc130551996"/>
      <w:r w:rsidRPr="001367A1">
        <w:lastRenderedPageBreak/>
        <w:t>Ιστορικό Αλλαγών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A03141" w:rsidRPr="003E00AB" w14:paraId="1CED32F8" w14:textId="77777777" w:rsidTr="004F59D7">
        <w:tc>
          <w:tcPr>
            <w:tcW w:w="1413" w:type="dxa"/>
            <w:vAlign w:val="center"/>
          </w:tcPr>
          <w:p w14:paraId="70377F98" w14:textId="38B31008" w:rsidR="00A03141" w:rsidRPr="007C7975" w:rsidRDefault="00246BC6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30</w:t>
            </w:r>
            <w:r w:rsidR="00A03141"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  <w:lang w:val="en-US"/>
              </w:rPr>
              <w:t>5</w:t>
            </w:r>
            <w:r w:rsidR="00A03141"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1C26D226" w14:textId="77777777" w:rsidR="00A03141" w:rsidRPr="009002E7" w:rsidRDefault="00A03141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858ACE3" w14:textId="77777777" w:rsidR="00A03141" w:rsidRPr="00FE6EC6" w:rsidRDefault="00A03141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Credentials Azure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5CA4695" w14:textId="4E08CCAC" w:rsidR="007F30D5" w:rsidRDefault="007F30D5" w:rsidP="003E00AB">
      <w:pPr>
        <w:rPr>
          <w:shd w:val="clear" w:color="auto" w:fill="FFFFFF"/>
        </w:rPr>
      </w:pPr>
    </w:p>
    <w:p w14:paraId="42A0C697" w14:textId="2CEF5C1C" w:rsidR="00C903EC" w:rsidRDefault="00C903EC" w:rsidP="003E00AB">
      <w:pPr>
        <w:rPr>
          <w:shd w:val="clear" w:color="auto" w:fill="FFFFFF"/>
        </w:rPr>
      </w:pPr>
    </w:p>
    <w:p w14:paraId="75AD5C0F" w14:textId="16B1AD01" w:rsidR="00C903EC" w:rsidRDefault="00C903EC" w:rsidP="003E00AB">
      <w:pPr>
        <w:rPr>
          <w:shd w:val="clear" w:color="auto" w:fill="FFFFFF"/>
        </w:rPr>
      </w:pPr>
    </w:p>
    <w:p w14:paraId="3946B516" w14:textId="689DEFE5" w:rsidR="00C903EC" w:rsidRDefault="00C903EC" w:rsidP="003E00AB">
      <w:pPr>
        <w:rPr>
          <w:shd w:val="clear" w:color="auto" w:fill="FFFFFF"/>
        </w:rPr>
      </w:pPr>
    </w:p>
    <w:p w14:paraId="0E091B68" w14:textId="0E6D17E3" w:rsidR="00C903EC" w:rsidRDefault="00C903EC" w:rsidP="003E00AB">
      <w:pPr>
        <w:rPr>
          <w:shd w:val="clear" w:color="auto" w:fill="FFFFFF"/>
        </w:rPr>
      </w:pPr>
    </w:p>
    <w:p w14:paraId="0A3A0E4C" w14:textId="7DC256A6" w:rsidR="00C903EC" w:rsidRDefault="00C903EC" w:rsidP="003E00AB">
      <w:pPr>
        <w:rPr>
          <w:shd w:val="clear" w:color="auto" w:fill="FFFFFF"/>
        </w:rPr>
      </w:pPr>
    </w:p>
    <w:p w14:paraId="238309D4" w14:textId="751CD6AA" w:rsidR="00D65472" w:rsidRDefault="00D65472" w:rsidP="003E00AB">
      <w:pPr>
        <w:rPr>
          <w:shd w:val="clear" w:color="auto" w:fill="FFFFFF"/>
        </w:rPr>
      </w:pPr>
    </w:p>
    <w:p w14:paraId="6E6430FD" w14:textId="14B85638" w:rsidR="00D65472" w:rsidRDefault="00D65472" w:rsidP="003E00AB">
      <w:pPr>
        <w:rPr>
          <w:shd w:val="clear" w:color="auto" w:fill="FFFFFF"/>
        </w:rPr>
      </w:pPr>
    </w:p>
    <w:p w14:paraId="7ED06301" w14:textId="1B731434" w:rsidR="00D65472" w:rsidRDefault="00D65472" w:rsidP="003E00AB">
      <w:pPr>
        <w:rPr>
          <w:shd w:val="clear" w:color="auto" w:fill="FFFFFF"/>
        </w:rPr>
      </w:pPr>
    </w:p>
    <w:p w14:paraId="28DAC5AA" w14:textId="6BDDDC21" w:rsidR="00D65472" w:rsidRDefault="00D65472" w:rsidP="003E00AB">
      <w:pPr>
        <w:rPr>
          <w:shd w:val="clear" w:color="auto" w:fill="FFFFFF"/>
        </w:rPr>
      </w:pPr>
    </w:p>
    <w:p w14:paraId="3952C1DE" w14:textId="36E4406F" w:rsidR="00D65472" w:rsidRDefault="00D65472" w:rsidP="003E00AB">
      <w:pPr>
        <w:rPr>
          <w:shd w:val="clear" w:color="auto" w:fill="FFFFFF"/>
        </w:rPr>
      </w:pPr>
    </w:p>
    <w:p w14:paraId="6D88B38B" w14:textId="305CD7CE" w:rsidR="00D65472" w:rsidRDefault="00D65472" w:rsidP="003E00AB">
      <w:pPr>
        <w:rPr>
          <w:shd w:val="clear" w:color="auto" w:fill="FFFFFF"/>
        </w:rPr>
      </w:pPr>
    </w:p>
    <w:p w14:paraId="74CFBA7F" w14:textId="603290F9" w:rsidR="00D65472" w:rsidRDefault="00D65472" w:rsidP="003E00AB">
      <w:pPr>
        <w:rPr>
          <w:shd w:val="clear" w:color="auto" w:fill="FFFFFF"/>
        </w:rPr>
      </w:pPr>
    </w:p>
    <w:p w14:paraId="0EF07D99" w14:textId="3B0F0197" w:rsidR="00D65472" w:rsidRDefault="00D65472" w:rsidP="003E00AB">
      <w:pPr>
        <w:rPr>
          <w:shd w:val="clear" w:color="auto" w:fill="FFFFFF"/>
        </w:rPr>
      </w:pPr>
    </w:p>
    <w:p w14:paraId="49BCE1BC" w14:textId="6E2CC801" w:rsidR="00D65472" w:rsidRDefault="00D65472" w:rsidP="003E00AB">
      <w:pPr>
        <w:rPr>
          <w:shd w:val="clear" w:color="auto" w:fill="FFFFFF"/>
        </w:rPr>
      </w:pPr>
    </w:p>
    <w:p w14:paraId="4701BEFB" w14:textId="29087D53" w:rsidR="00D65472" w:rsidRDefault="00D65472" w:rsidP="003E00AB">
      <w:pPr>
        <w:rPr>
          <w:shd w:val="clear" w:color="auto" w:fill="FFFFFF"/>
        </w:rPr>
      </w:pPr>
    </w:p>
    <w:p w14:paraId="45BCA056" w14:textId="705FCC25" w:rsidR="00D65472" w:rsidRDefault="00D65472" w:rsidP="003E00AB">
      <w:pPr>
        <w:rPr>
          <w:shd w:val="clear" w:color="auto" w:fill="FFFFFF"/>
        </w:rPr>
      </w:pPr>
    </w:p>
    <w:p w14:paraId="26279D88" w14:textId="58D32812" w:rsidR="00D65472" w:rsidRDefault="00D65472" w:rsidP="003E00AB">
      <w:pPr>
        <w:rPr>
          <w:shd w:val="clear" w:color="auto" w:fill="FFFFFF"/>
        </w:rPr>
      </w:pPr>
    </w:p>
    <w:p w14:paraId="37B52730" w14:textId="3BAD1E73" w:rsidR="00D65472" w:rsidRDefault="00D65472" w:rsidP="003E00AB">
      <w:pPr>
        <w:rPr>
          <w:shd w:val="clear" w:color="auto" w:fill="FFFFFF"/>
        </w:rPr>
      </w:pPr>
    </w:p>
    <w:p w14:paraId="7B75FC96" w14:textId="78680C63" w:rsidR="00D65472" w:rsidRDefault="00D65472" w:rsidP="003E00AB">
      <w:pPr>
        <w:rPr>
          <w:shd w:val="clear" w:color="auto" w:fill="FFFFFF"/>
        </w:rPr>
      </w:pPr>
    </w:p>
    <w:p w14:paraId="4AB02295" w14:textId="622B8844" w:rsidR="00D65472" w:rsidRDefault="00D65472" w:rsidP="003E00AB">
      <w:pPr>
        <w:rPr>
          <w:shd w:val="clear" w:color="auto" w:fill="FFFFFF"/>
        </w:rPr>
      </w:pPr>
    </w:p>
    <w:p w14:paraId="3B178640" w14:textId="10860E29" w:rsidR="00D65472" w:rsidRDefault="00D65472" w:rsidP="003E00AB">
      <w:pPr>
        <w:rPr>
          <w:shd w:val="clear" w:color="auto" w:fill="FFFFFF"/>
        </w:rPr>
      </w:pPr>
    </w:p>
    <w:p w14:paraId="01D9E442" w14:textId="1F1675A5" w:rsidR="00D65472" w:rsidRDefault="00D65472" w:rsidP="003E00AB">
      <w:pPr>
        <w:rPr>
          <w:shd w:val="clear" w:color="auto" w:fill="FFFFFF"/>
        </w:rPr>
      </w:pPr>
    </w:p>
    <w:p w14:paraId="3BAC013A" w14:textId="50B7E716" w:rsidR="00D65472" w:rsidRDefault="00D65472" w:rsidP="003E00AB">
      <w:pPr>
        <w:rPr>
          <w:shd w:val="clear" w:color="auto" w:fill="FFFFFF"/>
        </w:rPr>
      </w:pPr>
    </w:p>
    <w:p w14:paraId="3A2908BD" w14:textId="53411B04" w:rsidR="00D65472" w:rsidRDefault="00D65472" w:rsidP="003E00AB">
      <w:pPr>
        <w:rPr>
          <w:shd w:val="clear" w:color="auto" w:fill="FFFFFF"/>
        </w:rPr>
      </w:pPr>
    </w:p>
    <w:p w14:paraId="03B658ED" w14:textId="77777777" w:rsidR="00D65472" w:rsidRDefault="00D65472" w:rsidP="003E00AB">
      <w:pPr>
        <w:rPr>
          <w:shd w:val="clear" w:color="auto" w:fill="FFFFFF"/>
        </w:rPr>
      </w:pPr>
    </w:p>
    <w:p w14:paraId="5F2AB3E0" w14:textId="77777777" w:rsidR="00C903EC" w:rsidRDefault="00C903EC" w:rsidP="003E00AB">
      <w:pPr>
        <w:rPr>
          <w:shd w:val="clear" w:color="auto" w:fill="FFFFFF"/>
        </w:rPr>
      </w:pPr>
    </w:p>
    <w:p w14:paraId="3929AF18" w14:textId="718464BA" w:rsidR="007F30D5" w:rsidRDefault="007F30D5" w:rsidP="003E00AB">
      <w:pPr>
        <w:rPr>
          <w:shd w:val="clear" w:color="auto" w:fill="FFFFFF"/>
        </w:rPr>
      </w:pPr>
    </w:p>
    <w:p w14:paraId="33BFD1C2" w14:textId="5BDBB571" w:rsidR="003F6F3D" w:rsidRPr="001367A1" w:rsidRDefault="00406616" w:rsidP="00DD2528">
      <w:pPr>
        <w:pStyle w:val="1"/>
      </w:pPr>
      <w:bookmarkStart w:id="2" w:name="_Toc130551997"/>
      <w:r w:rsidRPr="001367A1">
        <w:lastRenderedPageBreak/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-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907BCD" w:rsidRPr="00907BCD" w14:paraId="69FA8FE9" w14:textId="77777777" w:rsidTr="00BE2A4B">
        <w:trPr>
          <w:trHeight w:val="643"/>
        </w:trPr>
        <w:tc>
          <w:tcPr>
            <w:tcW w:w="1367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BE2A4B" w:rsidRPr="00246BC6" w14:paraId="0A4F165A" w14:textId="77777777" w:rsidTr="00BE2A4B">
        <w:trPr>
          <w:trHeight w:val="631"/>
        </w:trPr>
        <w:tc>
          <w:tcPr>
            <w:tcW w:w="1367" w:type="dxa"/>
          </w:tcPr>
          <w:p w14:paraId="4C6FCB30" w14:textId="14DC5CB7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77D2DFB4" w14:textId="035C8ADB" w:rsidR="00BE2A4B" w:rsidRPr="00907BCD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FDCF27A" w14:textId="7B2F4385" w:rsidR="00BE2A4B" w:rsidRPr="00AF6C0F" w:rsidRDefault="00BE2A4B" w:rsidP="00BE2A4B">
            <w:pPr>
              <w:rPr>
                <w:lang w:val="en-US"/>
              </w:rPr>
            </w:pP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</w:t>
            </w:r>
            <w:r w:rsidRPr="00AF6C0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://</w:t>
            </w:r>
            <w:r w:rsidR="00AF6C0F" w:rsidRPr="00AF6C0F">
              <w:rPr>
                <w:lang w:val="en-US"/>
              </w:rPr>
              <w:t xml:space="preserve"> </w:t>
            </w:r>
            <w:r w:rsidR="00EC3BF4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xxxx</w:t>
            </w:r>
            <w:r w:rsidRPr="00AF6C0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r w:rsidRPr="00AF6C0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AF6C0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/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AF6C0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1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BE2A4B" w:rsidRPr="00246BC6" w14:paraId="6B67D69E" w14:textId="77777777" w:rsidTr="00BE2A4B">
        <w:trPr>
          <w:trHeight w:val="842"/>
        </w:trPr>
        <w:tc>
          <w:tcPr>
            <w:tcW w:w="1367" w:type="dxa"/>
          </w:tcPr>
          <w:p w14:paraId="65C50527" w14:textId="722B80E7" w:rsidR="00BE2A4B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52638A6D" w14:textId="03E765ED" w:rsidR="00BE2A4B" w:rsidRDefault="00BE2A4B" w:rsidP="00BE2A4B">
            <w:r>
              <w:t>Αλφαριθμητικό</w:t>
            </w:r>
          </w:p>
        </w:tc>
        <w:tc>
          <w:tcPr>
            <w:tcW w:w="5561" w:type="dxa"/>
            <w:tcFitText/>
          </w:tcPr>
          <w:p w14:paraId="4FC24898" w14:textId="3C2CEB34" w:rsidR="00BE2A4B" w:rsidRPr="004B6FB3" w:rsidRDefault="00BE2A4B" w:rsidP="00BE2A4B">
            <w:pPr>
              <w:rPr>
                <w:b/>
                <w:bCs/>
                <w:lang w:val="en-US"/>
              </w:rPr>
            </w:pPr>
            <w:r w:rsidRPr="00EC3BF4">
              <w:rPr>
                <w:b/>
                <w:bCs/>
                <w:spacing w:val="7"/>
                <w:w w:val="62"/>
                <w:lang w:val="en-US"/>
              </w:rPr>
              <w:t>https://</w:t>
            </w:r>
            <w:r w:rsidR="00AF6C0F" w:rsidRPr="00EC3BF4">
              <w:rPr>
                <w:spacing w:val="7"/>
                <w:w w:val="62"/>
                <w:lang w:val="en-US"/>
              </w:rPr>
              <w:t xml:space="preserve"> </w:t>
            </w:r>
            <w:r w:rsidR="00EC3BF4" w:rsidRPr="00EC3BF4">
              <w:rPr>
                <w:b/>
                <w:bCs/>
                <w:spacing w:val="7"/>
                <w:w w:val="62"/>
                <w:lang w:val="en-US"/>
              </w:rPr>
              <w:t>xxxx</w:t>
            </w:r>
            <w:r w:rsidRPr="00EC3BF4">
              <w:rPr>
                <w:b/>
                <w:bCs/>
                <w:spacing w:val="7"/>
                <w:w w:val="62"/>
                <w:lang w:val="en-US"/>
              </w:rPr>
              <w:t>.oncloud.gr/s1services/js/ConnectLineB2BConnector.S1Lib/ApiService</w:t>
            </w:r>
            <w:r w:rsidRPr="00EC3BF4">
              <w:rPr>
                <w:b/>
                <w:bCs/>
                <w:spacing w:val="13"/>
                <w:w w:val="62"/>
                <w:lang w:val="en-US"/>
              </w:rPr>
              <w:t>s</w:t>
            </w:r>
          </w:p>
        </w:tc>
      </w:tr>
      <w:tr w:rsidR="00BE2A4B" w14:paraId="5320758E" w14:textId="77777777" w:rsidTr="00BE2A4B">
        <w:trPr>
          <w:trHeight w:val="643"/>
        </w:trPr>
        <w:tc>
          <w:tcPr>
            <w:tcW w:w="1367" w:type="dxa"/>
          </w:tcPr>
          <w:p w14:paraId="1719410E" w14:textId="6CE1366C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3EE17F11" w14:textId="5F3DE08E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BD485DE" w14:textId="7F6C8BB0" w:rsidR="00BE2A4B" w:rsidRPr="00BE2A4B" w:rsidRDefault="00171976" w:rsidP="00BE2A4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</w:t>
            </w:r>
            <w:r w:rsidR="00FE6EC6" w:rsidRPr="00FE6EC6">
              <w:rPr>
                <w:b/>
                <w:bCs/>
                <w:lang w:val="en-US"/>
              </w:rPr>
              <w:t>shop</w:t>
            </w:r>
            <w:proofErr w:type="spellEnd"/>
          </w:p>
        </w:tc>
      </w:tr>
      <w:tr w:rsidR="00BE2A4B" w14:paraId="09AEC3A4" w14:textId="77777777" w:rsidTr="00BE2A4B">
        <w:trPr>
          <w:trHeight w:val="631"/>
        </w:trPr>
        <w:tc>
          <w:tcPr>
            <w:tcW w:w="1367" w:type="dxa"/>
          </w:tcPr>
          <w:p w14:paraId="1F4AB59C" w14:textId="2E81AE19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1025E02A" w14:textId="63DC8EE9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18157178" w14:textId="5880C8BF" w:rsidR="00BE2A4B" w:rsidRPr="00BE2A4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eshop1!</w:t>
            </w:r>
          </w:p>
        </w:tc>
      </w:tr>
      <w:tr w:rsidR="00BE2A4B" w14:paraId="2E5C0FAA" w14:textId="77777777" w:rsidTr="00BE2A4B">
        <w:trPr>
          <w:trHeight w:val="643"/>
        </w:trPr>
        <w:tc>
          <w:tcPr>
            <w:tcW w:w="1367" w:type="dxa"/>
          </w:tcPr>
          <w:p w14:paraId="10942327" w14:textId="33915122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1E1547F7" w14:textId="2436F182" w:rsidR="00BE2A4B" w:rsidRDefault="00BE2A4B" w:rsidP="00BE2A4B">
            <w:r>
              <w:t>Μικρός Ακέραιος</w:t>
            </w:r>
          </w:p>
        </w:tc>
        <w:tc>
          <w:tcPr>
            <w:tcW w:w="5561" w:type="dxa"/>
          </w:tcPr>
          <w:p w14:paraId="31769C6F" w14:textId="2ACB6EAA" w:rsidR="00BE2A4B" w:rsidRPr="005105E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1001</w:t>
            </w:r>
          </w:p>
        </w:tc>
      </w:tr>
    </w:tbl>
    <w:p w14:paraId="7433C623" w14:textId="5939B4E2" w:rsidR="00907BCD" w:rsidRDefault="00907BCD"/>
    <w:p w14:paraId="15DD15F3" w14:textId="4D1CFF16" w:rsidR="00FE6EC6" w:rsidRDefault="00FE6EC6"/>
    <w:p w14:paraId="6C72C7EE" w14:textId="7D528D11" w:rsidR="00FE6EC6" w:rsidRDefault="00FE6EC6"/>
    <w:p w14:paraId="62FAB2F2" w14:textId="2D2B3682" w:rsidR="00FE6EC6" w:rsidRDefault="00FE6EC6"/>
    <w:p w14:paraId="6DD6D551" w14:textId="6EF2C24D" w:rsidR="00FE6EC6" w:rsidRDefault="00FE6EC6"/>
    <w:p w14:paraId="721502F9" w14:textId="4274BEFF" w:rsidR="00FE6EC6" w:rsidRDefault="00FE6EC6"/>
    <w:p w14:paraId="13D016A1" w14:textId="0FF39C64" w:rsidR="00FE6EC6" w:rsidRDefault="00FE6EC6"/>
    <w:p w14:paraId="0FC36D0A" w14:textId="0E110543" w:rsidR="00FE6EC6" w:rsidRDefault="00FE6EC6"/>
    <w:p w14:paraId="3E03A2BF" w14:textId="4360A39E" w:rsidR="00FE6EC6" w:rsidRDefault="00FE6EC6"/>
    <w:p w14:paraId="6D71C67A" w14:textId="69171118" w:rsidR="00FE6EC6" w:rsidRDefault="00FE6EC6"/>
    <w:p w14:paraId="34F7B417" w14:textId="1235E8F4" w:rsidR="00FE6EC6" w:rsidRDefault="00FE6EC6"/>
    <w:p w14:paraId="39369E8D" w14:textId="21C47A25" w:rsidR="00FE6EC6" w:rsidRDefault="00FE6EC6"/>
    <w:p w14:paraId="098E99D6" w14:textId="6557F051" w:rsidR="00FE6EC6" w:rsidRDefault="00FE6EC6"/>
    <w:p w14:paraId="79AB4876" w14:textId="1E26D768" w:rsidR="00FE6EC6" w:rsidRDefault="00FE6EC6"/>
    <w:p w14:paraId="53226C0C" w14:textId="659355FA" w:rsidR="00FE6EC6" w:rsidRDefault="00FE6EC6"/>
    <w:p w14:paraId="3898249D" w14:textId="6DE6C2F4" w:rsidR="002C5295" w:rsidRPr="00DD2528" w:rsidRDefault="007D29C5" w:rsidP="00004EDD">
      <w:pPr>
        <w:pStyle w:val="2"/>
      </w:pPr>
      <w:bookmarkStart w:id="3" w:name="_Toc130551998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65B3B960" w14:textId="77777777" w:rsidR="000E1497" w:rsidRDefault="000E1497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"9J8p...iI7TNL4L7",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lastRenderedPageBreak/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2"/>
        <w:rPr>
          <w:lang w:val="en-US"/>
        </w:rPr>
      </w:pPr>
      <w:bookmarkStart w:id="4" w:name="_Toc130551999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044375D1" w:rsidR="00FA5B2C" w:rsidRDefault="00FA5B2C">
      <w:pPr>
        <w:spacing w:after="160" w:line="259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lastRenderedPageBreak/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"9J8..b91",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6870C95C" w:rsidR="00FA5B2C" w:rsidRDefault="00FA5B2C" w:rsidP="00F340C8">
      <w:pPr>
        <w:spacing w:after="0"/>
      </w:pPr>
    </w:p>
    <w:p w14:paraId="49E9AB68" w14:textId="24619E95" w:rsidR="003E6C16" w:rsidRDefault="003E6C16" w:rsidP="00F340C8">
      <w:pPr>
        <w:spacing w:after="0"/>
      </w:pPr>
    </w:p>
    <w:p w14:paraId="500D7FE3" w14:textId="30F0056D" w:rsidR="003E6C16" w:rsidRDefault="003E6C16" w:rsidP="00F340C8">
      <w:pPr>
        <w:spacing w:after="0"/>
      </w:pPr>
    </w:p>
    <w:p w14:paraId="030CF7E6" w14:textId="238EE91B" w:rsidR="003E6C16" w:rsidRDefault="003E6C16" w:rsidP="00F340C8">
      <w:pPr>
        <w:spacing w:after="0"/>
      </w:pPr>
    </w:p>
    <w:sectPr w:rsidR="003E6C16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1D1F4C" w14:paraId="1202F58E" w14:textId="77777777" w:rsidTr="001D1F4C">
      <w:tc>
        <w:tcPr>
          <w:tcW w:w="8306" w:type="dxa"/>
        </w:tcPr>
        <w:p w14:paraId="5380DF4A" w14:textId="403D8E98" w:rsidR="00C665E2" w:rsidRPr="001D1F4C" w:rsidRDefault="00C665E2" w:rsidP="001D1F4C">
          <w:pPr>
            <w:pStyle w:val="aa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1D1F4C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1D1F4C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</w:tc>
    </w:tr>
  </w:tbl>
  <w:p w14:paraId="47C7D9F8" w14:textId="06CBCDD5" w:rsidR="00C665E2" w:rsidRPr="001D1F4C" w:rsidRDefault="005A65D2" w:rsidP="001D1F4C">
    <w:pPr>
      <w:pStyle w:val="aa"/>
      <w:jc w:val="right"/>
      <w:rPr>
        <w:lang w:val="en-US"/>
      </w:rPr>
    </w:pPr>
    <w:sdt>
      <w:sdtPr>
        <w:rPr>
          <w:color w:val="00B0F0"/>
          <w:lang w:val="en-US"/>
        </w:rPr>
        <w:alias w:val="Τίτλος"/>
        <w:tag w:val=""/>
        <w:id w:val="679003001"/>
        <w:placeholder>
          <w:docPart w:val="8D0DDAFED652435F80B2C6F19EBC41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46BC6">
          <w:rPr>
            <w:color w:val="00B0F0"/>
            <w:lang w:val="en-US"/>
          </w:rPr>
          <w:t>Web Services GARDEN EXPERTS A.E  V.1.0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a9"/>
      <w:rPr>
        <w:lang w:val="en-US"/>
      </w:rPr>
    </w:pPr>
    <w:r>
      <w:tab/>
    </w:r>
    <w:r>
      <w:tab/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a9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a9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a9"/>
    </w:pPr>
  </w:p>
  <w:p w14:paraId="24A7D4F8" w14:textId="308323DB" w:rsidR="00C665E2" w:rsidRPr="00721CED" w:rsidRDefault="00C665E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46804"/>
    <w:multiLevelType w:val="hybridMultilevel"/>
    <w:tmpl w:val="683071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E3B4F"/>
    <w:multiLevelType w:val="hybridMultilevel"/>
    <w:tmpl w:val="14EE4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B43BD"/>
    <w:multiLevelType w:val="multilevel"/>
    <w:tmpl w:val="1166D136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2"/>
  </w:num>
  <w:num w:numId="2" w16cid:durableId="827478307">
    <w:abstractNumId w:val="26"/>
  </w:num>
  <w:num w:numId="3" w16cid:durableId="393893887">
    <w:abstractNumId w:val="23"/>
  </w:num>
  <w:num w:numId="4" w16cid:durableId="1376616019">
    <w:abstractNumId w:val="17"/>
  </w:num>
  <w:num w:numId="5" w16cid:durableId="1418136194">
    <w:abstractNumId w:val="5"/>
  </w:num>
  <w:num w:numId="6" w16cid:durableId="1421096605">
    <w:abstractNumId w:val="21"/>
  </w:num>
  <w:num w:numId="7" w16cid:durableId="304940788">
    <w:abstractNumId w:val="2"/>
  </w:num>
  <w:num w:numId="8" w16cid:durableId="467938262">
    <w:abstractNumId w:val="8"/>
  </w:num>
  <w:num w:numId="9" w16cid:durableId="1018119297">
    <w:abstractNumId w:val="16"/>
  </w:num>
  <w:num w:numId="10" w16cid:durableId="369497130">
    <w:abstractNumId w:val="9"/>
  </w:num>
  <w:num w:numId="11" w16cid:durableId="758872237">
    <w:abstractNumId w:val="24"/>
  </w:num>
  <w:num w:numId="12" w16cid:durableId="1589390748">
    <w:abstractNumId w:val="15"/>
  </w:num>
  <w:num w:numId="13" w16cid:durableId="1785343600">
    <w:abstractNumId w:val="31"/>
  </w:num>
  <w:num w:numId="14" w16cid:durableId="690108271">
    <w:abstractNumId w:val="6"/>
  </w:num>
  <w:num w:numId="15" w16cid:durableId="1026564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4"/>
  </w:num>
  <w:num w:numId="22" w16cid:durableId="2050563720">
    <w:abstractNumId w:val="20"/>
  </w:num>
  <w:num w:numId="23" w16cid:durableId="1518348510">
    <w:abstractNumId w:val="18"/>
  </w:num>
  <w:num w:numId="24" w16cid:durableId="835804182">
    <w:abstractNumId w:val="22"/>
  </w:num>
  <w:num w:numId="25" w16cid:durableId="1180775490">
    <w:abstractNumId w:val="27"/>
  </w:num>
  <w:num w:numId="26" w16cid:durableId="126432176">
    <w:abstractNumId w:val="0"/>
  </w:num>
  <w:num w:numId="27" w16cid:durableId="1809585145">
    <w:abstractNumId w:val="25"/>
  </w:num>
  <w:num w:numId="28" w16cid:durableId="240724136">
    <w:abstractNumId w:val="28"/>
  </w:num>
  <w:num w:numId="29" w16cid:durableId="997001952">
    <w:abstractNumId w:val="19"/>
  </w:num>
  <w:num w:numId="30" w16cid:durableId="1113086765">
    <w:abstractNumId w:val="30"/>
  </w:num>
  <w:num w:numId="31" w16cid:durableId="692803400">
    <w:abstractNumId w:val="10"/>
  </w:num>
  <w:num w:numId="32" w16cid:durableId="1994135168">
    <w:abstractNumId w:val="29"/>
  </w:num>
  <w:num w:numId="33" w16cid:durableId="1724866888">
    <w:abstractNumId w:val="11"/>
  </w:num>
  <w:num w:numId="34" w16cid:durableId="1607537818">
    <w:abstractNumId w:val="22"/>
  </w:num>
  <w:num w:numId="35" w16cid:durableId="1316036089">
    <w:abstractNumId w:val="32"/>
  </w:num>
  <w:num w:numId="36" w16cid:durableId="1414427961">
    <w:abstractNumId w:val="13"/>
  </w:num>
  <w:num w:numId="37" w16cid:durableId="715154944">
    <w:abstractNumId w:val="3"/>
  </w:num>
  <w:num w:numId="38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39408190">
    <w:abstractNumId w:val="14"/>
  </w:num>
  <w:num w:numId="40" w16cid:durableId="661466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4C1A"/>
    <w:rsid w:val="0001567C"/>
    <w:rsid w:val="000158B6"/>
    <w:rsid w:val="000159A9"/>
    <w:rsid w:val="00017952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47704"/>
    <w:rsid w:val="00050934"/>
    <w:rsid w:val="00052BB3"/>
    <w:rsid w:val="000540E7"/>
    <w:rsid w:val="00054400"/>
    <w:rsid w:val="00056770"/>
    <w:rsid w:val="000639F1"/>
    <w:rsid w:val="00065ACA"/>
    <w:rsid w:val="00066C41"/>
    <w:rsid w:val="0007295F"/>
    <w:rsid w:val="0007691F"/>
    <w:rsid w:val="00076B24"/>
    <w:rsid w:val="00080880"/>
    <w:rsid w:val="0008222C"/>
    <w:rsid w:val="000832EC"/>
    <w:rsid w:val="00086AD1"/>
    <w:rsid w:val="0009080F"/>
    <w:rsid w:val="00092CF5"/>
    <w:rsid w:val="00096A0A"/>
    <w:rsid w:val="00096F9D"/>
    <w:rsid w:val="000A0680"/>
    <w:rsid w:val="000A7525"/>
    <w:rsid w:val="000A7EF4"/>
    <w:rsid w:val="000B4564"/>
    <w:rsid w:val="000B73E5"/>
    <w:rsid w:val="000C6045"/>
    <w:rsid w:val="000D08FD"/>
    <w:rsid w:val="000D1DA1"/>
    <w:rsid w:val="000D396C"/>
    <w:rsid w:val="000D61D4"/>
    <w:rsid w:val="000D6DD5"/>
    <w:rsid w:val="000D73EF"/>
    <w:rsid w:val="000E0603"/>
    <w:rsid w:val="000E102B"/>
    <w:rsid w:val="000E1497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30DD9"/>
    <w:rsid w:val="00132C26"/>
    <w:rsid w:val="00133B38"/>
    <w:rsid w:val="001367A1"/>
    <w:rsid w:val="00140ED8"/>
    <w:rsid w:val="001428E6"/>
    <w:rsid w:val="001447EE"/>
    <w:rsid w:val="00144A39"/>
    <w:rsid w:val="00147338"/>
    <w:rsid w:val="00152363"/>
    <w:rsid w:val="0015393D"/>
    <w:rsid w:val="0016011E"/>
    <w:rsid w:val="00161E1B"/>
    <w:rsid w:val="0017051F"/>
    <w:rsid w:val="00170893"/>
    <w:rsid w:val="00171976"/>
    <w:rsid w:val="001745FA"/>
    <w:rsid w:val="00177F2C"/>
    <w:rsid w:val="00180B7A"/>
    <w:rsid w:val="00181A7D"/>
    <w:rsid w:val="00183122"/>
    <w:rsid w:val="00183977"/>
    <w:rsid w:val="0018717B"/>
    <w:rsid w:val="00190F56"/>
    <w:rsid w:val="001950DB"/>
    <w:rsid w:val="0019593F"/>
    <w:rsid w:val="0019695E"/>
    <w:rsid w:val="001979B0"/>
    <w:rsid w:val="001A019D"/>
    <w:rsid w:val="001A225E"/>
    <w:rsid w:val="001A5987"/>
    <w:rsid w:val="001A5B6B"/>
    <w:rsid w:val="001A66A1"/>
    <w:rsid w:val="001B1088"/>
    <w:rsid w:val="001B29E7"/>
    <w:rsid w:val="001B6FF9"/>
    <w:rsid w:val="001B7537"/>
    <w:rsid w:val="001C3619"/>
    <w:rsid w:val="001C45EA"/>
    <w:rsid w:val="001D1E15"/>
    <w:rsid w:val="001D1F4C"/>
    <w:rsid w:val="001D3328"/>
    <w:rsid w:val="001D5F3E"/>
    <w:rsid w:val="001E2D51"/>
    <w:rsid w:val="001E59DD"/>
    <w:rsid w:val="001F4F2C"/>
    <w:rsid w:val="001F7E72"/>
    <w:rsid w:val="00200FC6"/>
    <w:rsid w:val="00204C32"/>
    <w:rsid w:val="00205777"/>
    <w:rsid w:val="00215DB3"/>
    <w:rsid w:val="002166BB"/>
    <w:rsid w:val="00221E5F"/>
    <w:rsid w:val="00226E9F"/>
    <w:rsid w:val="002316CF"/>
    <w:rsid w:val="002377C2"/>
    <w:rsid w:val="0024297F"/>
    <w:rsid w:val="00243B05"/>
    <w:rsid w:val="00244669"/>
    <w:rsid w:val="002451CB"/>
    <w:rsid w:val="00246BC6"/>
    <w:rsid w:val="002515C2"/>
    <w:rsid w:val="00253EBD"/>
    <w:rsid w:val="00254CC0"/>
    <w:rsid w:val="00261143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55DF"/>
    <w:rsid w:val="00296D08"/>
    <w:rsid w:val="002A1FEF"/>
    <w:rsid w:val="002A3EAA"/>
    <w:rsid w:val="002A45CB"/>
    <w:rsid w:val="002A63F3"/>
    <w:rsid w:val="002A6BF1"/>
    <w:rsid w:val="002A7A31"/>
    <w:rsid w:val="002B1D4E"/>
    <w:rsid w:val="002B3DC2"/>
    <w:rsid w:val="002B554F"/>
    <w:rsid w:val="002B5E6E"/>
    <w:rsid w:val="002B62F7"/>
    <w:rsid w:val="002C5295"/>
    <w:rsid w:val="002D10A0"/>
    <w:rsid w:val="002D1494"/>
    <w:rsid w:val="002D1932"/>
    <w:rsid w:val="002D19C7"/>
    <w:rsid w:val="002D2547"/>
    <w:rsid w:val="002D2EFA"/>
    <w:rsid w:val="002D3037"/>
    <w:rsid w:val="002D3E5C"/>
    <w:rsid w:val="002D54CC"/>
    <w:rsid w:val="002D598E"/>
    <w:rsid w:val="002E3501"/>
    <w:rsid w:val="002E4936"/>
    <w:rsid w:val="002F1903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75D4"/>
    <w:rsid w:val="00327840"/>
    <w:rsid w:val="003329A3"/>
    <w:rsid w:val="00346572"/>
    <w:rsid w:val="00347FDE"/>
    <w:rsid w:val="003502AE"/>
    <w:rsid w:val="0035553C"/>
    <w:rsid w:val="0035695C"/>
    <w:rsid w:val="00361DE6"/>
    <w:rsid w:val="00367CA3"/>
    <w:rsid w:val="00370D86"/>
    <w:rsid w:val="0038090B"/>
    <w:rsid w:val="0038318F"/>
    <w:rsid w:val="00383E81"/>
    <w:rsid w:val="00385D6A"/>
    <w:rsid w:val="00390BA4"/>
    <w:rsid w:val="00396226"/>
    <w:rsid w:val="003A012C"/>
    <w:rsid w:val="003A121F"/>
    <w:rsid w:val="003A28A5"/>
    <w:rsid w:val="003A3DE8"/>
    <w:rsid w:val="003B0D26"/>
    <w:rsid w:val="003B1FA0"/>
    <w:rsid w:val="003B21AF"/>
    <w:rsid w:val="003B6B5A"/>
    <w:rsid w:val="003C2A7A"/>
    <w:rsid w:val="003C40E2"/>
    <w:rsid w:val="003C45A3"/>
    <w:rsid w:val="003D09FF"/>
    <w:rsid w:val="003D569F"/>
    <w:rsid w:val="003E00AB"/>
    <w:rsid w:val="003E1177"/>
    <w:rsid w:val="003E2CEF"/>
    <w:rsid w:val="003E336B"/>
    <w:rsid w:val="003E6C16"/>
    <w:rsid w:val="003F2DFC"/>
    <w:rsid w:val="003F62E7"/>
    <w:rsid w:val="003F6642"/>
    <w:rsid w:val="003F6F3D"/>
    <w:rsid w:val="0040013D"/>
    <w:rsid w:val="00400E35"/>
    <w:rsid w:val="00404FEF"/>
    <w:rsid w:val="00406616"/>
    <w:rsid w:val="00406F3D"/>
    <w:rsid w:val="00411941"/>
    <w:rsid w:val="00423A13"/>
    <w:rsid w:val="00424484"/>
    <w:rsid w:val="004325E1"/>
    <w:rsid w:val="004351A9"/>
    <w:rsid w:val="00440132"/>
    <w:rsid w:val="00441CD6"/>
    <w:rsid w:val="00442544"/>
    <w:rsid w:val="004465AF"/>
    <w:rsid w:val="0044791B"/>
    <w:rsid w:val="004502B2"/>
    <w:rsid w:val="00450DCB"/>
    <w:rsid w:val="004572BE"/>
    <w:rsid w:val="004572E3"/>
    <w:rsid w:val="00460C8D"/>
    <w:rsid w:val="00464C84"/>
    <w:rsid w:val="00472F70"/>
    <w:rsid w:val="004730B2"/>
    <w:rsid w:val="004756A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6FB3"/>
    <w:rsid w:val="004B796D"/>
    <w:rsid w:val="004C2525"/>
    <w:rsid w:val="004D6A97"/>
    <w:rsid w:val="004E1D74"/>
    <w:rsid w:val="004E41DE"/>
    <w:rsid w:val="004F117C"/>
    <w:rsid w:val="004F386F"/>
    <w:rsid w:val="004F61D8"/>
    <w:rsid w:val="004F6B90"/>
    <w:rsid w:val="0050261C"/>
    <w:rsid w:val="00505CD0"/>
    <w:rsid w:val="005105EB"/>
    <w:rsid w:val="00510A4C"/>
    <w:rsid w:val="005117EA"/>
    <w:rsid w:val="00520BD5"/>
    <w:rsid w:val="00523F4E"/>
    <w:rsid w:val="00531433"/>
    <w:rsid w:val="00531E85"/>
    <w:rsid w:val="005439D6"/>
    <w:rsid w:val="00546046"/>
    <w:rsid w:val="00553F45"/>
    <w:rsid w:val="0055644C"/>
    <w:rsid w:val="005605AD"/>
    <w:rsid w:val="00570502"/>
    <w:rsid w:val="005730F4"/>
    <w:rsid w:val="00573F6C"/>
    <w:rsid w:val="005747C0"/>
    <w:rsid w:val="005754DC"/>
    <w:rsid w:val="005766D8"/>
    <w:rsid w:val="00581445"/>
    <w:rsid w:val="00584484"/>
    <w:rsid w:val="005855D2"/>
    <w:rsid w:val="005879CE"/>
    <w:rsid w:val="00587DBC"/>
    <w:rsid w:val="005907CE"/>
    <w:rsid w:val="00591587"/>
    <w:rsid w:val="00592F21"/>
    <w:rsid w:val="005A324D"/>
    <w:rsid w:val="005A3942"/>
    <w:rsid w:val="005A4936"/>
    <w:rsid w:val="005A65D2"/>
    <w:rsid w:val="005B4ED3"/>
    <w:rsid w:val="005B6204"/>
    <w:rsid w:val="005C075F"/>
    <w:rsid w:val="005C0E64"/>
    <w:rsid w:val="005C28FF"/>
    <w:rsid w:val="005C382B"/>
    <w:rsid w:val="005C4187"/>
    <w:rsid w:val="005C54BB"/>
    <w:rsid w:val="005D0D2C"/>
    <w:rsid w:val="005D36E1"/>
    <w:rsid w:val="005D39B7"/>
    <w:rsid w:val="005D501A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600052"/>
    <w:rsid w:val="00601886"/>
    <w:rsid w:val="00603BBA"/>
    <w:rsid w:val="006050E3"/>
    <w:rsid w:val="00606EE3"/>
    <w:rsid w:val="006104B6"/>
    <w:rsid w:val="00613A1B"/>
    <w:rsid w:val="00614AEC"/>
    <w:rsid w:val="00617741"/>
    <w:rsid w:val="00623F5E"/>
    <w:rsid w:val="0062566D"/>
    <w:rsid w:val="0062668B"/>
    <w:rsid w:val="006301B2"/>
    <w:rsid w:val="006305EE"/>
    <w:rsid w:val="00633F74"/>
    <w:rsid w:val="00635C9D"/>
    <w:rsid w:val="00646BA9"/>
    <w:rsid w:val="00647EB4"/>
    <w:rsid w:val="006530BF"/>
    <w:rsid w:val="006535DE"/>
    <w:rsid w:val="006613CC"/>
    <w:rsid w:val="00666EB8"/>
    <w:rsid w:val="00666F8C"/>
    <w:rsid w:val="00667FE0"/>
    <w:rsid w:val="00672BF3"/>
    <w:rsid w:val="0067398E"/>
    <w:rsid w:val="00675231"/>
    <w:rsid w:val="00676D07"/>
    <w:rsid w:val="00684BC3"/>
    <w:rsid w:val="00684C94"/>
    <w:rsid w:val="006876B3"/>
    <w:rsid w:val="00691684"/>
    <w:rsid w:val="006961BC"/>
    <w:rsid w:val="006A2E77"/>
    <w:rsid w:val="006A60D5"/>
    <w:rsid w:val="006B49B9"/>
    <w:rsid w:val="006C4DD8"/>
    <w:rsid w:val="006C777E"/>
    <w:rsid w:val="006D0BED"/>
    <w:rsid w:val="006D1224"/>
    <w:rsid w:val="006D2915"/>
    <w:rsid w:val="006D2ECE"/>
    <w:rsid w:val="006D5731"/>
    <w:rsid w:val="006E192D"/>
    <w:rsid w:val="006E35FA"/>
    <w:rsid w:val="006E39BA"/>
    <w:rsid w:val="006E54F7"/>
    <w:rsid w:val="006E5F7B"/>
    <w:rsid w:val="006E679B"/>
    <w:rsid w:val="00703BD2"/>
    <w:rsid w:val="00712358"/>
    <w:rsid w:val="00715A79"/>
    <w:rsid w:val="00717112"/>
    <w:rsid w:val="00721CED"/>
    <w:rsid w:val="0072351C"/>
    <w:rsid w:val="00724CC5"/>
    <w:rsid w:val="00733541"/>
    <w:rsid w:val="0074408A"/>
    <w:rsid w:val="007452E5"/>
    <w:rsid w:val="00745418"/>
    <w:rsid w:val="00746235"/>
    <w:rsid w:val="00751606"/>
    <w:rsid w:val="00755B66"/>
    <w:rsid w:val="00757D50"/>
    <w:rsid w:val="007632E1"/>
    <w:rsid w:val="00763983"/>
    <w:rsid w:val="00764FE9"/>
    <w:rsid w:val="00771FEC"/>
    <w:rsid w:val="00772CC2"/>
    <w:rsid w:val="007733F0"/>
    <w:rsid w:val="00780F7F"/>
    <w:rsid w:val="0078160F"/>
    <w:rsid w:val="00782AA9"/>
    <w:rsid w:val="00784DA5"/>
    <w:rsid w:val="00786C00"/>
    <w:rsid w:val="007958DC"/>
    <w:rsid w:val="007B2AF8"/>
    <w:rsid w:val="007B37AD"/>
    <w:rsid w:val="007B4875"/>
    <w:rsid w:val="007B50E4"/>
    <w:rsid w:val="007B6939"/>
    <w:rsid w:val="007B7A91"/>
    <w:rsid w:val="007C25D6"/>
    <w:rsid w:val="007C74AE"/>
    <w:rsid w:val="007C75E2"/>
    <w:rsid w:val="007C7921"/>
    <w:rsid w:val="007C7975"/>
    <w:rsid w:val="007D0C91"/>
    <w:rsid w:val="007D29C5"/>
    <w:rsid w:val="007D4222"/>
    <w:rsid w:val="007E1037"/>
    <w:rsid w:val="007E23E3"/>
    <w:rsid w:val="007E357B"/>
    <w:rsid w:val="007E6BB0"/>
    <w:rsid w:val="007E7082"/>
    <w:rsid w:val="007E7C7A"/>
    <w:rsid w:val="007F135F"/>
    <w:rsid w:val="007F25F4"/>
    <w:rsid w:val="007F30D5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0496"/>
    <w:rsid w:val="00861E87"/>
    <w:rsid w:val="008703C1"/>
    <w:rsid w:val="00871381"/>
    <w:rsid w:val="008726EF"/>
    <w:rsid w:val="00873368"/>
    <w:rsid w:val="008856FB"/>
    <w:rsid w:val="008867D9"/>
    <w:rsid w:val="0089310C"/>
    <w:rsid w:val="008A18DF"/>
    <w:rsid w:val="008A202C"/>
    <w:rsid w:val="008A486C"/>
    <w:rsid w:val="008A5E6D"/>
    <w:rsid w:val="008A6025"/>
    <w:rsid w:val="008A6554"/>
    <w:rsid w:val="008A6E44"/>
    <w:rsid w:val="008A7562"/>
    <w:rsid w:val="008B0D31"/>
    <w:rsid w:val="008B1958"/>
    <w:rsid w:val="008B1F36"/>
    <w:rsid w:val="008B468B"/>
    <w:rsid w:val="008B76CB"/>
    <w:rsid w:val="008C0F43"/>
    <w:rsid w:val="008C2544"/>
    <w:rsid w:val="008C4EF8"/>
    <w:rsid w:val="008C5200"/>
    <w:rsid w:val="008C5D25"/>
    <w:rsid w:val="008D215D"/>
    <w:rsid w:val="008D3E93"/>
    <w:rsid w:val="008D7AE7"/>
    <w:rsid w:val="008E5494"/>
    <w:rsid w:val="008E57B9"/>
    <w:rsid w:val="008F503F"/>
    <w:rsid w:val="008F6C53"/>
    <w:rsid w:val="009002E7"/>
    <w:rsid w:val="00900B37"/>
    <w:rsid w:val="0090267C"/>
    <w:rsid w:val="009034C8"/>
    <w:rsid w:val="00905FCA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9010B"/>
    <w:rsid w:val="00991E4F"/>
    <w:rsid w:val="00992009"/>
    <w:rsid w:val="009938F1"/>
    <w:rsid w:val="00993EAF"/>
    <w:rsid w:val="00995490"/>
    <w:rsid w:val="009A2B9B"/>
    <w:rsid w:val="009A4059"/>
    <w:rsid w:val="009A52B9"/>
    <w:rsid w:val="009A5944"/>
    <w:rsid w:val="009C07DD"/>
    <w:rsid w:val="009C3319"/>
    <w:rsid w:val="009C7B2E"/>
    <w:rsid w:val="009D36A3"/>
    <w:rsid w:val="009D6CA6"/>
    <w:rsid w:val="009E3113"/>
    <w:rsid w:val="009E4609"/>
    <w:rsid w:val="009E4924"/>
    <w:rsid w:val="009E7085"/>
    <w:rsid w:val="009F225B"/>
    <w:rsid w:val="009F59F9"/>
    <w:rsid w:val="00A00C65"/>
    <w:rsid w:val="00A03141"/>
    <w:rsid w:val="00A0561E"/>
    <w:rsid w:val="00A12D9C"/>
    <w:rsid w:val="00A14263"/>
    <w:rsid w:val="00A14276"/>
    <w:rsid w:val="00A174F9"/>
    <w:rsid w:val="00A248BB"/>
    <w:rsid w:val="00A261BA"/>
    <w:rsid w:val="00A32B49"/>
    <w:rsid w:val="00A33617"/>
    <w:rsid w:val="00A33E49"/>
    <w:rsid w:val="00A358C9"/>
    <w:rsid w:val="00A5183A"/>
    <w:rsid w:val="00A522C7"/>
    <w:rsid w:val="00A57047"/>
    <w:rsid w:val="00A572E3"/>
    <w:rsid w:val="00A57A4D"/>
    <w:rsid w:val="00A611AE"/>
    <w:rsid w:val="00A61CFB"/>
    <w:rsid w:val="00A63FC9"/>
    <w:rsid w:val="00A72021"/>
    <w:rsid w:val="00A7306B"/>
    <w:rsid w:val="00A83BBC"/>
    <w:rsid w:val="00A92A13"/>
    <w:rsid w:val="00A9517D"/>
    <w:rsid w:val="00AA177A"/>
    <w:rsid w:val="00AA74FF"/>
    <w:rsid w:val="00AB04F9"/>
    <w:rsid w:val="00AB1CAC"/>
    <w:rsid w:val="00AB221A"/>
    <w:rsid w:val="00AB5A9A"/>
    <w:rsid w:val="00AB794C"/>
    <w:rsid w:val="00AC1031"/>
    <w:rsid w:val="00AC457D"/>
    <w:rsid w:val="00AC5360"/>
    <w:rsid w:val="00AC5881"/>
    <w:rsid w:val="00AD1E35"/>
    <w:rsid w:val="00AD56E0"/>
    <w:rsid w:val="00AD5CF1"/>
    <w:rsid w:val="00AD7792"/>
    <w:rsid w:val="00AE3100"/>
    <w:rsid w:val="00AE3B22"/>
    <w:rsid w:val="00AF0579"/>
    <w:rsid w:val="00AF18A7"/>
    <w:rsid w:val="00AF2819"/>
    <w:rsid w:val="00AF2A08"/>
    <w:rsid w:val="00AF6C0F"/>
    <w:rsid w:val="00B00174"/>
    <w:rsid w:val="00B008BB"/>
    <w:rsid w:val="00B01B5C"/>
    <w:rsid w:val="00B01C0F"/>
    <w:rsid w:val="00B11D37"/>
    <w:rsid w:val="00B15FA5"/>
    <w:rsid w:val="00B1796B"/>
    <w:rsid w:val="00B208D8"/>
    <w:rsid w:val="00B258C0"/>
    <w:rsid w:val="00B32E0B"/>
    <w:rsid w:val="00B370DB"/>
    <w:rsid w:val="00B37F67"/>
    <w:rsid w:val="00B40F47"/>
    <w:rsid w:val="00B42B72"/>
    <w:rsid w:val="00B45995"/>
    <w:rsid w:val="00B47104"/>
    <w:rsid w:val="00B52ECF"/>
    <w:rsid w:val="00B6001B"/>
    <w:rsid w:val="00B60ADF"/>
    <w:rsid w:val="00B60B19"/>
    <w:rsid w:val="00B60CEA"/>
    <w:rsid w:val="00B63B5F"/>
    <w:rsid w:val="00B63C59"/>
    <w:rsid w:val="00B663FD"/>
    <w:rsid w:val="00B66F29"/>
    <w:rsid w:val="00B6728A"/>
    <w:rsid w:val="00B7398B"/>
    <w:rsid w:val="00B7603D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5308"/>
    <w:rsid w:val="00BA5CE0"/>
    <w:rsid w:val="00BA7CE2"/>
    <w:rsid w:val="00BA7CE9"/>
    <w:rsid w:val="00BB072F"/>
    <w:rsid w:val="00BB37B0"/>
    <w:rsid w:val="00BB4F95"/>
    <w:rsid w:val="00BB63AA"/>
    <w:rsid w:val="00BB796F"/>
    <w:rsid w:val="00BB7F1D"/>
    <w:rsid w:val="00BC08A8"/>
    <w:rsid w:val="00BC3CE9"/>
    <w:rsid w:val="00BC4A7C"/>
    <w:rsid w:val="00BC7421"/>
    <w:rsid w:val="00BC7460"/>
    <w:rsid w:val="00BD1005"/>
    <w:rsid w:val="00BD3438"/>
    <w:rsid w:val="00BD3B55"/>
    <w:rsid w:val="00BD5B4B"/>
    <w:rsid w:val="00BD7832"/>
    <w:rsid w:val="00BE2A4B"/>
    <w:rsid w:val="00BE68A8"/>
    <w:rsid w:val="00BE6968"/>
    <w:rsid w:val="00BF1099"/>
    <w:rsid w:val="00BF1359"/>
    <w:rsid w:val="00BF176E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4981"/>
    <w:rsid w:val="00C57723"/>
    <w:rsid w:val="00C634B8"/>
    <w:rsid w:val="00C65187"/>
    <w:rsid w:val="00C65A8E"/>
    <w:rsid w:val="00C665E2"/>
    <w:rsid w:val="00C67A58"/>
    <w:rsid w:val="00C7035F"/>
    <w:rsid w:val="00C70BE1"/>
    <w:rsid w:val="00C72052"/>
    <w:rsid w:val="00C7701B"/>
    <w:rsid w:val="00C779DD"/>
    <w:rsid w:val="00C77D70"/>
    <w:rsid w:val="00C800F7"/>
    <w:rsid w:val="00C81826"/>
    <w:rsid w:val="00C83A97"/>
    <w:rsid w:val="00C903EC"/>
    <w:rsid w:val="00C920B3"/>
    <w:rsid w:val="00C96A3B"/>
    <w:rsid w:val="00C97B72"/>
    <w:rsid w:val="00CA3E55"/>
    <w:rsid w:val="00CA4E37"/>
    <w:rsid w:val="00CA6B2E"/>
    <w:rsid w:val="00CB1AF6"/>
    <w:rsid w:val="00CB1EE3"/>
    <w:rsid w:val="00CB41D5"/>
    <w:rsid w:val="00CC5BAF"/>
    <w:rsid w:val="00CD0950"/>
    <w:rsid w:val="00CD37C4"/>
    <w:rsid w:val="00CE0541"/>
    <w:rsid w:val="00CF20E6"/>
    <w:rsid w:val="00CF53B4"/>
    <w:rsid w:val="00CF5ADA"/>
    <w:rsid w:val="00D03861"/>
    <w:rsid w:val="00D04B66"/>
    <w:rsid w:val="00D111A1"/>
    <w:rsid w:val="00D14B96"/>
    <w:rsid w:val="00D211C9"/>
    <w:rsid w:val="00D21EAA"/>
    <w:rsid w:val="00D2458C"/>
    <w:rsid w:val="00D24828"/>
    <w:rsid w:val="00D2640E"/>
    <w:rsid w:val="00D37842"/>
    <w:rsid w:val="00D4257E"/>
    <w:rsid w:val="00D44700"/>
    <w:rsid w:val="00D44D72"/>
    <w:rsid w:val="00D47ADF"/>
    <w:rsid w:val="00D50529"/>
    <w:rsid w:val="00D5333D"/>
    <w:rsid w:val="00D54A72"/>
    <w:rsid w:val="00D55FBF"/>
    <w:rsid w:val="00D5649F"/>
    <w:rsid w:val="00D57B73"/>
    <w:rsid w:val="00D61B7E"/>
    <w:rsid w:val="00D61CC4"/>
    <w:rsid w:val="00D61E85"/>
    <w:rsid w:val="00D62984"/>
    <w:rsid w:val="00D65472"/>
    <w:rsid w:val="00D67AD7"/>
    <w:rsid w:val="00D67CE6"/>
    <w:rsid w:val="00D7078A"/>
    <w:rsid w:val="00D74CF3"/>
    <w:rsid w:val="00D74F95"/>
    <w:rsid w:val="00D838DD"/>
    <w:rsid w:val="00D85719"/>
    <w:rsid w:val="00D87D93"/>
    <w:rsid w:val="00D95213"/>
    <w:rsid w:val="00D95B59"/>
    <w:rsid w:val="00D96690"/>
    <w:rsid w:val="00D967EA"/>
    <w:rsid w:val="00D979E1"/>
    <w:rsid w:val="00DA0F70"/>
    <w:rsid w:val="00DA2799"/>
    <w:rsid w:val="00DA44ED"/>
    <w:rsid w:val="00DA67CD"/>
    <w:rsid w:val="00DB03AD"/>
    <w:rsid w:val="00DB2558"/>
    <w:rsid w:val="00DB2C88"/>
    <w:rsid w:val="00DB3F7C"/>
    <w:rsid w:val="00DB76D5"/>
    <w:rsid w:val="00DC4A3B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25E"/>
    <w:rsid w:val="00E23643"/>
    <w:rsid w:val="00E23C1D"/>
    <w:rsid w:val="00E244C0"/>
    <w:rsid w:val="00E2460B"/>
    <w:rsid w:val="00E33428"/>
    <w:rsid w:val="00E337F0"/>
    <w:rsid w:val="00E34983"/>
    <w:rsid w:val="00E34EC1"/>
    <w:rsid w:val="00E35FDF"/>
    <w:rsid w:val="00E363A1"/>
    <w:rsid w:val="00E37542"/>
    <w:rsid w:val="00E41A8D"/>
    <w:rsid w:val="00E42811"/>
    <w:rsid w:val="00E42F02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0E4C"/>
    <w:rsid w:val="00E73C05"/>
    <w:rsid w:val="00E73D36"/>
    <w:rsid w:val="00E82D9A"/>
    <w:rsid w:val="00E87C8E"/>
    <w:rsid w:val="00E93F3B"/>
    <w:rsid w:val="00E95180"/>
    <w:rsid w:val="00E96111"/>
    <w:rsid w:val="00E96910"/>
    <w:rsid w:val="00EA4481"/>
    <w:rsid w:val="00EA57C3"/>
    <w:rsid w:val="00EA5C7B"/>
    <w:rsid w:val="00EA6226"/>
    <w:rsid w:val="00EA7B78"/>
    <w:rsid w:val="00EB2F12"/>
    <w:rsid w:val="00EB3901"/>
    <w:rsid w:val="00EC3BF4"/>
    <w:rsid w:val="00EC64CE"/>
    <w:rsid w:val="00ED4A97"/>
    <w:rsid w:val="00ED5B44"/>
    <w:rsid w:val="00ED727C"/>
    <w:rsid w:val="00EE74DE"/>
    <w:rsid w:val="00EF21CB"/>
    <w:rsid w:val="00EF408D"/>
    <w:rsid w:val="00EF409E"/>
    <w:rsid w:val="00EF4B20"/>
    <w:rsid w:val="00EF63FD"/>
    <w:rsid w:val="00EF6807"/>
    <w:rsid w:val="00F04681"/>
    <w:rsid w:val="00F07775"/>
    <w:rsid w:val="00F13783"/>
    <w:rsid w:val="00F13A7E"/>
    <w:rsid w:val="00F17DBD"/>
    <w:rsid w:val="00F20F75"/>
    <w:rsid w:val="00F26BFD"/>
    <w:rsid w:val="00F27D87"/>
    <w:rsid w:val="00F340C8"/>
    <w:rsid w:val="00F36843"/>
    <w:rsid w:val="00F42BC4"/>
    <w:rsid w:val="00F47A38"/>
    <w:rsid w:val="00F5183B"/>
    <w:rsid w:val="00F53AD1"/>
    <w:rsid w:val="00F72ADC"/>
    <w:rsid w:val="00F8058D"/>
    <w:rsid w:val="00F874F6"/>
    <w:rsid w:val="00FA0355"/>
    <w:rsid w:val="00FA1187"/>
    <w:rsid w:val="00FA1405"/>
    <w:rsid w:val="00FA5B2C"/>
    <w:rsid w:val="00FA6945"/>
    <w:rsid w:val="00FA743A"/>
    <w:rsid w:val="00FB095A"/>
    <w:rsid w:val="00FB194A"/>
    <w:rsid w:val="00FB2113"/>
    <w:rsid w:val="00FB3368"/>
    <w:rsid w:val="00FB3E0C"/>
    <w:rsid w:val="00FC3D5E"/>
    <w:rsid w:val="00FC4971"/>
    <w:rsid w:val="00FC537C"/>
    <w:rsid w:val="00FC6D46"/>
    <w:rsid w:val="00FC7CF6"/>
    <w:rsid w:val="00FD1243"/>
    <w:rsid w:val="00FD5D8F"/>
    <w:rsid w:val="00FD7A7B"/>
    <w:rsid w:val="00FE057C"/>
    <w:rsid w:val="00FE6EC6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B05"/>
    <w:pPr>
      <w:spacing w:after="12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07BCD"/>
    <w:rPr>
      <w:color w:val="0563C1" w:themeColor="hyperlink"/>
      <w:u w:val="single"/>
    </w:rPr>
  </w:style>
  <w:style w:type="character" w:customStyle="1" w:styleId="10">
    <w:name w:val="Αναφορά1"/>
    <w:basedOn w:val="a0"/>
    <w:uiPriority w:val="99"/>
    <w:semiHidden/>
    <w:unhideWhenUsed/>
    <w:rsid w:val="00907BCD"/>
    <w:rPr>
      <w:color w:val="2B579A"/>
      <w:shd w:val="clear" w:color="auto" w:fill="E6E6E6"/>
    </w:rPr>
  </w:style>
  <w:style w:type="table" w:styleId="a3">
    <w:name w:val="Table Grid"/>
    <w:basedOn w:val="a1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 Spacing"/>
    <w:link w:val="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Char">
    <w:name w:val="Χωρίς διάστιχο Char"/>
    <w:basedOn w:val="a0"/>
    <w:link w:val="a4"/>
    <w:uiPriority w:val="1"/>
    <w:rsid w:val="00907BCD"/>
    <w:rPr>
      <w:rFonts w:eastAsiaTheme="minorEastAsia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07B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07BC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07BC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907BCD"/>
    <w:pPr>
      <w:ind w:left="720"/>
      <w:contextualSpacing/>
    </w:pPr>
  </w:style>
  <w:style w:type="paragraph" w:styleId="a7">
    <w:name w:val="Title"/>
    <w:basedOn w:val="a"/>
    <w:next w:val="a"/>
    <w:link w:val="Char0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7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0">
    <w:name w:val="FollowedHyperlink"/>
    <w:basedOn w:val="a0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2">
    <w:name w:val="Ανεπίλυτη αναφορά1"/>
    <w:basedOn w:val="a0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2">
    <w:name w:val="Κεφαλίδα Char"/>
    <w:basedOn w:val="a0"/>
    <w:link w:val="a9"/>
    <w:uiPriority w:val="99"/>
    <w:rsid w:val="00907BCD"/>
  </w:style>
  <w:style w:type="paragraph" w:styleId="aa">
    <w:name w:val="footer"/>
    <w:basedOn w:val="a"/>
    <w:link w:val="Char3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3">
    <w:name w:val="Υποσέλιδο Char"/>
    <w:basedOn w:val="a0"/>
    <w:link w:val="aa"/>
    <w:uiPriority w:val="99"/>
    <w:rsid w:val="00907BCD"/>
  </w:style>
  <w:style w:type="character" w:customStyle="1" w:styleId="5Char">
    <w:name w:val="Επικεφαλίδα 5 Char"/>
    <w:basedOn w:val="a0"/>
    <w:link w:val="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caption"/>
    <w:basedOn w:val="a"/>
    <w:next w:val="a"/>
    <w:link w:val="Char4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Λεζάντα Φωτογραφίας"/>
    <w:basedOn w:val="ab"/>
    <w:link w:val="Char5"/>
    <w:autoRedefine/>
    <w:rsid w:val="00907BCD"/>
    <w:pPr>
      <w:spacing w:after="240"/>
    </w:pPr>
  </w:style>
  <w:style w:type="character" w:customStyle="1" w:styleId="Char4">
    <w:name w:val="Λεζάντα Char"/>
    <w:basedOn w:val="a0"/>
    <w:link w:val="ab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5">
    <w:name w:val="Λεζάντα Φωτογραφίας Char"/>
    <w:basedOn w:val="Char4"/>
    <w:link w:val="ac"/>
    <w:rsid w:val="00907BCD"/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D1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DDAFED652435F80B2C6F19EBC41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484E7EA-F791-44B9-818D-763D438F2E53}"/>
      </w:docPartPr>
      <w:docPartBody>
        <w:p w:rsidR="0058405B" w:rsidRDefault="006A4B88" w:rsidP="006A4B88">
          <w:pPr>
            <w:pStyle w:val="8D0DDAFED652435F80B2C6F19EBC4170"/>
          </w:pPr>
          <w:r w:rsidRPr="008D4FD0">
            <w:rPr>
              <w:rStyle w:val="a3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8"/>
    <w:rsid w:val="000D5C7D"/>
    <w:rsid w:val="0058405B"/>
    <w:rsid w:val="005D435B"/>
    <w:rsid w:val="00633520"/>
    <w:rsid w:val="006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B88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B88"/>
    <w:rPr>
      <w:color w:val="808080"/>
    </w:rPr>
  </w:style>
  <w:style w:type="paragraph" w:customStyle="1" w:styleId="8D0DDAFED652435F80B2C6F19EBC4170">
    <w:name w:val="8D0DDAFED652435F80B2C6F19EBC4170"/>
    <w:rsid w:val="006A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474</TotalTime>
  <Pages>9</Pages>
  <Words>1187</Words>
  <Characters>6413</Characters>
  <Application>Microsoft Office Word</Application>
  <DocSecurity>0</DocSecurity>
  <Lines>53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Services fun-promotion  V.1.0</vt:lpstr>
      <vt:lpstr>Web Services</vt:lpstr>
    </vt:vector>
  </TitlesOfParts>
  <Company>connect line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GARDEN EXPERTS A.E  V.1.0</dc:title>
  <dc:subject>επικοινωνια με softone</dc:subject>
  <dc:creator>Lefteris Chatzimichail</dc:creator>
  <cp:keywords/>
  <dc:description/>
  <cp:lastModifiedBy>George Alexandratos | Connect Line S.A.</cp:lastModifiedBy>
  <cp:revision>16</cp:revision>
  <cp:lastPrinted>2023-03-24T11:55:00Z</cp:lastPrinted>
  <dcterms:created xsi:type="dcterms:W3CDTF">2023-03-22T12:05:00Z</dcterms:created>
  <dcterms:modified xsi:type="dcterms:W3CDTF">2023-05-30T15:17:00Z</dcterms:modified>
</cp:coreProperties>
</file>