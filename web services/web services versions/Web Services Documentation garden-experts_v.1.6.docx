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456648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67F3498C" w14:textId="0DEB2B67" w:rsidR="00334690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4844" w:history="1">
            <w:r w:rsidR="00334690" w:rsidRPr="00A40AD6">
              <w:rPr>
                <w:rStyle w:val="Hyperlink"/>
                <w:noProof/>
              </w:rPr>
              <w:t>1</w:t>
            </w:r>
            <w:r w:rsidR="00334690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334690" w:rsidRPr="00A40AD6">
              <w:rPr>
                <w:rStyle w:val="Hyperlink"/>
                <w:noProof/>
              </w:rPr>
              <w:t>Περιεχόμενα</w:t>
            </w:r>
            <w:r w:rsidR="00334690">
              <w:rPr>
                <w:noProof/>
                <w:webHidden/>
              </w:rPr>
              <w:tab/>
            </w:r>
            <w:r w:rsidR="00334690">
              <w:rPr>
                <w:noProof/>
                <w:webHidden/>
              </w:rPr>
              <w:fldChar w:fldCharType="begin"/>
            </w:r>
            <w:r w:rsidR="00334690">
              <w:rPr>
                <w:noProof/>
                <w:webHidden/>
              </w:rPr>
              <w:instrText xml:space="preserve"> PAGEREF _Toc145664844 \h </w:instrText>
            </w:r>
            <w:r w:rsidR="00334690">
              <w:rPr>
                <w:noProof/>
                <w:webHidden/>
              </w:rPr>
            </w:r>
            <w:r w:rsidR="00334690"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</w:t>
            </w:r>
            <w:r w:rsidR="00334690">
              <w:rPr>
                <w:noProof/>
                <w:webHidden/>
              </w:rPr>
              <w:fldChar w:fldCharType="end"/>
            </w:r>
          </w:hyperlink>
        </w:p>
        <w:p w14:paraId="7B596888" w14:textId="5903CE5D" w:rsidR="00334690" w:rsidRDefault="0033469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45" w:history="1">
            <w:r w:rsidRPr="00A40AD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2018" w14:textId="5335C9E2" w:rsidR="00334690" w:rsidRDefault="0033469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46" w:history="1">
            <w:r w:rsidRPr="00A40AD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07C4" w14:textId="6B69586E" w:rsidR="00334690" w:rsidRDefault="0033469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47" w:history="1">
            <w:r w:rsidRPr="00A40AD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  <w:lang w:val="en-US"/>
              </w:rPr>
              <w:t>Login</w:t>
            </w:r>
            <w:r w:rsidRPr="00A40AD6">
              <w:rPr>
                <w:rStyle w:val="Hyperlink"/>
                <w:noProof/>
              </w:rPr>
              <w:t xml:space="preserve"> </w:t>
            </w:r>
            <w:r w:rsidRPr="00A40AD6">
              <w:rPr>
                <w:rStyle w:val="Hyperlink"/>
                <w:noProof/>
                <w:lang w:val="en-US"/>
              </w:rPr>
              <w:t>(</w:t>
            </w:r>
            <w:r w:rsidRPr="00A40AD6">
              <w:rPr>
                <w:rStyle w:val="Hyperlink"/>
                <w:noProof/>
              </w:rPr>
              <w:t>2</w:t>
            </w:r>
            <w:r w:rsidRPr="00A40AD6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DC3E" w14:textId="18582703" w:rsidR="00334690" w:rsidRDefault="0033469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48" w:history="1">
            <w:r w:rsidRPr="00A40AD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21E5" w14:textId="2DC596E4" w:rsidR="00334690" w:rsidRDefault="0033469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49" w:history="1">
            <w:r w:rsidRPr="00A40AD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  <w:lang w:val="en-US"/>
              </w:rPr>
              <w:t xml:space="preserve">Web Service </w:t>
            </w:r>
            <w:r w:rsidRPr="00A40AD6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3346" w14:textId="2F660F49" w:rsidR="00334690" w:rsidRDefault="0033469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0" w:history="1">
            <w:r w:rsidRPr="00A40AD6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  <w:lang w:val="en-US"/>
              </w:rPr>
              <w:t xml:space="preserve">Web Service </w:t>
            </w:r>
            <w:r w:rsidRPr="00A40AD6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B92E" w14:textId="3B4BEB77" w:rsidR="00334690" w:rsidRDefault="0033469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1" w:history="1">
            <w:r w:rsidRPr="00A40AD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EEC2" w14:textId="73F052B5" w:rsidR="00334690" w:rsidRDefault="0033469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2" w:history="1">
            <w:r w:rsidRPr="00A40AD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422D" w14:textId="0E34BDCA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3" w:history="1">
            <w:r w:rsidRPr="00A40AD6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6694" w14:textId="775CC621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4" w:history="1">
            <w:r w:rsidRPr="00A40AD6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Αναζήτηση Κατηγοριών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861" w14:textId="0AAFE7CC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5" w:history="1">
            <w:r w:rsidRPr="00A40AD6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Αναζήτηση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0832" w14:textId="7E67F731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6" w:history="1">
            <w:r w:rsidRPr="00A40AD6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4087" w14:textId="3D43E427" w:rsidR="00334690" w:rsidRDefault="0033469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7" w:history="1">
            <w:r w:rsidRPr="00A40AD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  <w:shd w:val="clear" w:color="auto" w:fill="FAFAFA"/>
              </w:rPr>
              <w:t>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5721" w14:textId="0BDD584D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8" w:history="1">
            <w:r w:rsidRPr="00A40AD6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Αναζήτηση πελατών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6FE4" w14:textId="6E0456B9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59" w:history="1">
            <w:r w:rsidRPr="00A40AD6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Καρτέλα Πελάτη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750B" w14:textId="427A11F2" w:rsidR="00334690" w:rsidRDefault="0033469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60" w:history="1">
            <w:r w:rsidRPr="00A40AD6">
              <w:rPr>
                <w:rStyle w:val="Hyperlink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DA19" w14:textId="43EA9459" w:rsidR="00334690" w:rsidRDefault="00334690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61" w:history="1">
            <w:r w:rsidRPr="00A40AD6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C647" w14:textId="458DA921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62" w:history="1">
            <w:r w:rsidRPr="00A40AD6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596D" w14:textId="5F14578E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63" w:history="1">
            <w:r w:rsidRPr="00A40AD6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Αναζήτηση κατάστασης παραγγελιών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76F2" w14:textId="1E067778" w:rsidR="00334690" w:rsidRDefault="0033469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5664864" w:history="1">
            <w:r w:rsidRPr="00A40AD6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40AD6">
              <w:rPr>
                <w:rStyle w:val="Hyperlink"/>
                <w:noProof/>
              </w:rPr>
              <w:t>Υπολογισμός τιμών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E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792D25A3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Heading1"/>
      </w:pPr>
      <w:bookmarkStart w:id="1" w:name="_Toc145664845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FB616F" w:rsidRPr="003E00AB" w14:paraId="27C2E41D" w14:textId="77777777" w:rsidTr="00B7371C">
        <w:tc>
          <w:tcPr>
            <w:tcW w:w="1413" w:type="dxa"/>
            <w:vAlign w:val="center"/>
          </w:tcPr>
          <w:p w14:paraId="1408855A" w14:textId="77777777" w:rsidR="00FB616F" w:rsidRPr="007C7975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25F086DE" w14:textId="77777777" w:rsidR="00FB616F" w:rsidRPr="009002E7" w:rsidRDefault="00FB616F" w:rsidP="00B7371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772BCD5" w14:textId="77777777" w:rsidR="00FB616F" w:rsidRPr="004C73E0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Προϊόντα, παραγγελίες</w:t>
            </w:r>
          </w:p>
        </w:tc>
      </w:tr>
      <w:tr w:rsidR="00324DB6" w:rsidRPr="003E00AB" w14:paraId="7B00502E" w14:textId="77777777" w:rsidTr="009665EE">
        <w:tc>
          <w:tcPr>
            <w:tcW w:w="1413" w:type="dxa"/>
            <w:vAlign w:val="center"/>
          </w:tcPr>
          <w:p w14:paraId="1900A7D4" w14:textId="77777777" w:rsidR="00324DB6" w:rsidRPr="007C7975" w:rsidRDefault="00324DB6" w:rsidP="009665E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6/0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49332EE1" w14:textId="77777777" w:rsidR="00324DB6" w:rsidRPr="009002E7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B9A56CA" w14:textId="77777777" w:rsidR="00324DB6" w:rsidRPr="00FB616F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Πελάτες, καρτέλα πελατών</w:t>
            </w:r>
          </w:p>
        </w:tc>
      </w:tr>
      <w:tr w:rsidR="009B6303" w:rsidRPr="003E00AB" w14:paraId="79868D64" w14:textId="77777777" w:rsidTr="007E1B41">
        <w:tc>
          <w:tcPr>
            <w:tcW w:w="1413" w:type="dxa"/>
            <w:vAlign w:val="center"/>
          </w:tcPr>
          <w:p w14:paraId="186EBA79" w14:textId="77777777" w:rsidR="009B6303" w:rsidRPr="007C7975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9/0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6AF46110" w14:textId="77777777" w:rsidR="009B6303" w:rsidRPr="009002E7" w:rsidRDefault="009B6303" w:rsidP="007E1B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3C3C89FD" w14:textId="77777777" w:rsidR="009B6303" w:rsidRPr="00B60BE7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Κατάσταση παραγγελιών, </w:t>
            </w:r>
            <w:r>
              <w:rPr>
                <w:shd w:val="clear" w:color="auto" w:fill="FFFFFF"/>
                <w:lang w:val="en-US"/>
              </w:rPr>
              <w:t>calculate</w:t>
            </w:r>
          </w:p>
        </w:tc>
      </w:tr>
      <w:tr w:rsidR="00B1560B" w:rsidRPr="003E00AB" w14:paraId="359EF07B" w14:textId="77777777" w:rsidTr="008B71E5">
        <w:tc>
          <w:tcPr>
            <w:tcW w:w="1413" w:type="dxa"/>
            <w:vAlign w:val="center"/>
          </w:tcPr>
          <w:p w14:paraId="413354C6" w14:textId="77777777" w:rsidR="00B1560B" w:rsidRPr="007C7975" w:rsidRDefault="00B1560B" w:rsidP="008B71E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21/08/2023</w:t>
            </w:r>
          </w:p>
        </w:tc>
        <w:tc>
          <w:tcPr>
            <w:tcW w:w="2551" w:type="dxa"/>
            <w:vAlign w:val="center"/>
          </w:tcPr>
          <w:p w14:paraId="69481994" w14:textId="77777777" w:rsidR="00B1560B" w:rsidRPr="009002E7" w:rsidRDefault="00B1560B" w:rsidP="008B71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0E0A20F4" w14:textId="77777777" w:rsidR="00B1560B" w:rsidRPr="001751FE" w:rsidRDefault="00B1560B" w:rsidP="008B71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Calculate</w:t>
            </w:r>
            <w:r w:rsidRPr="009B630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φίλτρο και με ΑΦΜ 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41A588BC" w:rsidR="00A03141" w:rsidRPr="007C7975" w:rsidRDefault="00B1560B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08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9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633E4764" w:rsidR="00A03141" w:rsidRPr="00B1560B" w:rsidRDefault="00B1560B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Πεδία: </w:t>
            </w:r>
            <w:r w:rsidRPr="00B1560B">
              <w:rPr>
                <w:shd w:val="clear" w:color="auto" w:fill="FFFFFF"/>
              </w:rPr>
              <w:t>BARCODE</w:t>
            </w:r>
            <w:r>
              <w:rPr>
                <w:shd w:val="clear" w:color="auto" w:fill="FFFFFF"/>
              </w:rPr>
              <w:t xml:space="preserve">, </w:t>
            </w:r>
            <w:r w:rsidRPr="00B1560B">
              <w:rPr>
                <w:shd w:val="clear" w:color="auto" w:fill="FFFFFF"/>
              </w:rPr>
              <w:t>LIANIKI</w:t>
            </w:r>
            <w:r>
              <w:rPr>
                <w:shd w:val="clear" w:color="auto" w:fill="FFFFFF"/>
              </w:rPr>
              <w:t xml:space="preserve">, </w:t>
            </w:r>
            <w:r w:rsidRPr="00B1560B">
              <w:rPr>
                <w:shd w:val="clear" w:color="auto" w:fill="FFFFFF"/>
              </w:rPr>
              <w:t>MINQANTITY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764774A7" w14:textId="77777777" w:rsidR="00B1560B" w:rsidRDefault="00B1560B" w:rsidP="003E00AB">
      <w:pPr>
        <w:rPr>
          <w:shd w:val="clear" w:color="auto" w:fill="FFFFFF"/>
        </w:rPr>
      </w:pPr>
    </w:p>
    <w:p w14:paraId="73A1AD48" w14:textId="77777777" w:rsidR="00B1560B" w:rsidRDefault="00B1560B" w:rsidP="003E00AB">
      <w:pPr>
        <w:rPr>
          <w:shd w:val="clear" w:color="auto" w:fill="FFFFFF"/>
        </w:rPr>
      </w:pPr>
    </w:p>
    <w:p w14:paraId="32064D62" w14:textId="77777777" w:rsidR="00B1560B" w:rsidRDefault="00B1560B" w:rsidP="003E00AB">
      <w:pPr>
        <w:rPr>
          <w:shd w:val="clear" w:color="auto" w:fill="FFFFFF"/>
        </w:rPr>
      </w:pPr>
    </w:p>
    <w:p w14:paraId="6943319C" w14:textId="77777777" w:rsidR="00B1560B" w:rsidRDefault="00B1560B" w:rsidP="003E00AB">
      <w:pPr>
        <w:rPr>
          <w:shd w:val="clear" w:color="auto" w:fill="FFFFFF"/>
        </w:rPr>
      </w:pPr>
    </w:p>
    <w:p w14:paraId="2D969BEB" w14:textId="77777777" w:rsidR="00B1560B" w:rsidRDefault="00B1560B" w:rsidP="003E00AB">
      <w:pPr>
        <w:rPr>
          <w:shd w:val="clear" w:color="auto" w:fill="FFFFFF"/>
        </w:rPr>
      </w:pPr>
    </w:p>
    <w:p w14:paraId="3E10712E" w14:textId="77777777" w:rsidR="00B1560B" w:rsidRDefault="00B1560B" w:rsidP="003E00AB">
      <w:pPr>
        <w:rPr>
          <w:shd w:val="clear" w:color="auto" w:fill="FFFFFF"/>
        </w:rPr>
      </w:pPr>
    </w:p>
    <w:p w14:paraId="0A34304A" w14:textId="77777777" w:rsidR="00B1560B" w:rsidRDefault="00B1560B" w:rsidP="003E00AB">
      <w:pPr>
        <w:rPr>
          <w:shd w:val="clear" w:color="auto" w:fill="FFFFFF"/>
        </w:rPr>
      </w:pPr>
    </w:p>
    <w:p w14:paraId="567ABDB4" w14:textId="77777777" w:rsidR="00B1560B" w:rsidRDefault="00B1560B" w:rsidP="003E00AB">
      <w:pPr>
        <w:rPr>
          <w:shd w:val="clear" w:color="auto" w:fill="FFFFFF"/>
        </w:rPr>
      </w:pPr>
    </w:p>
    <w:p w14:paraId="69F48786" w14:textId="77777777" w:rsidR="00B1560B" w:rsidRDefault="00B1560B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29A4BDE0" w:rsidR="003F6F3D" w:rsidRPr="001367A1" w:rsidRDefault="00406616" w:rsidP="00DD2528">
      <w:pPr>
        <w:pStyle w:val="Heading1"/>
      </w:pPr>
      <w:bookmarkStart w:id="2" w:name="_Toc145664846"/>
      <w:r w:rsidRPr="001367A1">
        <w:lastRenderedPageBreak/>
        <w:t>Web Services</w:t>
      </w:r>
      <w:bookmarkEnd w:id="2"/>
      <w:r w:rsidR="009B6303">
        <w:rPr>
          <w:lang w:val="en-US"/>
        </w:rPr>
        <w:t xml:space="preserve"> </w:t>
      </w:r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3859B2">
              <w:rPr>
                <w:b/>
                <w:bCs/>
                <w:w w:val="62"/>
                <w:lang w:val="en-US"/>
              </w:rPr>
              <w:t>https</w:t>
            </w:r>
            <w:r w:rsidRPr="003859B2">
              <w:rPr>
                <w:b/>
                <w:bCs/>
                <w:w w:val="62"/>
              </w:rPr>
              <w:t>://</w:t>
            </w:r>
            <w:proofErr w:type="spellStart"/>
            <w:r w:rsidR="009A3043" w:rsidRPr="003859B2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gr</w:t>
            </w:r>
            <w:r w:rsidRPr="003859B2">
              <w:rPr>
                <w:b/>
                <w:bCs/>
                <w:w w:val="62"/>
              </w:rPr>
              <w:t>/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services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3859B2">
              <w:rPr>
                <w:b/>
                <w:bCs/>
                <w:w w:val="62"/>
              </w:rPr>
              <w:t>2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Lib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ApiService</w:t>
            </w:r>
            <w:r w:rsidRPr="003859B2">
              <w:rPr>
                <w:b/>
                <w:bCs/>
                <w:spacing w:val="29"/>
                <w:w w:val="62"/>
                <w:lang w:val="en-US"/>
              </w:rPr>
              <w:t>s</w:t>
            </w:r>
            <w:proofErr w:type="spellEnd"/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Heading2"/>
      </w:pPr>
      <w:bookmarkStart w:id="3" w:name="_Toc145664847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5664848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Heading2"/>
      </w:pPr>
      <w:bookmarkStart w:id="6" w:name="_Toc122514235"/>
      <w:bookmarkStart w:id="7" w:name="_Toc145664849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Heading2"/>
      </w:pPr>
      <w:bookmarkStart w:id="8" w:name="_Toc122514236"/>
      <w:bookmarkStart w:id="9" w:name="_Toc145664850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proofErr w:type="spellStart"/>
      <w:r>
        <w:rPr>
          <w:lang w:val="en-US"/>
        </w:rPr>
        <w:t>SoftOne</w:t>
      </w:r>
      <w:proofErr w:type="spellEnd"/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Heading1"/>
      </w:pPr>
      <w:bookmarkStart w:id="10" w:name="_Toc122514237"/>
      <w:bookmarkStart w:id="11" w:name="_Toc145664851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Heading2"/>
      </w:pPr>
      <w:bookmarkStart w:id="12" w:name="_Toc98154626"/>
      <w:bookmarkStart w:id="13" w:name="_Toc122514238"/>
      <w:bookmarkStart w:id="14" w:name="_Toc145664852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Heading3"/>
      </w:pPr>
      <w:bookmarkStart w:id="15" w:name="_Toc98154627"/>
      <w:bookmarkStart w:id="16" w:name="_Toc122514239"/>
      <w:bookmarkStart w:id="17" w:name="_Toc145664853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r>
              <w:rPr>
                <w:lang w:val="en-US"/>
              </w:rPr>
              <w:t xml:space="preserve">eshop </w:t>
            </w:r>
          </w:p>
        </w:tc>
      </w:tr>
      <w:tr w:rsidR="001751FE" w:rsidRPr="00FB194A" w14:paraId="72CE9C19" w14:textId="77777777" w:rsidTr="008B71E5">
        <w:tc>
          <w:tcPr>
            <w:tcW w:w="2100" w:type="dxa"/>
            <w:vAlign w:val="center"/>
          </w:tcPr>
          <w:p w14:paraId="020342C4" w14:textId="77777777" w:rsidR="001751FE" w:rsidRPr="00FB3368" w:rsidRDefault="001751FE" w:rsidP="008B71E5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52250F73" w14:textId="77777777" w:rsidR="001751FE" w:rsidRPr="00413A28" w:rsidRDefault="001751FE" w:rsidP="008B71E5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1751FE" w:rsidRPr="00FB194A" w14:paraId="5FE9424B" w14:textId="77777777" w:rsidTr="008B71E5">
        <w:tc>
          <w:tcPr>
            <w:tcW w:w="2100" w:type="dxa"/>
            <w:vAlign w:val="center"/>
          </w:tcPr>
          <w:p w14:paraId="52659D1E" w14:textId="07FBCBA0" w:rsidR="001751FE" w:rsidRPr="00FB3368" w:rsidRDefault="001751FE" w:rsidP="008B71E5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1F4973B9" w14:textId="0662E5AB" w:rsidR="001751FE" w:rsidRPr="00413A28" w:rsidRDefault="001751FE" w:rsidP="008B71E5">
            <w:pPr>
              <w:spacing w:after="60"/>
            </w:pPr>
            <w:r w:rsidRPr="001751FE">
              <w:rPr>
                <w:lang w:val="en-US"/>
              </w:rPr>
              <w:t>BARCODE</w:t>
            </w:r>
            <w:r>
              <w:rPr>
                <w:lang w:val="en-US"/>
              </w:rPr>
              <w:t xml:space="preserve"> </w:t>
            </w:r>
            <w:r>
              <w:t>είδους</w:t>
            </w:r>
            <w:r>
              <w:rPr>
                <w:lang w:val="en-US"/>
              </w:rPr>
              <w:t xml:space="preserve"> </w:t>
            </w:r>
          </w:p>
        </w:tc>
      </w:tr>
      <w:tr w:rsidR="001751FE" w:rsidRPr="00FB194A" w14:paraId="5D4916C2" w14:textId="77777777" w:rsidTr="00927F1E">
        <w:tc>
          <w:tcPr>
            <w:tcW w:w="2100" w:type="dxa"/>
            <w:vAlign w:val="center"/>
          </w:tcPr>
          <w:p w14:paraId="45C0C941" w14:textId="11A90B38" w:rsidR="001751FE" w:rsidRPr="00FB3368" w:rsidRDefault="001751FE" w:rsidP="001751FE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0FF5A1B3" w14:textId="79845F81" w:rsidR="001751FE" w:rsidRPr="00413A28" w:rsidRDefault="001751FE" w:rsidP="001751FE">
            <w:pPr>
              <w:spacing w:after="60"/>
            </w:pPr>
            <w:r>
              <w:t>Τιμή λιανικής (με ΦΠΑ)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1751FE" w:rsidRPr="00FB194A" w14:paraId="4457D301" w14:textId="77777777" w:rsidTr="00927F1E">
        <w:tc>
          <w:tcPr>
            <w:tcW w:w="2100" w:type="dxa"/>
            <w:vAlign w:val="center"/>
          </w:tcPr>
          <w:p w14:paraId="3DB74E83" w14:textId="174F2E5A" w:rsidR="001751FE" w:rsidRDefault="001751FE" w:rsidP="008C58BC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MINQANTITY</w:t>
            </w:r>
          </w:p>
        </w:tc>
        <w:tc>
          <w:tcPr>
            <w:tcW w:w="6196" w:type="dxa"/>
            <w:vAlign w:val="center"/>
          </w:tcPr>
          <w:p w14:paraId="3C4BD5DA" w14:textId="53F21A6A" w:rsidR="001751FE" w:rsidRDefault="001751FE" w:rsidP="008C58BC">
            <w:pPr>
              <w:spacing w:after="60"/>
            </w:pPr>
            <w:r>
              <w:t xml:space="preserve">Ελάχιστη </w:t>
            </w:r>
            <w:r w:rsidR="004530D5">
              <w:t>ποσότητα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4DC95E2E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41CF9F41" w14:textId="2BC5E60E" w:rsidR="0072576C" w:rsidRDefault="0072576C" w:rsidP="008C58BC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211F7DD0" w14:textId="77777777" w:rsidTr="00927F1E">
        <w:tc>
          <w:tcPr>
            <w:tcW w:w="2100" w:type="dxa"/>
            <w:vAlign w:val="center"/>
          </w:tcPr>
          <w:p w14:paraId="04A1D69D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FB3004E" w14:textId="77777777" w:rsidR="0072576C" w:rsidRDefault="0072576C" w:rsidP="008C58BC">
            <w:pPr>
              <w:spacing w:after="60"/>
            </w:pPr>
            <w:r>
              <w:t>Ημερομηνία / ώρα μεταβολής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1F3490C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>{</w:t>
            </w:r>
          </w:p>
          <w:p w14:paraId="3EA3C43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"success": true,</w:t>
            </w:r>
          </w:p>
          <w:p w14:paraId="2BAA5CB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"error": "",</w:t>
            </w:r>
          </w:p>
          <w:p w14:paraId="41B405A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</w:t>
            </w:r>
            <w:proofErr w:type="spellStart"/>
            <w:r w:rsidRPr="004530D5">
              <w:rPr>
                <w:bCs/>
                <w:lang w:val="en-US"/>
              </w:rPr>
              <w:t>totalcount</w:t>
            </w:r>
            <w:proofErr w:type="spellEnd"/>
            <w:r w:rsidRPr="004530D5">
              <w:rPr>
                <w:bCs/>
                <w:lang w:val="en-US"/>
              </w:rPr>
              <w:t>": 1864,</w:t>
            </w:r>
          </w:p>
          <w:p w14:paraId="324935A7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"data": [</w:t>
            </w:r>
          </w:p>
          <w:p w14:paraId="3D9C0FA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{</w:t>
            </w:r>
          </w:p>
          <w:p w14:paraId="271228AE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"ITEMID": 14467,</w:t>
            </w:r>
          </w:p>
          <w:p w14:paraId="7EAF63F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"CODE": "AS801.013.0100",</w:t>
            </w:r>
          </w:p>
          <w:p w14:paraId="299AE2E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4530D5">
              <w:rPr>
                <w:bCs/>
                <w:lang w:val="en-US"/>
              </w:rPr>
              <w:t>" ,</w:t>
            </w:r>
            <w:proofErr w:type="gramEnd"/>
            <w:r w:rsidRPr="004530D5">
              <w:rPr>
                <w:bCs/>
                <w:lang w:val="en-US"/>
              </w:rPr>
              <w:t xml:space="preserve"> 10M, 14 BAR",</w:t>
            </w:r>
          </w:p>
          <w:p w14:paraId="35FEBE2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"SHOPNAME": "",</w:t>
            </w:r>
          </w:p>
          <w:p w14:paraId="08D1FE5E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"DESCRIPTION": "",</w:t>
            </w:r>
          </w:p>
          <w:p w14:paraId="7B181CF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"BARCODE": "4003991982290",</w:t>
            </w:r>
          </w:p>
          <w:p w14:paraId="671BE7C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"LIANIKI": 24.2,</w:t>
            </w:r>
          </w:p>
          <w:p w14:paraId="3497920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lastRenderedPageBreak/>
              <w:t xml:space="preserve">            "PRICE": 13.9,</w:t>
            </w:r>
          </w:p>
          <w:p w14:paraId="35CA4DD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"VATID": 1410,</w:t>
            </w:r>
          </w:p>
          <w:p w14:paraId="2D18300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"VAT": "24",</w:t>
            </w:r>
          </w:p>
          <w:p w14:paraId="13F6717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"UNIT": "</w:t>
            </w:r>
            <w:proofErr w:type="spellStart"/>
            <w:r w:rsidRPr="004530D5">
              <w:rPr>
                <w:bCs/>
                <w:lang w:val="en-US"/>
              </w:rPr>
              <w:t>Τεμάχι</w:t>
            </w:r>
            <w:proofErr w:type="spellEnd"/>
            <w:r w:rsidRPr="004530D5">
              <w:rPr>
                <w:bCs/>
                <w:lang w:val="en-US"/>
              </w:rPr>
              <w:t>α",</w:t>
            </w:r>
          </w:p>
          <w:p w14:paraId="706C2A5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"STOCK": 120,</w:t>
            </w:r>
          </w:p>
          <w:p w14:paraId="00A211D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"MINQANTITY": 6,</w:t>
            </w:r>
          </w:p>
          <w:p w14:paraId="04DEE22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"BRANDID": 130,</w:t>
            </w:r>
          </w:p>
          <w:p w14:paraId="759755C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"BRAND": "NEXTEP",</w:t>
            </w:r>
          </w:p>
          <w:p w14:paraId="49C36C9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"VISIBILITY": 1,</w:t>
            </w:r>
          </w:p>
          <w:p w14:paraId="6928E17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"CATEGORIES": [</w:t>
            </w:r>
          </w:p>
          <w:p w14:paraId="605DCC6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{</w:t>
            </w:r>
          </w:p>
          <w:p w14:paraId="097733C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"CATEGORY_ID": "36310",</w:t>
            </w:r>
          </w:p>
          <w:p w14:paraId="3D0B3C0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"CATEGORY_NAME": "</w:t>
            </w:r>
            <w:proofErr w:type="spellStart"/>
            <w:r w:rsidRPr="004530D5">
              <w:rPr>
                <w:bCs/>
                <w:lang w:val="en-US"/>
              </w:rPr>
              <w:t>Λάστιχ</w:t>
            </w:r>
            <w:proofErr w:type="spellEnd"/>
            <w:r w:rsidRPr="004530D5">
              <w:rPr>
                <w:bCs/>
                <w:lang w:val="en-US"/>
              </w:rPr>
              <w:t>α κήπου"</w:t>
            </w:r>
          </w:p>
          <w:p w14:paraId="7309C7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}</w:t>
            </w:r>
          </w:p>
          <w:p w14:paraId="5945001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],</w:t>
            </w:r>
          </w:p>
          <w:p w14:paraId="4720480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"ATTRIBUTES": []</w:t>
            </w:r>
          </w:p>
          <w:p w14:paraId="3C78AC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},</w:t>
            </w:r>
          </w:p>
          <w:p w14:paraId="7C8C25B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{</w:t>
            </w:r>
          </w:p>
          <w:p w14:paraId="2791089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"ITEMID": 8309,</w:t>
            </w:r>
          </w:p>
          <w:p w14:paraId="0202B05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"CODE": "AS801.013.0200",</w:t>
            </w:r>
          </w:p>
          <w:p w14:paraId="3C34CC2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4530D5">
              <w:rPr>
                <w:bCs/>
                <w:lang w:val="en-US"/>
              </w:rPr>
              <w:t>" ,</w:t>
            </w:r>
            <w:proofErr w:type="gramEnd"/>
            <w:r w:rsidRPr="004530D5">
              <w:rPr>
                <w:bCs/>
                <w:lang w:val="en-US"/>
              </w:rPr>
              <w:t xml:space="preserve"> 20M, 140GR",</w:t>
            </w:r>
          </w:p>
          <w:p w14:paraId="508800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"SHOPNAME": "",</w:t>
            </w:r>
          </w:p>
          <w:p w14:paraId="0C95AD8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"DESCRIPTION": "",</w:t>
            </w:r>
          </w:p>
          <w:p w14:paraId="652DB61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"BARCODE": "4003991111782",</w:t>
            </w:r>
          </w:p>
          <w:p w14:paraId="25B002E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"LIANIKI": 48.4,</w:t>
            </w:r>
          </w:p>
          <w:p w14:paraId="6C6C0A4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"PRICE": 27.8,</w:t>
            </w:r>
          </w:p>
          <w:p w14:paraId="07D2D54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"VATID": 1410,</w:t>
            </w:r>
          </w:p>
          <w:p w14:paraId="3E4DDBE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"VAT": "24",</w:t>
            </w:r>
          </w:p>
          <w:p w14:paraId="4BF98967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"UNIT": "</w:t>
            </w:r>
            <w:proofErr w:type="spellStart"/>
            <w:r w:rsidRPr="004530D5">
              <w:rPr>
                <w:bCs/>
                <w:lang w:val="en-US"/>
              </w:rPr>
              <w:t>Τεμάχι</w:t>
            </w:r>
            <w:proofErr w:type="spellEnd"/>
            <w:r w:rsidRPr="004530D5">
              <w:rPr>
                <w:bCs/>
                <w:lang w:val="en-US"/>
              </w:rPr>
              <w:t>α",</w:t>
            </w:r>
          </w:p>
          <w:p w14:paraId="3F190A8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"STOCK": 159,</w:t>
            </w:r>
          </w:p>
          <w:p w14:paraId="3EB5121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"MINQANTITY": 6,</w:t>
            </w:r>
          </w:p>
          <w:p w14:paraId="584C68C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"BRANDID": 130,</w:t>
            </w:r>
          </w:p>
          <w:p w14:paraId="065B702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"BRAND": "NEXTEP",</w:t>
            </w:r>
          </w:p>
          <w:p w14:paraId="7CE98EC8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"VISIBILITY": 1,</w:t>
            </w:r>
          </w:p>
          <w:p w14:paraId="271784F8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"CATEGORIES": [</w:t>
            </w:r>
          </w:p>
          <w:p w14:paraId="4C54F0B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{</w:t>
            </w:r>
          </w:p>
          <w:p w14:paraId="71A469E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"CATEGORY_ID": "36310",</w:t>
            </w:r>
          </w:p>
          <w:p w14:paraId="4B7FF50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"CATEGORY_NAME": "</w:t>
            </w:r>
            <w:proofErr w:type="spellStart"/>
            <w:r w:rsidRPr="004530D5">
              <w:rPr>
                <w:bCs/>
                <w:lang w:val="en-US"/>
              </w:rPr>
              <w:t>Λάστιχ</w:t>
            </w:r>
            <w:proofErr w:type="spellEnd"/>
            <w:r w:rsidRPr="004530D5">
              <w:rPr>
                <w:bCs/>
                <w:lang w:val="en-US"/>
              </w:rPr>
              <w:t>α κήπου"</w:t>
            </w:r>
          </w:p>
          <w:p w14:paraId="06E7B7E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}</w:t>
            </w:r>
          </w:p>
          <w:p w14:paraId="0285FE4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],</w:t>
            </w:r>
          </w:p>
          <w:p w14:paraId="6978542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"ATTRIBUTES": []</w:t>
            </w:r>
          </w:p>
          <w:p w14:paraId="6168BF2C" w14:textId="77777777" w:rsidR="0072576C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},</w:t>
            </w:r>
          </w:p>
          <w:p w14:paraId="32689B37" w14:textId="02C0F7C5" w:rsidR="004530D5" w:rsidRDefault="004530D5" w:rsidP="004530D5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   ]</w:t>
            </w:r>
          </w:p>
          <w:p w14:paraId="0DC571D4" w14:textId="721752E3" w:rsidR="004530D5" w:rsidRPr="004530D5" w:rsidRDefault="004530D5" w:rsidP="004530D5">
            <w:pPr>
              <w:spacing w:after="0"/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Heading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Heading3"/>
      </w:pPr>
      <w:bookmarkStart w:id="19" w:name="_Toc145664854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lastRenderedPageBreak/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proofErr w:type="gramStart"/>
            <w:r>
              <w:t>1  =</w:t>
            </w:r>
            <w:proofErr w:type="gramEnd"/>
            <w:r>
              <w:t xml:space="preserve">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proofErr w:type="gramStart"/>
            <w:r>
              <w:rPr>
                <w:lang w:val="en-US"/>
              </w:rPr>
              <w:t>LEVEL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Heading3"/>
      </w:pPr>
      <w:bookmarkStart w:id="20" w:name="_Toc132272665"/>
      <w:bookmarkStart w:id="21" w:name="_Toc145664855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proofErr w:type="spellStart"/>
      <w:r w:rsidRPr="00B31958">
        <w:rPr>
          <w:lang w:val="en-US"/>
        </w:rPr>
        <w:t>getAttributes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proofErr w:type="spellStart"/>
            <w:r w:rsidRPr="00B31958">
              <w:rPr>
                <w:b/>
                <w:bCs/>
                <w:lang w:val="en-US"/>
              </w:rPr>
              <w:t>getAttributes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proofErr w:type="spellStart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getAttributes</w:t>
      </w:r>
      <w:proofErr w:type="spellEnd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Heading3"/>
      </w:pPr>
      <w:bookmarkStart w:id="22" w:name="_Toc117700785"/>
      <w:bookmarkStart w:id="23" w:name="_Toc122514241"/>
      <w:bookmarkStart w:id="24" w:name="_Toc145664856"/>
      <w:r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B2C29C" w14:textId="77777777" w:rsidR="00A3108E" w:rsidRDefault="00A3108E" w:rsidP="00A3108E">
      <w:pPr>
        <w:pStyle w:val="Heading2"/>
        <w:rPr>
          <w:shd w:val="clear" w:color="auto" w:fill="FAFAFA"/>
        </w:rPr>
      </w:pPr>
      <w:bookmarkStart w:id="25" w:name="_Toc132286693"/>
      <w:bookmarkStart w:id="26" w:name="_Toc137479558"/>
      <w:bookmarkStart w:id="27" w:name="_Toc103869575"/>
      <w:bookmarkStart w:id="28" w:name="_Toc117700789"/>
      <w:bookmarkStart w:id="29" w:name="_Toc119661377"/>
      <w:bookmarkStart w:id="30" w:name="_Toc121492012"/>
      <w:bookmarkStart w:id="31" w:name="_Toc122514242"/>
      <w:bookmarkStart w:id="32" w:name="_Toc145664857"/>
      <w:r>
        <w:rPr>
          <w:shd w:val="clear" w:color="auto" w:fill="FAFAFA"/>
        </w:rPr>
        <w:t>Πελάτες</w:t>
      </w:r>
      <w:bookmarkEnd w:id="25"/>
      <w:bookmarkEnd w:id="26"/>
      <w:bookmarkEnd w:id="32"/>
    </w:p>
    <w:p w14:paraId="11E08516" w14:textId="77777777" w:rsidR="00A3108E" w:rsidRDefault="00A3108E" w:rsidP="00A3108E">
      <w:pPr>
        <w:pStyle w:val="Heading3"/>
      </w:pPr>
      <w:bookmarkStart w:id="33" w:name="_Toc132286694"/>
      <w:bookmarkStart w:id="34" w:name="_Toc137479559"/>
      <w:bookmarkStart w:id="35" w:name="_Toc145664858"/>
      <w:r>
        <w:t>Αναζήτηση πελατών</w:t>
      </w:r>
      <w:bookmarkEnd w:id="33"/>
      <w:bookmarkEnd w:id="34"/>
      <w:bookmarkEnd w:id="35"/>
    </w:p>
    <w:p w14:paraId="6D5E491F" w14:textId="77777777" w:rsidR="00A3108E" w:rsidRDefault="00A3108E" w:rsidP="00A3108E">
      <w:r>
        <w:t xml:space="preserve">Για να πάρετε τα στοιχεία των πελατών από το </w:t>
      </w:r>
      <w:proofErr w:type="spellStart"/>
      <w:r>
        <w:rPr>
          <w:lang w:val="en-US"/>
        </w:rPr>
        <w:t>softone</w:t>
      </w:r>
      <w:proofErr w:type="spellEnd"/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 w:rsidRPr="0009793E">
        <w:t xml:space="preserve"> </w:t>
      </w:r>
      <w:proofErr w:type="spellStart"/>
      <w:r w:rsidRPr="0009793E">
        <w:rPr>
          <w:lang w:val="en-US"/>
        </w:rPr>
        <w:t>getCustomerInfo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A3108E" w14:paraId="5E21D681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9F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C9D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DA12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710496BA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02BB" w14:textId="77777777" w:rsidR="00A3108E" w:rsidRDefault="00A3108E" w:rsidP="00B7371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A10A" w14:textId="77777777" w:rsidR="00A3108E" w:rsidRDefault="00A3108E" w:rsidP="00B7371C">
            <w:pPr>
              <w:spacing w:after="0"/>
              <w:rPr>
                <w:b/>
                <w:bCs/>
              </w:rPr>
            </w:pPr>
            <w:proofErr w:type="spellStart"/>
            <w:r w:rsidRPr="0009793E">
              <w:rPr>
                <w:b/>
                <w:bCs/>
                <w:lang w:val="en-US"/>
              </w:rPr>
              <w:t>getCustomerInfo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60F" w14:textId="77777777" w:rsidR="00A3108E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A3108E" w14:paraId="781C2574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5022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E38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31B" w14:textId="77777777" w:rsidR="00A3108E" w:rsidRDefault="00A3108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108E" w14:paraId="5D4A7C7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BA64" w14:textId="77777777" w:rsidR="00A3108E" w:rsidRDefault="00A3108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3DC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7732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2DDE3492" w14:textId="77777777" w:rsidTr="00B7371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25F7" w14:textId="77777777" w:rsidR="00A3108E" w:rsidRPr="00A3108E" w:rsidRDefault="00A3108E" w:rsidP="00B7371C">
            <w:pPr>
              <w:spacing w:after="0"/>
              <w:rPr>
                <w:b/>
                <w:bCs/>
              </w:rPr>
            </w:pPr>
            <w:r w:rsidRPr="00A3108E"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 w:rsidRPr="00A3108E">
              <w:rPr>
                <w:b/>
                <w:bCs/>
              </w:rPr>
              <w:t>) ΓΙΑ ΠΕΡΙΟΡΙΣΜΟ ΑΠΟΤΕΛΕΣΜΑΤΩΝ</w:t>
            </w:r>
          </w:p>
        </w:tc>
      </w:tr>
      <w:tr w:rsidR="00A3108E" w14:paraId="53AB44ED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596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7F72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1E18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589F99A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981" w14:textId="77777777" w:rsidR="00A3108E" w:rsidRPr="0009793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48CD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Επωνυμία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58" w14:textId="77777777" w:rsidR="00A3108E" w:rsidRPr="0009793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1390323C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E5CB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 w:rsidRPr="00C8449F"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5F3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ΑΦΜ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FA6" w14:textId="77777777" w:rsidR="00A3108E" w:rsidRDefault="00A3108E" w:rsidP="00B7371C">
            <w:pPr>
              <w:spacing w:after="0"/>
            </w:pPr>
          </w:p>
        </w:tc>
      </w:tr>
      <w:tr w:rsidR="00A3108E" w14:paraId="14F1FCF7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F64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AF8B" w14:textId="77777777" w:rsidR="00A3108E" w:rsidRPr="00C8449F" w:rsidRDefault="00A3108E" w:rsidP="00B7371C">
            <w:pPr>
              <w:spacing w:after="0"/>
              <w:rPr>
                <w:bCs/>
              </w:rPr>
            </w:pPr>
            <w:r w:rsidRPr="00C8449F">
              <w:rPr>
                <w:bCs/>
              </w:rPr>
              <w:t>Email</w:t>
            </w:r>
            <w:r>
              <w:rPr>
                <w:bCs/>
              </w:rPr>
              <w:t xml:space="preserve">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D7A" w14:textId="77777777" w:rsidR="00A3108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0556F0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9B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320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τηλέφωνο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89B1" w14:textId="77777777" w:rsidR="00A3108E" w:rsidRPr="00A3108E" w:rsidRDefault="00A3108E" w:rsidP="00B7371C">
            <w:pPr>
              <w:spacing w:after="0"/>
            </w:pPr>
            <w:r w:rsidRPr="00A3108E">
              <w:t xml:space="preserve">Αν υπάρχει στο </w:t>
            </w:r>
            <w:r w:rsidRPr="00C8449F">
              <w:t>PHONE</w:t>
            </w:r>
            <w:r w:rsidRPr="00A3108E">
              <w:t xml:space="preserve">01 ή </w:t>
            </w:r>
            <w:r w:rsidRPr="00C8449F">
              <w:t>PHONE</w:t>
            </w:r>
            <w:r w:rsidRPr="00A3108E">
              <w:t>02</w:t>
            </w:r>
          </w:p>
        </w:tc>
      </w:tr>
      <w:tr w:rsidR="00A3108E" w14:paraId="2689630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C289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01E3" w14:textId="77777777" w:rsidR="00A3108E" w:rsidRPr="00A3108E" w:rsidRDefault="00A3108E" w:rsidP="00B7371C">
            <w:pPr>
              <w:spacing w:after="0"/>
              <w:rPr>
                <w:bCs/>
              </w:rPr>
            </w:pPr>
            <w:r w:rsidRPr="00A3108E">
              <w:rPr>
                <w:bCs/>
              </w:rPr>
              <w:t>Τελευταία ημερομηνία ενημέρωσης στοιχείων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4365" w14:textId="77777777" w:rsidR="00A3108E" w:rsidRPr="00A3108E" w:rsidRDefault="00A3108E" w:rsidP="00B7371C">
            <w:pPr>
              <w:spacing w:after="0"/>
            </w:pPr>
            <w:r>
              <w:rPr>
                <w:lang w:val="en-US"/>
              </w:rPr>
              <w:t>Format</w:t>
            </w:r>
            <w:r w:rsidRPr="00A3108E">
              <w:t xml:space="preserve"> Ημερομηνίας: </w:t>
            </w:r>
            <w:r>
              <w:rPr>
                <w:b/>
                <w:bCs/>
                <w:lang w:val="en-US"/>
              </w:rPr>
              <w:t>YYYY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A3108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 w:rsidRPr="00A3108E"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7FA95F4E" w14:textId="77777777" w:rsidR="00A3108E" w:rsidRDefault="00A3108E" w:rsidP="00A3108E">
      <w:pPr>
        <w:spacing w:after="0"/>
      </w:pPr>
    </w:p>
    <w:p w14:paraId="1FBA2A06" w14:textId="77777777" w:rsidR="00A3108E" w:rsidRDefault="00A3108E" w:rsidP="00A3108E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108E" w14:paraId="3CF643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73B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5E1D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3E48DD1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08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2A6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A3108E" w14:paraId="0906FEAF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347F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9DE5" w14:textId="77777777" w:rsidR="00A3108E" w:rsidRPr="00A3108E" w:rsidRDefault="00A3108E" w:rsidP="00B7371C">
            <w:pPr>
              <w:spacing w:after="60"/>
            </w:pPr>
            <w:r w:rsidRPr="00A3108E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A3108E">
              <w:t xml:space="preserve"> = </w:t>
            </w:r>
            <w:r>
              <w:rPr>
                <w:lang w:val="en-US"/>
              </w:rPr>
              <w:t>False</w:t>
            </w:r>
            <w:r w:rsidRPr="00A3108E">
              <w:t>.</w:t>
            </w:r>
          </w:p>
        </w:tc>
      </w:tr>
      <w:tr w:rsidR="00A3108E" w14:paraId="3A506F76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4A8" w14:textId="77777777" w:rsidR="00A3108E" w:rsidRDefault="00A3108E" w:rsidP="00B7371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CD02" w14:textId="77777777" w:rsidR="00A3108E" w:rsidRPr="00A3108E" w:rsidRDefault="00A3108E" w:rsidP="00B7371C">
            <w:pPr>
              <w:spacing w:after="60"/>
            </w:pPr>
            <w:r w:rsidRPr="00A3108E">
              <w:t xml:space="preserve">Το σύνολο των πελατών που περιέχονται στο πεδίο </w:t>
            </w:r>
            <w:r>
              <w:rPr>
                <w:lang w:val="en-US"/>
              </w:rPr>
              <w:t>data</w:t>
            </w:r>
            <w:r w:rsidRPr="00A3108E">
              <w:t>.</w:t>
            </w:r>
          </w:p>
        </w:tc>
      </w:tr>
      <w:tr w:rsidR="00A3108E" w14:paraId="018B7F4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E26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4EA" w14:textId="77777777" w:rsidR="00A3108E" w:rsidRPr="00A3108E" w:rsidRDefault="00A3108E" w:rsidP="00B7371C">
            <w:pPr>
              <w:spacing w:after="60"/>
            </w:pPr>
            <w:r>
              <w:rPr>
                <w:lang w:val="en-US"/>
              </w:rPr>
              <w:t>Array</w:t>
            </w:r>
            <w:r w:rsidRPr="00A3108E">
              <w:t xml:space="preserve"> με όλους τους πελάτες σύμφωνα με τα κριτήρια</w:t>
            </w:r>
          </w:p>
        </w:tc>
      </w:tr>
    </w:tbl>
    <w:p w14:paraId="5F9DD054" w14:textId="77777777" w:rsidR="00A3108E" w:rsidRDefault="00A3108E" w:rsidP="00A3108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6512"/>
      </w:tblGrid>
      <w:tr w:rsidR="00A3108E" w14:paraId="0430697E" w14:textId="77777777" w:rsidTr="00B7371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200D" w14:textId="77777777" w:rsidR="00A3108E" w:rsidRDefault="00A3108E" w:rsidP="00B7371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A3108E" w14:paraId="73670219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749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246C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5D459BB7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221" w14:textId="77777777" w:rsidR="00A3108E" w:rsidRDefault="00A3108E" w:rsidP="00B7371C">
            <w:pPr>
              <w:spacing w:after="60"/>
              <w:rPr>
                <w:bCs/>
                <w:lang w:val="en-US"/>
              </w:rPr>
            </w:pPr>
            <w:r w:rsidRPr="00F543F9">
              <w:rPr>
                <w:bCs/>
                <w:lang w:val="en-US"/>
              </w:rPr>
              <w:t>CLIENT_ID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F4E" w14:textId="77777777" w:rsidR="00A3108E" w:rsidRDefault="00A3108E" w:rsidP="00B7371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Πελάτη</w:t>
            </w:r>
          </w:p>
        </w:tc>
      </w:tr>
      <w:tr w:rsidR="00A3108E" w14:paraId="6F76C63B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A727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DAF" w14:textId="77777777" w:rsidR="00A3108E" w:rsidRDefault="00A3108E" w:rsidP="00B7371C">
            <w:pPr>
              <w:spacing w:after="60"/>
            </w:pPr>
            <w:r>
              <w:t>Κωδικός Πελάτη</w:t>
            </w:r>
          </w:p>
        </w:tc>
      </w:tr>
      <w:tr w:rsidR="00A3108E" w14:paraId="32D95D65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6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6E9E" w14:textId="77777777" w:rsidR="00A3108E" w:rsidRDefault="00A3108E" w:rsidP="00B7371C">
            <w:pPr>
              <w:spacing w:after="60"/>
            </w:pPr>
            <w:r>
              <w:t>Επωνυμία Πελάτη</w:t>
            </w:r>
          </w:p>
        </w:tc>
      </w:tr>
      <w:tr w:rsidR="00A3108E" w14:paraId="59DA2F9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B5CB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AFM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1F3C" w14:textId="77777777" w:rsidR="00A3108E" w:rsidRDefault="00A3108E" w:rsidP="00B7371C">
            <w:pPr>
              <w:spacing w:after="60"/>
            </w:pPr>
            <w:r>
              <w:t>ΑΦΜ Πελάτη</w:t>
            </w:r>
          </w:p>
        </w:tc>
      </w:tr>
      <w:tr w:rsidR="00A3108E" w14:paraId="1CEA943C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98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8777" w14:textId="77777777" w:rsidR="00A3108E" w:rsidRPr="004915F3" w:rsidRDefault="00A3108E" w:rsidP="00B7371C">
            <w:pPr>
              <w:spacing w:after="60"/>
            </w:pPr>
            <w:r>
              <w:t>Κωδικός τρόπου πληρωμής Πελάτη</w:t>
            </w:r>
          </w:p>
        </w:tc>
      </w:tr>
      <w:tr w:rsidR="00A3108E" w14:paraId="7B6CB78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785" w14:textId="77777777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C38" w14:textId="77777777" w:rsidR="00A3108E" w:rsidRDefault="00A3108E" w:rsidP="00B7371C">
            <w:pPr>
              <w:spacing w:after="60"/>
            </w:pPr>
            <w:r>
              <w:t>Τρόπος πληρωμής Πελάτη</w:t>
            </w:r>
          </w:p>
        </w:tc>
      </w:tr>
      <w:tr w:rsidR="00A3108E" w14:paraId="300FD18F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8CAD" w14:textId="1F5FE2AC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9F3E" w14:textId="109BAC68" w:rsidR="00A3108E" w:rsidRPr="004915F3" w:rsidRDefault="00A3108E" w:rsidP="00B7371C">
            <w:pPr>
              <w:spacing w:after="60"/>
            </w:pPr>
            <w:r>
              <w:t>Κωδικός τρόπου αποστολής Πελάτη</w:t>
            </w:r>
          </w:p>
        </w:tc>
      </w:tr>
      <w:tr w:rsidR="00A3108E" w14:paraId="01253D6A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3217" w14:textId="63FDCDDB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7FB5" w14:textId="2AEC5EAB" w:rsidR="00A3108E" w:rsidRDefault="00A3108E" w:rsidP="00B7371C">
            <w:pPr>
              <w:spacing w:after="60"/>
            </w:pPr>
            <w:r>
              <w:t>Τρόπος αποστολής Πελάτη</w:t>
            </w:r>
          </w:p>
        </w:tc>
      </w:tr>
      <w:tr w:rsidR="00A3108E" w14:paraId="3016CEE2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C40" w14:textId="5F72882F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ISACTIVE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6455" w14:textId="348F6CE3" w:rsidR="00A3108E" w:rsidRDefault="00A3108E" w:rsidP="00B7371C">
            <w:pPr>
              <w:spacing w:after="60"/>
            </w:pPr>
            <w:r>
              <w:t>Ενεργός / Ανενεργός</w:t>
            </w:r>
          </w:p>
        </w:tc>
      </w:tr>
    </w:tbl>
    <w:p w14:paraId="07C49482" w14:textId="77777777" w:rsidR="00A3108E" w:rsidRDefault="00A3108E" w:rsidP="00A3108E">
      <w:pPr>
        <w:rPr>
          <w:b/>
          <w:lang w:val="en-US"/>
        </w:rPr>
      </w:pPr>
    </w:p>
    <w:p w14:paraId="2C581609" w14:textId="77777777" w:rsidR="00DB0A81" w:rsidRDefault="00DB0A81" w:rsidP="00A3108E">
      <w:pPr>
        <w:rPr>
          <w:b/>
          <w:lang w:val="en-US"/>
        </w:rPr>
      </w:pPr>
    </w:p>
    <w:p w14:paraId="4A1C7FEB" w14:textId="77777777" w:rsidR="00DB0A81" w:rsidRDefault="00DB0A81" w:rsidP="00A3108E">
      <w:pPr>
        <w:rPr>
          <w:b/>
          <w:lang w:val="en-US"/>
        </w:rPr>
      </w:pPr>
    </w:p>
    <w:p w14:paraId="63E10E35" w14:textId="4A5215D6" w:rsidR="00A3108E" w:rsidRDefault="00A3108E" w:rsidP="00A3108E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BEAEC68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E7C33DE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getCustomerInfo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DE7635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"9J8L49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JL5ONLDMM55LbP1",</w:t>
      </w:r>
    </w:p>
    <w:p w14:paraId="6A69AFAF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7385C402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"2023-06-05"</w:t>
      </w:r>
    </w:p>
    <w:p w14:paraId="6DBD6F18" w14:textId="77777777" w:rsidR="00A3108E" w:rsidRDefault="00A3108E" w:rsidP="00A3108E">
      <w:pPr>
        <w:spacing w:after="0"/>
        <w:rPr>
          <w:b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BDAFD" w14:textId="77777777" w:rsidR="00A3108E" w:rsidRDefault="00A3108E" w:rsidP="00A310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39ECEBB6" w14:textId="77777777" w:rsidR="00A3108E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928FB1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59F648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1EE03FC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BFA5EC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7711,</w:t>
      </w:r>
    </w:p>
    <w:p w14:paraId="6F12AA5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3A1DD8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60EFFB4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28746A7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15253B6A" w14:textId="77777777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5064FF5D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4DA572E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5F367CE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Πίστωση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150 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ημερών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863B55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342FABC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23DD085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7194F94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99CDFCF" w14:textId="34AC856E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</w:t>
      </w:r>
    </w:p>
    <w:p w14:paraId="7B2BB0D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62C3425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78D95C0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45ABC07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6904A71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728A3C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3C476CB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Προέμ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βασμα",</w:t>
      </w:r>
    </w:p>
    <w:p w14:paraId="1B230359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294436C3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38F5B0F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36E0BE5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</w:p>
    <w:p w14:paraId="14FC3E3D" w14:textId="76A540F4" w:rsidR="00A3108E" w:rsidRPr="009D3B4C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]</w:t>
      </w:r>
    </w:p>
    <w:p w14:paraId="2BEC581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4FC5175" w14:textId="77777777" w:rsidR="00A3108E" w:rsidRPr="009D3B4C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CDCCF1" w14:textId="2E688960" w:rsidR="00A3108E" w:rsidRPr="00CB1F8B" w:rsidRDefault="00CB1F8B" w:rsidP="00CB1F8B">
      <w:pPr>
        <w:pStyle w:val="Heading3"/>
      </w:pPr>
      <w:bookmarkStart w:id="36" w:name="_Toc145664859"/>
      <w:r w:rsidRPr="00CB1F8B">
        <w:t>Καρτέλα Πελάτη</w:t>
      </w:r>
      <w:bookmarkEnd w:id="36"/>
    </w:p>
    <w:p w14:paraId="688DE25B" w14:textId="77777777" w:rsidR="00CB1F8B" w:rsidRDefault="00CB1F8B" w:rsidP="00CB1F8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52D2CAB" w14:textId="6EA288FE" w:rsidR="00CB1F8B" w:rsidRPr="00CB1F8B" w:rsidRDefault="00CB1F8B" w:rsidP="00CB1F8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δύο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5FA91187" w14:textId="77777777" w:rsidR="00CB1F8B" w:rsidRPr="00CB1F8B" w:rsidRDefault="00CB1F8B" w:rsidP="00CB1F8B">
      <w:pPr>
        <w:spacing w:after="0"/>
      </w:pPr>
    </w:p>
    <w:p w14:paraId="52CDF2B9" w14:textId="7C31E63C" w:rsidR="00CB1F8B" w:rsidRPr="007D29C5" w:rsidRDefault="00CB1F8B" w:rsidP="00CB1F8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CB1F8B">
        <w:t xml:space="preserve"> </w:t>
      </w:r>
      <w:proofErr w:type="spellStart"/>
      <w:r w:rsidRPr="00CB1F8B">
        <w:rPr>
          <w:b/>
          <w:bCs/>
          <w:lang w:val="en-US"/>
        </w:rPr>
        <w:t>getReportInfo</w:t>
      </w:r>
      <w:proofErr w:type="spellEnd"/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4AC8A869" w14:textId="77777777" w:rsidTr="00B7371C">
        <w:tc>
          <w:tcPr>
            <w:tcW w:w="1271" w:type="dxa"/>
          </w:tcPr>
          <w:p w14:paraId="41E5873D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1D81F572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1DB1D86E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65AE00EE" w14:textId="77777777" w:rsidTr="00B7371C">
        <w:tc>
          <w:tcPr>
            <w:tcW w:w="1271" w:type="dxa"/>
          </w:tcPr>
          <w:p w14:paraId="0EF1A3AE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67211463" w14:textId="283B52EE" w:rsidR="00CB1F8B" w:rsidRPr="00C30E96" w:rsidRDefault="00CB1F8B" w:rsidP="00B7371C">
            <w:pPr>
              <w:rPr>
                <w:b/>
                <w:bCs/>
                <w:lang w:val="en-US"/>
              </w:rPr>
            </w:pPr>
            <w:proofErr w:type="spellStart"/>
            <w:r w:rsidRPr="00CB1F8B">
              <w:rPr>
                <w:b/>
                <w:bCs/>
                <w:lang w:val="en-US"/>
              </w:rPr>
              <w:t>getReportInfo</w:t>
            </w:r>
            <w:proofErr w:type="spellEnd"/>
          </w:p>
        </w:tc>
        <w:tc>
          <w:tcPr>
            <w:tcW w:w="4615" w:type="dxa"/>
          </w:tcPr>
          <w:p w14:paraId="7B18136C" w14:textId="77777777" w:rsidR="00CB1F8B" w:rsidRPr="00C30E96" w:rsidRDefault="00CB1F8B" w:rsidP="00B7371C">
            <w:r>
              <w:t>ΠΑΝΤΑ</w:t>
            </w:r>
          </w:p>
        </w:tc>
      </w:tr>
      <w:tr w:rsidR="00CB1F8B" w14:paraId="6918800A" w14:textId="77777777" w:rsidTr="00CB1F8B">
        <w:tc>
          <w:tcPr>
            <w:tcW w:w="1271" w:type="dxa"/>
            <w:hideMark/>
          </w:tcPr>
          <w:p w14:paraId="1B6808DA" w14:textId="71CD0203" w:rsidR="00CB1F8B" w:rsidRPr="00CB1F8B" w:rsidRDefault="00CB1F8B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12859C8" w14:textId="77777777" w:rsidR="00CB1F8B" w:rsidRDefault="00CB1F8B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409052F" w14:textId="77777777" w:rsidR="00CB1F8B" w:rsidRDefault="00CB1F8B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1F8B" w14:paraId="57B869A1" w14:textId="77777777" w:rsidTr="00CB1F8B">
        <w:tc>
          <w:tcPr>
            <w:tcW w:w="1271" w:type="dxa"/>
            <w:hideMark/>
          </w:tcPr>
          <w:p w14:paraId="6BF4EC29" w14:textId="77777777" w:rsidR="00CB1F8B" w:rsidRDefault="00CB1F8B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2E14CA65" w14:textId="77777777" w:rsidR="00CB1F8B" w:rsidRDefault="00CB1F8B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EA554F0" w14:textId="77777777" w:rsidR="00CB1F8B" w:rsidRDefault="00CB1F8B" w:rsidP="00B7371C">
            <w:pPr>
              <w:spacing w:after="0"/>
              <w:rPr>
                <w:lang w:val="en-US"/>
              </w:rPr>
            </w:pPr>
          </w:p>
        </w:tc>
      </w:tr>
      <w:tr w:rsidR="00CB1F8B" w14:paraId="462A3D4F" w14:textId="77777777" w:rsidTr="00B7371C">
        <w:tc>
          <w:tcPr>
            <w:tcW w:w="1271" w:type="dxa"/>
          </w:tcPr>
          <w:p w14:paraId="5F669D79" w14:textId="3C4BC165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10" w:type="dxa"/>
          </w:tcPr>
          <w:p w14:paraId="7EB42430" w14:textId="6041A07D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5FDD4198" w14:textId="6CAA6716" w:rsidR="00CB1F8B" w:rsidRDefault="00CB1F8B" w:rsidP="00B7371C">
            <w:r w:rsidRPr="00CB1F8B">
              <w:t>CUST_STM</w:t>
            </w:r>
          </w:p>
        </w:tc>
      </w:tr>
      <w:tr w:rsidR="00CB1F8B" w:rsidRPr="007B22DF" w14:paraId="56E09841" w14:textId="77777777" w:rsidTr="00B7371C">
        <w:tc>
          <w:tcPr>
            <w:tcW w:w="1271" w:type="dxa"/>
          </w:tcPr>
          <w:p w14:paraId="5D7ED86A" w14:textId="7D9113B6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FILTERS</w:t>
            </w:r>
          </w:p>
        </w:tc>
        <w:tc>
          <w:tcPr>
            <w:tcW w:w="2410" w:type="dxa"/>
          </w:tcPr>
          <w:p w14:paraId="664136BE" w14:textId="41AE15A4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EDE07DD" w14:textId="1973DB1F" w:rsidR="00CB1F8B" w:rsidRP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CUSTOMER.CODE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  <w:r w:rsidRPr="00CB1F8B">
              <w:rPr>
                <w:lang w:val="en-US"/>
              </w:rPr>
              <w:t>&amp;CUSTOMER.CODE_TO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</w:p>
        </w:tc>
      </w:tr>
    </w:tbl>
    <w:p w14:paraId="5D0662DA" w14:textId="77777777" w:rsidR="00CB1F8B" w:rsidRPr="00CB1F8B" w:rsidRDefault="00CB1F8B" w:rsidP="00CB1F8B">
      <w:pPr>
        <w:rPr>
          <w:lang w:val="en-US"/>
        </w:rPr>
      </w:pPr>
    </w:p>
    <w:p w14:paraId="343F30D4" w14:textId="2BC5C43F" w:rsidR="00CB1F8B" w:rsidRPr="00F7751D" w:rsidRDefault="00CB1F8B" w:rsidP="00CB1F8B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1F8B" w:rsidRPr="00FF3ADF" w14:paraId="0D85C2EB" w14:textId="77777777" w:rsidTr="00B7371C">
        <w:tc>
          <w:tcPr>
            <w:tcW w:w="1980" w:type="dxa"/>
          </w:tcPr>
          <w:p w14:paraId="77410E1A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15C6FA87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B1F8B" w14:paraId="6B5AECAF" w14:textId="77777777" w:rsidTr="00B7371C">
        <w:tc>
          <w:tcPr>
            <w:tcW w:w="1980" w:type="dxa"/>
            <w:vAlign w:val="center"/>
          </w:tcPr>
          <w:p w14:paraId="5F937BD9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380322CD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B1F8B" w14:paraId="0E02CA0D" w14:textId="77777777" w:rsidTr="00B7371C">
        <w:tc>
          <w:tcPr>
            <w:tcW w:w="1980" w:type="dxa"/>
            <w:vAlign w:val="center"/>
          </w:tcPr>
          <w:p w14:paraId="1A36EA17" w14:textId="5126F270" w:rsidR="00CB1F8B" w:rsidRDefault="00AE256E" w:rsidP="00B7371C">
            <w:pPr>
              <w:spacing w:after="60"/>
            </w:pPr>
            <w:proofErr w:type="spellStart"/>
            <w:r w:rsidRPr="00AE256E">
              <w:t>reqID</w:t>
            </w:r>
            <w:proofErr w:type="spellEnd"/>
          </w:p>
        </w:tc>
        <w:tc>
          <w:tcPr>
            <w:tcW w:w="6316" w:type="dxa"/>
            <w:vAlign w:val="center"/>
          </w:tcPr>
          <w:p w14:paraId="47BF3937" w14:textId="2F91C7F1" w:rsidR="00CB1F8B" w:rsidRPr="00AE256E" w:rsidRDefault="00AE256E" w:rsidP="00B7371C">
            <w:pPr>
              <w:spacing w:after="60"/>
            </w:pPr>
            <w:r>
              <w:t xml:space="preserve">Ένα μοναδικό </w:t>
            </w:r>
            <w:r>
              <w:rPr>
                <w:lang w:val="en-US"/>
              </w:rPr>
              <w:t>Id</w:t>
            </w:r>
            <w:r w:rsidRPr="00AE256E">
              <w:t xml:space="preserve"> </w:t>
            </w:r>
            <w:r>
              <w:t>για τα αποτελέσματα</w:t>
            </w:r>
          </w:p>
        </w:tc>
      </w:tr>
      <w:tr w:rsidR="00CB1F8B" w14:paraId="7B4DB432" w14:textId="77777777" w:rsidTr="00B7371C">
        <w:tc>
          <w:tcPr>
            <w:tcW w:w="1980" w:type="dxa"/>
            <w:vAlign w:val="center"/>
          </w:tcPr>
          <w:p w14:paraId="1C0E0AC0" w14:textId="4B59C318" w:rsidR="00CB1F8B" w:rsidRPr="00FB3368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npages</w:t>
            </w:r>
            <w:proofErr w:type="spellEnd"/>
          </w:p>
        </w:tc>
        <w:tc>
          <w:tcPr>
            <w:tcW w:w="6316" w:type="dxa"/>
            <w:vAlign w:val="center"/>
          </w:tcPr>
          <w:p w14:paraId="61BF19CD" w14:textId="52ED9734" w:rsidR="00CB1F8B" w:rsidRPr="00C30E96" w:rsidRDefault="00AE256E" w:rsidP="00B7371C">
            <w:pPr>
              <w:spacing w:after="60"/>
              <w:rPr>
                <w:lang w:val="en-US"/>
              </w:rPr>
            </w:pPr>
            <w:r>
              <w:t>Αριθμός σελίδων των αποτελεσμάτων</w:t>
            </w:r>
          </w:p>
        </w:tc>
      </w:tr>
      <w:tr w:rsidR="00CB1F8B" w14:paraId="47A3A2DB" w14:textId="77777777" w:rsidTr="00B7371C">
        <w:tc>
          <w:tcPr>
            <w:tcW w:w="1980" w:type="dxa"/>
            <w:vAlign w:val="center"/>
          </w:tcPr>
          <w:p w14:paraId="6F06E37D" w14:textId="68EB953C" w:rsidR="00CB1F8B" w:rsidRPr="00C30E96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astatus</w:t>
            </w:r>
            <w:proofErr w:type="spellEnd"/>
          </w:p>
        </w:tc>
        <w:tc>
          <w:tcPr>
            <w:tcW w:w="6316" w:type="dxa"/>
            <w:vAlign w:val="center"/>
          </w:tcPr>
          <w:p w14:paraId="76522007" w14:textId="20EB6CD8" w:rsidR="00CB1F8B" w:rsidRPr="00C30E96" w:rsidRDefault="00CB1F8B" w:rsidP="00B7371C">
            <w:pPr>
              <w:spacing w:after="60"/>
              <w:rPr>
                <w:lang w:val="en-US"/>
              </w:rPr>
            </w:pPr>
          </w:p>
        </w:tc>
      </w:tr>
      <w:tr w:rsidR="00CB1F8B" w14:paraId="2BAEE29C" w14:textId="77777777" w:rsidTr="00B7371C">
        <w:tc>
          <w:tcPr>
            <w:tcW w:w="1980" w:type="dxa"/>
            <w:vAlign w:val="center"/>
          </w:tcPr>
          <w:p w14:paraId="6BAB7E34" w14:textId="282B51BC" w:rsidR="00CB1F8B" w:rsidRPr="00E337F0" w:rsidRDefault="00AE256E" w:rsidP="00B7371C">
            <w:pPr>
              <w:spacing w:after="60"/>
              <w:rPr>
                <w:lang w:val="en-US"/>
              </w:rPr>
            </w:pPr>
            <w:r w:rsidRPr="00AE256E">
              <w:rPr>
                <w:lang w:val="en-US"/>
              </w:rPr>
              <w:t>type</w:t>
            </w:r>
          </w:p>
        </w:tc>
        <w:tc>
          <w:tcPr>
            <w:tcW w:w="6316" w:type="dxa"/>
            <w:vAlign w:val="center"/>
          </w:tcPr>
          <w:p w14:paraId="2D157825" w14:textId="02BB6241" w:rsidR="00CB1F8B" w:rsidRPr="00E337F0" w:rsidRDefault="00CB1F8B" w:rsidP="00B7371C">
            <w:pPr>
              <w:spacing w:after="60"/>
            </w:pPr>
          </w:p>
        </w:tc>
      </w:tr>
    </w:tbl>
    <w:p w14:paraId="1DA74FB9" w14:textId="77777777" w:rsidR="00CB1F8B" w:rsidRDefault="00CB1F8B" w:rsidP="00CB1F8B">
      <w:pPr>
        <w:rPr>
          <w:b/>
        </w:rPr>
      </w:pPr>
    </w:p>
    <w:p w14:paraId="36AA35B6" w14:textId="77777777" w:rsidR="00CB1F8B" w:rsidRDefault="00CB1F8B" w:rsidP="00CB1F8B">
      <w:pPr>
        <w:spacing w:after="0"/>
      </w:pPr>
    </w:p>
    <w:p w14:paraId="3ADB683A" w14:textId="77777777" w:rsidR="00CB1F8B" w:rsidRDefault="00CB1F8B" w:rsidP="00CB1F8B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5120"/>
      </w:tblGrid>
      <w:tr w:rsidR="00CB1F8B" w14:paraId="6B21ADA1" w14:textId="77777777" w:rsidTr="00B7371C">
        <w:tc>
          <w:tcPr>
            <w:tcW w:w="8296" w:type="dxa"/>
            <w:gridSpan w:val="2"/>
          </w:tcPr>
          <w:p w14:paraId="0E3A3C22" w14:textId="77777777" w:rsidR="00CB1F8B" w:rsidRPr="007D29C5" w:rsidRDefault="00CB1F8B" w:rsidP="00B737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AE256E" w14:paraId="7FF0DD9D" w14:textId="77777777" w:rsidTr="00AE256E">
        <w:tc>
          <w:tcPr>
            <w:tcW w:w="3176" w:type="dxa"/>
          </w:tcPr>
          <w:p w14:paraId="060EEC0F" w14:textId="77777777" w:rsidR="00CB1F8B" w:rsidRPr="00385D6A" w:rsidRDefault="00CB1F8B" w:rsidP="00B7371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120" w:type="dxa"/>
          </w:tcPr>
          <w:p w14:paraId="0582A497" w14:textId="77777777" w:rsidR="00CB1F8B" w:rsidRPr="00385D6A" w:rsidRDefault="00CB1F8B" w:rsidP="00B7371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AE256E" w14:paraId="06C0B699" w14:textId="77777777" w:rsidTr="00AE256E">
        <w:tc>
          <w:tcPr>
            <w:tcW w:w="3176" w:type="dxa"/>
          </w:tcPr>
          <w:p w14:paraId="3AAF565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738F30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"service": "</w:t>
            </w:r>
            <w:proofErr w:type="spellStart"/>
            <w:r w:rsidRPr="00AE256E">
              <w:rPr>
                <w:bCs/>
                <w:lang w:val="en-US"/>
              </w:rPr>
              <w:t>getReportInfo</w:t>
            </w:r>
            <w:proofErr w:type="spellEnd"/>
            <w:r w:rsidRPr="00AE256E">
              <w:rPr>
                <w:bCs/>
                <w:lang w:val="en-US"/>
              </w:rPr>
              <w:t>",</w:t>
            </w:r>
          </w:p>
          <w:p w14:paraId="5740A420" w14:textId="0FBD306A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clientid</w:t>
            </w:r>
            <w:proofErr w:type="spellEnd"/>
            <w:r w:rsidRPr="00AE256E">
              <w:rPr>
                <w:bCs/>
                <w:lang w:val="en-US"/>
              </w:rPr>
              <w:t>": "9J8pJdbGSq…Lb51",</w:t>
            </w:r>
          </w:p>
          <w:p w14:paraId="65E54F3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appId</w:t>
            </w:r>
            <w:proofErr w:type="spellEnd"/>
            <w:r w:rsidRPr="00AE256E">
              <w:rPr>
                <w:bCs/>
                <w:lang w:val="en-US"/>
              </w:rPr>
              <w:t>": "1001",</w:t>
            </w:r>
          </w:p>
          <w:p w14:paraId="291BF6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"OBJECT": "CUST_STM",</w:t>
            </w:r>
          </w:p>
          <w:p w14:paraId="30C87A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"FILTERS": "CUSTOMER.CODE=Δ-00752&amp;CUSTOMER.CODE_TO=Δ-00752"</w:t>
            </w:r>
          </w:p>
          <w:p w14:paraId="1D5149D5" w14:textId="16142DBB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  <w:tc>
          <w:tcPr>
            <w:tcW w:w="5120" w:type="dxa"/>
          </w:tcPr>
          <w:p w14:paraId="26157D04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2169C8F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"success": true,</w:t>
            </w:r>
          </w:p>
          <w:p w14:paraId="724F5C4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reqID</w:t>
            </w:r>
            <w:proofErr w:type="spellEnd"/>
            <w:r w:rsidRPr="00AE256E">
              <w:rPr>
                <w:bCs/>
                <w:lang w:val="en-US"/>
              </w:rPr>
              <w:t>": "X1C00080EB7D993C2",</w:t>
            </w:r>
          </w:p>
          <w:p w14:paraId="69942AF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npages</w:t>
            </w:r>
            <w:proofErr w:type="spellEnd"/>
            <w:r w:rsidRPr="00AE256E">
              <w:rPr>
                <w:bCs/>
                <w:lang w:val="en-US"/>
              </w:rPr>
              <w:t>": 1,</w:t>
            </w:r>
          </w:p>
          <w:p w14:paraId="74414CD3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astatus</w:t>
            </w:r>
            <w:proofErr w:type="spellEnd"/>
            <w:r w:rsidRPr="00AE256E">
              <w:rPr>
                <w:bCs/>
                <w:lang w:val="en-US"/>
              </w:rPr>
              <w:t>": "",</w:t>
            </w:r>
          </w:p>
          <w:p w14:paraId="082D27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"type": ""</w:t>
            </w:r>
          </w:p>
          <w:p w14:paraId="25674B4E" w14:textId="4754F69E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</w:tr>
    </w:tbl>
    <w:p w14:paraId="10F20412" w14:textId="77777777" w:rsidR="00CB1F8B" w:rsidRDefault="00CB1F8B" w:rsidP="00CB1F8B"/>
    <w:p w14:paraId="2F92F1C5" w14:textId="39EE10F1" w:rsidR="00CB1F8B" w:rsidRDefault="00CB1F8B" w:rsidP="00CB1F8B">
      <w:r>
        <w:t xml:space="preserve">Εφόσον έχετε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proofErr w:type="spellStart"/>
      <w:r w:rsidR="00AE256E" w:rsidRPr="00AE256E">
        <w:rPr>
          <w:lang w:val="en-US"/>
        </w:rPr>
        <w:t>getReportInfo</w:t>
      </w:r>
      <w:proofErr w:type="spellEnd"/>
      <w:r w:rsidR="00AE256E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proofErr w:type="spellStart"/>
      <w:r w:rsidR="00AE256E" w:rsidRPr="00AE256E">
        <w:rPr>
          <w:b/>
          <w:bCs/>
          <w:lang w:val="en-US"/>
        </w:rPr>
        <w:t>getReportData</w:t>
      </w:r>
      <w:proofErr w:type="spellEnd"/>
      <w:r w:rsidRPr="007D29C5">
        <w:t xml:space="preserve">” </w:t>
      </w:r>
      <w:r>
        <w:t xml:space="preserve">πάλι στο </w:t>
      </w:r>
      <w:r>
        <w:rPr>
          <w:lang w:val="en-US"/>
        </w:rPr>
        <w:t>Endpoint</w:t>
      </w:r>
      <w:r w:rsidRPr="007D29C5">
        <w:t xml:space="preserve"> </w:t>
      </w:r>
      <w:r>
        <w:t>που σας έχει δοθεί</w:t>
      </w:r>
      <w:r w:rsidR="00AE256E">
        <w:t xml:space="preserve"> για κάθε σελίδα από </w:t>
      </w:r>
      <w:proofErr w:type="spellStart"/>
      <w:r w:rsidR="00AE256E" w:rsidRPr="00AE256E">
        <w:t>npages</w:t>
      </w:r>
      <w:proofErr w:type="spellEnd"/>
    </w:p>
    <w:p w14:paraId="6E109B96" w14:textId="77777777" w:rsidR="00AE256E" w:rsidRDefault="00AE256E" w:rsidP="00CB1F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649A97EF" w14:textId="77777777" w:rsidTr="00B7371C">
        <w:tc>
          <w:tcPr>
            <w:tcW w:w="1271" w:type="dxa"/>
          </w:tcPr>
          <w:p w14:paraId="3351D421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</w:tcPr>
          <w:p w14:paraId="6543CD5A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529EDF4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33C5CEED" w14:textId="77777777" w:rsidTr="00B7371C">
        <w:tc>
          <w:tcPr>
            <w:tcW w:w="1271" w:type="dxa"/>
          </w:tcPr>
          <w:p w14:paraId="19C3940D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F138398" w14:textId="3B77CCC0" w:rsidR="00CB1F8B" w:rsidRPr="00C30E96" w:rsidRDefault="00AE256E" w:rsidP="00B7371C">
            <w:pPr>
              <w:rPr>
                <w:b/>
                <w:bCs/>
                <w:lang w:val="en-US"/>
              </w:rPr>
            </w:pPr>
            <w:proofErr w:type="spellStart"/>
            <w:r w:rsidRPr="00AE256E">
              <w:rPr>
                <w:b/>
                <w:bCs/>
                <w:lang w:val="en-US"/>
              </w:rPr>
              <w:t>getReportData</w:t>
            </w:r>
            <w:proofErr w:type="spellEnd"/>
          </w:p>
        </w:tc>
        <w:tc>
          <w:tcPr>
            <w:tcW w:w="4615" w:type="dxa"/>
          </w:tcPr>
          <w:p w14:paraId="2AAC6C5C" w14:textId="77777777" w:rsidR="00CB1F8B" w:rsidRPr="00C30E96" w:rsidRDefault="00CB1F8B" w:rsidP="00B7371C">
            <w:r>
              <w:t>ΠΑΝΤΑ</w:t>
            </w:r>
          </w:p>
        </w:tc>
      </w:tr>
      <w:tr w:rsidR="00AE256E" w14:paraId="473DDE43" w14:textId="77777777" w:rsidTr="00B7371C">
        <w:tc>
          <w:tcPr>
            <w:tcW w:w="1271" w:type="dxa"/>
            <w:hideMark/>
          </w:tcPr>
          <w:p w14:paraId="6847118C" w14:textId="77777777" w:rsidR="00AE256E" w:rsidRPr="00CB1F8B" w:rsidRDefault="00AE256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97920A6" w14:textId="77777777" w:rsidR="00AE256E" w:rsidRDefault="00AE256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6E62C4B" w14:textId="77777777" w:rsidR="00AE256E" w:rsidRDefault="00AE256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256E" w14:paraId="007EA285" w14:textId="77777777" w:rsidTr="00B7371C">
        <w:tc>
          <w:tcPr>
            <w:tcW w:w="1271" w:type="dxa"/>
            <w:hideMark/>
          </w:tcPr>
          <w:p w14:paraId="2B847FD7" w14:textId="77777777" w:rsidR="00AE256E" w:rsidRDefault="00AE256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15292A3C" w14:textId="77777777" w:rsidR="00AE256E" w:rsidRDefault="00AE256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745EC14" w14:textId="77777777" w:rsidR="00AE256E" w:rsidRDefault="00AE256E" w:rsidP="00B7371C">
            <w:pPr>
              <w:spacing w:after="0"/>
              <w:rPr>
                <w:lang w:val="en-US"/>
              </w:rPr>
            </w:pPr>
          </w:p>
        </w:tc>
      </w:tr>
      <w:tr w:rsidR="00CB1F8B" w:rsidRPr="007B22DF" w14:paraId="021234F8" w14:textId="77777777" w:rsidTr="00B7371C">
        <w:tc>
          <w:tcPr>
            <w:tcW w:w="1271" w:type="dxa"/>
          </w:tcPr>
          <w:p w14:paraId="5E4100C0" w14:textId="4132EFB7" w:rsidR="00CB1F8B" w:rsidRDefault="00AE256E" w:rsidP="00B7371C">
            <w:pPr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reqID</w:t>
            </w:r>
            <w:proofErr w:type="spellEnd"/>
          </w:p>
        </w:tc>
        <w:tc>
          <w:tcPr>
            <w:tcW w:w="2410" w:type="dxa"/>
          </w:tcPr>
          <w:p w14:paraId="7EC6AAFA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269A21DF" w14:textId="01620C47" w:rsidR="00CB1F8B" w:rsidRPr="00AE256E" w:rsidRDefault="00CB1F8B" w:rsidP="00B7371C">
            <w:pPr>
              <w:rPr>
                <w:lang w:val="en-US"/>
              </w:rPr>
            </w:pPr>
            <w:r>
              <w:t>ότι</w:t>
            </w:r>
            <w:r w:rsidRPr="00AE256E">
              <w:rPr>
                <w:lang w:val="en-US"/>
              </w:rPr>
              <w:t xml:space="preserve"> </w:t>
            </w:r>
            <w:r>
              <w:t>επέστρεψε</w:t>
            </w:r>
            <w:r w:rsidRPr="00AE256E">
              <w:rPr>
                <w:lang w:val="en-US"/>
              </w:rPr>
              <w:t xml:space="preserve"> </w:t>
            </w:r>
            <w:r>
              <w:t>η</w:t>
            </w:r>
            <w:r w:rsidRPr="00AE256E">
              <w:rPr>
                <w:lang w:val="en-US"/>
              </w:rPr>
              <w:t xml:space="preserve"> </w:t>
            </w:r>
            <w:proofErr w:type="spellStart"/>
            <w:r w:rsidR="00AE256E" w:rsidRPr="00AE256E">
              <w:rPr>
                <w:lang w:val="en-US"/>
              </w:rPr>
              <w:t>getReportInfo</w:t>
            </w:r>
            <w:proofErr w:type="spellEnd"/>
            <w:r w:rsidR="00AE256E" w:rsidRPr="00AE256E">
              <w:rPr>
                <w:lang w:val="en-US"/>
              </w:rPr>
              <w:t xml:space="preserve"> </w:t>
            </w:r>
            <w:r w:rsidRPr="00AE256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objs</w:t>
            </w:r>
            <w:r w:rsidRPr="00AE256E">
              <w:rPr>
                <w:lang w:val="en-US"/>
              </w:rPr>
              <w:t>.</w:t>
            </w:r>
            <w:r w:rsidR="00AE256E" w:rsidRPr="00AE256E">
              <w:rPr>
                <w:lang w:val="en-US"/>
              </w:rPr>
              <w:t>reqID</w:t>
            </w:r>
            <w:proofErr w:type="spellEnd"/>
            <w:r w:rsidRPr="00AE256E">
              <w:rPr>
                <w:lang w:val="en-US"/>
              </w:rPr>
              <w:t>)</w:t>
            </w:r>
          </w:p>
        </w:tc>
      </w:tr>
      <w:tr w:rsidR="00CB1F8B" w14:paraId="515C8C81" w14:textId="77777777" w:rsidTr="00B7371C">
        <w:tc>
          <w:tcPr>
            <w:tcW w:w="1271" w:type="dxa"/>
          </w:tcPr>
          <w:p w14:paraId="0F86B01D" w14:textId="1339DB4F" w:rsidR="00CB1F8B" w:rsidRDefault="00AE256E" w:rsidP="00B7371C">
            <w:pPr>
              <w:rPr>
                <w:lang w:val="en-US"/>
              </w:rPr>
            </w:pPr>
            <w:r w:rsidRPr="00AE256E">
              <w:rPr>
                <w:lang w:val="en-US"/>
              </w:rPr>
              <w:t>PAGENUM</w:t>
            </w:r>
          </w:p>
        </w:tc>
        <w:tc>
          <w:tcPr>
            <w:tcW w:w="2410" w:type="dxa"/>
          </w:tcPr>
          <w:p w14:paraId="3D1F0DD9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B6308FC" w14:textId="7A8A4F11" w:rsidR="00CB1F8B" w:rsidRDefault="00AE256E" w:rsidP="00B7371C">
            <w:r>
              <w:t xml:space="preserve">Αριθμός της σελίδας που θέλουμε να πάρουμε τα αποτελέσματα. Το σύνολό των διαθέσιμων σελίδων το έχει επιστρέψει η </w:t>
            </w:r>
            <w:proofErr w:type="spellStart"/>
            <w:r w:rsidRPr="00AE256E">
              <w:t>getReportInfo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 w:rsidRPr="00AE256E">
              <w:t>.</w:t>
            </w:r>
            <w:r w:rsidR="00ED6FD7" w:rsidRPr="00ED6FD7">
              <w:rPr>
                <w:bCs/>
              </w:rPr>
              <w:t xml:space="preserve"> </w:t>
            </w:r>
            <w:proofErr w:type="spellStart"/>
            <w:r w:rsidR="00ED6FD7" w:rsidRPr="00AE256E">
              <w:rPr>
                <w:bCs/>
                <w:lang w:val="en-US"/>
              </w:rPr>
              <w:t>npages</w:t>
            </w:r>
            <w:proofErr w:type="spellEnd"/>
            <w:r>
              <w:t xml:space="preserve">)  </w:t>
            </w:r>
          </w:p>
        </w:tc>
      </w:tr>
    </w:tbl>
    <w:p w14:paraId="1880B097" w14:textId="77777777" w:rsidR="00ED6FD7" w:rsidRDefault="00ED6FD7" w:rsidP="00CB1F8B"/>
    <w:p w14:paraId="5976A881" w14:textId="33A36F05" w:rsidR="00CB1F8B" w:rsidRPr="00ED6FD7" w:rsidRDefault="00CB1F8B" w:rsidP="00CB1F8B">
      <w:r>
        <w:t xml:space="preserve">Τα </w:t>
      </w:r>
      <w:r w:rsidR="00ED6FD7">
        <w:t xml:space="preserve">αποτελέσματα επιστέφονται σε μορφή </w:t>
      </w:r>
      <w:r w:rsidR="00ED6FD7">
        <w:rPr>
          <w:lang w:val="en-US"/>
        </w:rPr>
        <w:t>HTML</w:t>
      </w:r>
      <w:r w:rsidR="00ED6FD7" w:rsidRPr="00ED6FD7">
        <w:t>.</w:t>
      </w:r>
    </w:p>
    <w:p w14:paraId="3D3DE04E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D2E04A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9F32316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67704F9" w14:textId="77777777" w:rsidR="00A3108E" w:rsidRDefault="00A3108E" w:rsidP="007C58F7">
      <w:pPr>
        <w:pStyle w:val="Heading2"/>
      </w:pPr>
      <w:bookmarkStart w:id="37" w:name="_Toc145664860"/>
      <w:bookmarkEnd w:id="37"/>
    </w:p>
    <w:p w14:paraId="32F6745A" w14:textId="425DE069" w:rsidR="007C58F7" w:rsidRDefault="007C58F7" w:rsidP="007C58F7">
      <w:pPr>
        <w:pStyle w:val="Heading2"/>
      </w:pPr>
      <w:bookmarkStart w:id="38" w:name="_Toc145664861"/>
      <w:r>
        <w:t>Παραγγελίες</w:t>
      </w:r>
      <w:bookmarkEnd w:id="27"/>
      <w:bookmarkEnd w:id="28"/>
      <w:bookmarkEnd w:id="29"/>
      <w:bookmarkEnd w:id="30"/>
      <w:bookmarkEnd w:id="31"/>
      <w:bookmarkEnd w:id="38"/>
    </w:p>
    <w:p w14:paraId="33DA74D7" w14:textId="77777777" w:rsidR="007C58F7" w:rsidRDefault="007C58F7" w:rsidP="007C58F7">
      <w:pPr>
        <w:pStyle w:val="Heading3"/>
      </w:pPr>
      <w:bookmarkStart w:id="39" w:name="_Toc103869576"/>
      <w:bookmarkStart w:id="40" w:name="_Toc117700790"/>
      <w:bookmarkStart w:id="41" w:name="_Toc119661378"/>
      <w:bookmarkStart w:id="42" w:name="_Toc121492013"/>
      <w:bookmarkStart w:id="43" w:name="_Toc122514243"/>
      <w:bookmarkStart w:id="44" w:name="_Toc145664862"/>
      <w:r>
        <w:t>Εισαγωγή νέας Παραγγελίας</w:t>
      </w:r>
      <w:bookmarkEnd w:id="39"/>
      <w:bookmarkEnd w:id="40"/>
      <w:bookmarkEnd w:id="41"/>
      <w:bookmarkEnd w:id="42"/>
      <w:bookmarkEnd w:id="43"/>
      <w:bookmarkEnd w:id="44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bookmarkStart w:id="4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bookmarkEnd w:id="45"/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</w:t>
            </w:r>
          </w:p>
          <w:p w14:paraId="47D47411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</w:r>
            <w:proofErr w:type="spellStart"/>
            <w:r>
              <w:t>Επι</w:t>
            </w:r>
            <w:proofErr w:type="spellEnd"/>
            <w:r>
              <w:t xml:space="preserve"> πιστώσει - Μ.</w:t>
            </w:r>
          </w:p>
          <w:p w14:paraId="3EF854D3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 xml:space="preserve">Αντικαταβολή - </w:t>
            </w:r>
            <w:proofErr w:type="spellStart"/>
            <w:r>
              <w:t>Επιταγη</w:t>
            </w:r>
            <w:proofErr w:type="spellEnd"/>
            <w:r>
              <w:t xml:space="preserve"> 30 ημερών</w:t>
            </w:r>
          </w:p>
          <w:p w14:paraId="0875763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 (Ε)</w:t>
            </w:r>
          </w:p>
          <w:p w14:paraId="1C1CBD7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 xml:space="preserve">SPEEDEX </w:t>
            </w:r>
            <w:proofErr w:type="spellStart"/>
            <w:r>
              <w:t>Courier</w:t>
            </w:r>
            <w:proofErr w:type="spellEnd"/>
          </w:p>
          <w:p w14:paraId="4E54537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 xml:space="preserve">Γενική Ταχυδρομική </w:t>
            </w:r>
            <w:proofErr w:type="spellStart"/>
            <w:r>
              <w:t>courier</w:t>
            </w:r>
            <w:proofErr w:type="spellEnd"/>
          </w:p>
          <w:p w14:paraId="37961E0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ListParagraph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</w:t>
            </w:r>
            <w:proofErr w:type="spellStart"/>
            <w:r w:rsidRPr="00D50120">
              <w:rPr>
                <w:rFonts w:eastAsia="Times New Roman"/>
              </w:rPr>
              <w:t>Απ.Λιαν.Πωλ</w:t>
            </w:r>
            <w:proofErr w:type="spellEnd"/>
            <w:r w:rsidRPr="00D50120">
              <w:rPr>
                <w:rFonts w:eastAsia="Times New Roman"/>
              </w:rPr>
              <w:t>.)</w:t>
            </w:r>
          </w:p>
          <w:p w14:paraId="00B33F1C" w14:textId="11E5F570" w:rsidR="007C58F7" w:rsidRPr="00B6001B" w:rsidRDefault="007C58F7" w:rsidP="007C58F7">
            <w:pPr>
              <w:pStyle w:val="ListParagraph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0A7210" w14:paraId="2461D9E7" w14:textId="77777777" w:rsidTr="000A721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C90" w14:textId="77777777" w:rsidR="000A7210" w:rsidRDefault="000A721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77FC" w14:textId="77777777" w:rsidR="000A7210" w:rsidRDefault="000A7210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D6D0" w14:textId="77777777" w:rsidR="000A7210" w:rsidRDefault="000A7210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FB9C25A" w14:textId="5962E1BF" w:rsidR="000A7210" w:rsidRDefault="000A7210">
            <w:pPr>
              <w:spacing w:after="0"/>
            </w:pPr>
            <w:r>
              <w:t xml:space="preserve">Προαιρετικό, </w:t>
            </w:r>
            <w:r>
              <w:rPr>
                <w:lang w:val="en-US"/>
              </w:rPr>
              <w:t>default</w:t>
            </w:r>
            <w:r w:rsidRPr="00C90BDB">
              <w:t xml:space="preserve"> </w:t>
            </w:r>
            <w:r>
              <w:t>τιμή 1000</w:t>
            </w:r>
            <w:r>
              <w:tab/>
              <w:t>(</w:t>
            </w:r>
            <w:r w:rsidRPr="000A7210">
              <w:t>Προς Επεξεργασία</w:t>
            </w:r>
            <w:r>
              <w:t>)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 Πελάτη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proofErr w:type="spellStart"/>
            <w:r w:rsidRPr="00BC3094">
              <w:rPr>
                <w:lang w:val="en-US"/>
              </w:rPr>
              <w:t>irsdata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"9J8pJdbGSqDbU7HLU7b0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irsdata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jobtypetrd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Υηρεσίες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</w:t>
      </w:r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Σχόλιο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shippingaddr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shpcity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shpzip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shpdistrict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F2CE920" w14:textId="77777777" w:rsidR="00F7778A" w:rsidRDefault="00F7778A" w:rsidP="00F7778A">
      <w:pPr>
        <w:pStyle w:val="Heading3"/>
      </w:pPr>
      <w:bookmarkStart w:id="46" w:name="_Toc121492014"/>
      <w:bookmarkStart w:id="47" w:name="_Toc129950702"/>
      <w:bookmarkStart w:id="48" w:name="_Toc132272671"/>
      <w:bookmarkStart w:id="49" w:name="_Toc137479563"/>
      <w:bookmarkStart w:id="50" w:name="_Toc145664863"/>
      <w:r>
        <w:t>Αναζήτηση κατάστασης παραγγελιών</w:t>
      </w:r>
      <w:bookmarkEnd w:id="46"/>
      <w:bookmarkEnd w:id="47"/>
      <w:bookmarkEnd w:id="48"/>
      <w:bookmarkEnd w:id="49"/>
      <w:bookmarkEnd w:id="50"/>
    </w:p>
    <w:p w14:paraId="48F83808" w14:textId="77777777" w:rsidR="00F7778A" w:rsidRDefault="00F7778A" w:rsidP="00F7778A">
      <w:r>
        <w:t xml:space="preserve">Για να πάρουμε τις καταστάσεις των παραγγελιών από 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 xml:space="preserve">“ </w:t>
      </w:r>
      <w:proofErr w:type="spellStart"/>
      <w:r>
        <w:rPr>
          <w:lang w:val="en-US"/>
        </w:rPr>
        <w:t>getOrdersStatus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F7778A">
        <w:t xml:space="preserve"> </w:t>
      </w:r>
      <w:r>
        <w:rPr>
          <w:lang w:val="en-US"/>
        </w:rPr>
        <w:t>Endpoint</w:t>
      </w:r>
      <w:r w:rsidRPr="00F7778A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F7778A" w14:paraId="6CD2E5F2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68B7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1E34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961F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ACFBBAA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6813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A826" w14:textId="77777777" w:rsidR="00F7778A" w:rsidRDefault="00F7778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getOrdersStatus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8E67" w14:textId="77777777" w:rsidR="00F7778A" w:rsidRDefault="00F7778A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F7778A" w14:paraId="51F3EF33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561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17B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772" w14:textId="77777777" w:rsidR="00F7778A" w:rsidRDefault="00F7778A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778A" w14:paraId="61CE3B1E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48C1" w14:textId="77777777" w:rsidR="00F7778A" w:rsidRDefault="00F7778A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C3B1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4440" w14:textId="77777777" w:rsidR="00F7778A" w:rsidRDefault="00F7778A">
            <w:pPr>
              <w:spacing w:after="0"/>
              <w:rPr>
                <w:lang w:val="en-US"/>
              </w:rPr>
            </w:pPr>
          </w:p>
        </w:tc>
      </w:tr>
      <w:tr w:rsidR="00F7778A" w14:paraId="161B22A9" w14:textId="77777777" w:rsidTr="00F7778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CF15" w14:textId="77777777" w:rsidR="00F7778A" w:rsidRDefault="00F7778A">
            <w:pPr>
              <w:spacing w:after="0"/>
              <w:jc w:val="center"/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F7778A" w14:paraId="24D5B25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728E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7E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Κατάσταση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DD2A" w14:textId="77777777" w:rsidR="00F7778A" w:rsidRDefault="00F7778A">
            <w:pPr>
              <w:spacing w:after="0"/>
            </w:pPr>
            <w:r>
              <w:t>Καταστάσεις</w:t>
            </w:r>
          </w:p>
          <w:p w14:paraId="724547CE" w14:textId="77777777" w:rsidR="00F7778A" w:rsidRDefault="00F7778A" w:rsidP="00F7778A">
            <w:pPr>
              <w:pStyle w:val="ListParagraph"/>
              <w:numPr>
                <w:ilvl w:val="0"/>
                <w:numId w:val="42"/>
              </w:numPr>
              <w:spacing w:after="0"/>
              <w:jc w:val="left"/>
            </w:pPr>
            <w:r>
              <w:t>100</w:t>
            </w:r>
            <w:r>
              <w:rPr>
                <w:lang w:val="en-US"/>
              </w:rPr>
              <w:t xml:space="preserve">0 =&gt; </w:t>
            </w:r>
            <w:r>
              <w:t>Προς Επεξεργασία</w:t>
            </w:r>
            <w:r>
              <w:tab/>
            </w:r>
          </w:p>
          <w:p w14:paraId="66E0A8D6" w14:textId="2E3F29D9" w:rsidR="00F7778A" w:rsidRDefault="00F7778A" w:rsidP="00F7778A">
            <w:pPr>
              <w:pStyle w:val="ListParagraph"/>
              <w:spacing w:after="0"/>
              <w:jc w:val="left"/>
            </w:pPr>
          </w:p>
          <w:p w14:paraId="53BA1573" w14:textId="77777777" w:rsidR="00F7778A" w:rsidRDefault="00F7778A">
            <w:pPr>
              <w:pStyle w:val="ListParagraph"/>
              <w:spacing w:after="0"/>
            </w:pPr>
          </w:p>
        </w:tc>
      </w:tr>
      <w:tr w:rsidR="00F7778A" w14:paraId="283803A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C471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01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 xml:space="preserve">Ημερομηνία τελευταίας τροποποίησης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121" w14:textId="77777777" w:rsidR="00F7778A" w:rsidRDefault="00F7778A">
            <w:pPr>
              <w:spacing w:after="0"/>
            </w:pPr>
            <w:r>
              <w:rPr>
                <w:lang w:val="en-US"/>
              </w:rPr>
              <w:t>"2022-11-10 14:40:00"</w:t>
            </w:r>
          </w:p>
        </w:tc>
      </w:tr>
      <w:tr w:rsidR="00F7778A" w14:paraId="1CC6C351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279D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74DF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 id </w:t>
            </w:r>
            <w:r>
              <w:rPr>
                <w:b/>
              </w:rPr>
              <w:t xml:space="preserve">του </w:t>
            </w:r>
            <w:proofErr w:type="spellStart"/>
            <w:r>
              <w:rPr>
                <w:b/>
                <w:lang w:val="en-US"/>
              </w:rPr>
              <w:t>softone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69C0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7778A" w14:paraId="2D6541C7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C8BB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5A4A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Κωδικός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B71B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" ΠΑΡB2B0001"</w:t>
            </w:r>
          </w:p>
        </w:tc>
      </w:tr>
    </w:tbl>
    <w:p w14:paraId="20994743" w14:textId="77777777" w:rsidR="00F7778A" w:rsidRDefault="00F7778A" w:rsidP="00F7778A">
      <w:pPr>
        <w:rPr>
          <w:rFonts w:ascii="Courier New" w:hAnsi="Courier New" w:cs="Courier New"/>
          <w:kern w:val="2"/>
          <w:sz w:val="18"/>
          <w:szCs w:val="18"/>
          <w:shd w:val="clear" w:color="auto" w:fill="FAFAFA"/>
          <w14:ligatures w14:val="standardContextual"/>
        </w:rPr>
      </w:pPr>
    </w:p>
    <w:p w14:paraId="334F9242" w14:textId="77777777" w:rsidR="00F7778A" w:rsidRDefault="00F7778A" w:rsidP="00F7778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F7778A" w14:paraId="2970A93C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B4E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6432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028CC81F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18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08B4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7778A" w14:paraId="10605F9A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01EF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2244" w14:textId="77777777" w:rsidR="00F7778A" w:rsidRDefault="00F7778A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F7778A" w14:paraId="7F801CEE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42B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D03B" w14:textId="77777777" w:rsidR="00F7778A" w:rsidRDefault="00F7778A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7778A" w14:paraId="5BCE1F92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CA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DF0" w14:textId="77777777" w:rsidR="00F7778A" w:rsidRDefault="00F7778A">
            <w:pPr>
              <w:spacing w:after="60"/>
            </w:pPr>
            <w:r>
              <w:t>Πίνακας αποτελεσμάτων.</w:t>
            </w:r>
          </w:p>
        </w:tc>
      </w:tr>
    </w:tbl>
    <w:p w14:paraId="0D9E06A6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7778A" w14:paraId="615D64BD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C348" w14:textId="77777777" w:rsidR="00F7778A" w:rsidRDefault="00F7778A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7778A" w14:paraId="492E46A8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A0B8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9F91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42D938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1BA" w14:textId="77777777" w:rsidR="00F7778A" w:rsidRDefault="00F7778A">
            <w:pPr>
              <w:spacing w:after="6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A61D" w14:textId="77777777" w:rsidR="00F7778A" w:rsidRDefault="00F7778A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παραστατικού</w:t>
            </w:r>
          </w:p>
        </w:tc>
      </w:tr>
      <w:tr w:rsidR="00F7778A" w14:paraId="61125B46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38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t>date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FC22" w14:textId="77777777" w:rsidR="00F7778A" w:rsidRDefault="00F7778A">
            <w:pPr>
              <w:spacing w:after="60"/>
            </w:pPr>
            <w:r>
              <w:t>Ημερομηνία</w:t>
            </w:r>
          </w:p>
        </w:tc>
      </w:tr>
      <w:tr w:rsidR="00F7778A" w14:paraId="7B98FC11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6BBE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0D4D" w14:textId="77777777" w:rsidR="00F7778A" w:rsidRDefault="00F7778A">
            <w:pPr>
              <w:spacing w:after="60"/>
            </w:pPr>
            <w:r>
              <w:t>Αριθμός παραγγελίας</w:t>
            </w:r>
          </w:p>
        </w:tc>
      </w:tr>
      <w:tr w:rsidR="00F7778A" w14:paraId="3CDB42ED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01C0" w14:textId="77777777" w:rsidR="00F7778A" w:rsidRDefault="00F7778A">
            <w:pPr>
              <w:spacing w:after="60"/>
            </w:pPr>
            <w:proofErr w:type="spellStart"/>
            <w:r>
              <w:t>statusCode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FA0B" w14:textId="77777777" w:rsidR="00F7778A" w:rsidRDefault="00F7778A">
            <w:pPr>
              <w:spacing w:after="60"/>
            </w:pPr>
            <w:r>
              <w:t>Κωδικός κατάστασης</w:t>
            </w:r>
          </w:p>
        </w:tc>
      </w:tr>
      <w:tr w:rsidR="00F7778A" w14:paraId="4974AC6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A26" w14:textId="77777777" w:rsidR="00F7778A" w:rsidRDefault="00F7778A">
            <w:pPr>
              <w:spacing w:after="60"/>
            </w:pPr>
            <w:proofErr w:type="spellStart"/>
            <w:r>
              <w:t>client_code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7BA9" w14:textId="77777777" w:rsidR="00F7778A" w:rsidRDefault="00F7778A">
            <w:pPr>
              <w:spacing w:after="60"/>
            </w:pPr>
            <w:r>
              <w:t>Κωδικός Πελάτη</w:t>
            </w:r>
          </w:p>
        </w:tc>
      </w:tr>
      <w:tr w:rsidR="00F7778A" w14:paraId="2EC88769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CDFB" w14:textId="77777777" w:rsidR="00F7778A" w:rsidRDefault="00F7778A">
            <w:pPr>
              <w:spacing w:after="60"/>
            </w:pPr>
            <w:proofErr w:type="spellStart"/>
            <w:r>
              <w:t>state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DDBD" w14:textId="77777777" w:rsidR="00F7778A" w:rsidRDefault="00F7778A">
            <w:pPr>
              <w:spacing w:after="60"/>
            </w:pPr>
            <w:r>
              <w:t>Κατάσταση</w:t>
            </w:r>
          </w:p>
        </w:tc>
      </w:tr>
    </w:tbl>
    <w:p w14:paraId="5DFF8269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7778A" w14:paraId="252F3B58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E9FC" w14:textId="77777777" w:rsidR="00F7778A" w:rsidRDefault="00F77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7778A" w14:paraId="218A6C7A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D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E1E1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F7778A" w14:paraId="765FA9DC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41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B9A8D74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6331656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"9J8pIdHmK…M55LbP1",</w:t>
            </w:r>
          </w:p>
          <w:p w14:paraId="790BADC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5015ABB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"update": "2023-06-06"</w:t>
            </w:r>
          </w:p>
          <w:p w14:paraId="6A68726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AFB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5CD7A2B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578A94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7A7C925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121,</w:t>
            </w:r>
          </w:p>
          <w:p w14:paraId="1807AB3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7941188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5155E26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"84621",</w:t>
            </w:r>
          </w:p>
          <w:p w14:paraId="66DC809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07:36:20",</w:t>
            </w:r>
          </w:p>
          <w:p w14:paraId="343DC02D" w14:textId="29953543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"CON-10067",</w:t>
            </w:r>
          </w:p>
          <w:p w14:paraId="4002555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"1008",</w:t>
            </w:r>
          </w:p>
          <w:p w14:paraId="3490C00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"ΤΙΜΟΛΟΓΗΘΗΚΕ"</w:t>
            </w:r>
          </w:p>
          <w:p w14:paraId="302382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5A8C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75D9A5D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39BCEB0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1F901F1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7048E43" w14:textId="107FC452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04D29E4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F0F8A2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3232B02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9CFA1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]</w:t>
            </w:r>
          </w:p>
          <w:p w14:paraId="6A34604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7778A" w14:paraId="50AECEA9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6418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680BA44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76C2D5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 ….M55LbP1",</w:t>
            </w:r>
          </w:p>
          <w:p w14:paraId="3E1D303C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00D032E3" w14:textId="528C0711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</w:t>
            </w:r>
          </w:p>
          <w:p w14:paraId="4E3CCDB6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8F2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2FFC3D1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7AC022C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"error": "",</w:t>
            </w:r>
          </w:p>
          <w:p w14:paraId="3802DF1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1,</w:t>
            </w:r>
          </w:p>
          <w:p w14:paraId="61357B8D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5BD1B64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174A846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20C64F9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2E91EF6" w14:textId="5D732BE6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7455B6E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756BF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7605BC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</w:t>
            </w:r>
          </w:p>
          <w:p w14:paraId="5528DE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]</w:t>
            </w:r>
          </w:p>
          <w:p w14:paraId="1BF993F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30CF7E6" w14:textId="238EE91B" w:rsidR="003E6C16" w:rsidRDefault="003E6C16" w:rsidP="00F340C8">
      <w:pPr>
        <w:spacing w:after="0"/>
        <w:rPr>
          <w:lang w:val="en-US"/>
        </w:rPr>
      </w:pPr>
    </w:p>
    <w:p w14:paraId="435DDF8B" w14:textId="77777777" w:rsidR="006C1817" w:rsidRDefault="006C1817" w:rsidP="00F340C8">
      <w:pPr>
        <w:spacing w:after="0"/>
        <w:rPr>
          <w:lang w:val="en-US"/>
        </w:rPr>
      </w:pPr>
    </w:p>
    <w:p w14:paraId="07C09618" w14:textId="77777777" w:rsidR="006C1817" w:rsidRDefault="006C1817" w:rsidP="00F340C8">
      <w:pPr>
        <w:spacing w:after="0"/>
        <w:rPr>
          <w:lang w:val="en-US"/>
        </w:rPr>
      </w:pPr>
    </w:p>
    <w:p w14:paraId="1F4760E8" w14:textId="2FC9174F" w:rsidR="00C90BDB" w:rsidRPr="00CB1F8B" w:rsidRDefault="00126099" w:rsidP="00C90BDB">
      <w:pPr>
        <w:pStyle w:val="Heading3"/>
      </w:pPr>
      <w:bookmarkStart w:id="51" w:name="_Toc145664864"/>
      <w:r>
        <w:t>Υπολογισμός</w:t>
      </w:r>
      <w:r w:rsidR="007B522A">
        <w:t xml:space="preserve"> </w:t>
      </w:r>
      <w:r w:rsidR="003859B2">
        <w:t xml:space="preserve">τιμών </w:t>
      </w:r>
      <w:r w:rsidR="00A44CF0">
        <w:t>παραγγελίας</w:t>
      </w:r>
      <w:bookmarkEnd w:id="51"/>
      <w:r w:rsidR="00A44CF0">
        <w:t xml:space="preserve"> </w:t>
      </w:r>
    </w:p>
    <w:p w14:paraId="105D6061" w14:textId="77777777" w:rsidR="00C90BDB" w:rsidRDefault="00C90BDB" w:rsidP="00C90BD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9471046" w14:textId="1FD89B53" w:rsidR="00C90BDB" w:rsidRPr="00CB1F8B" w:rsidRDefault="00C90BDB" w:rsidP="00C90BD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</w:t>
      </w:r>
      <w:r w:rsidR="00A44CF0">
        <w:t>το</w:t>
      </w:r>
      <w:r w:rsidRPr="00CB1F8B">
        <w:t xml:space="preserve">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66483F9E" w14:textId="77777777" w:rsidR="00C90BDB" w:rsidRPr="00CB1F8B" w:rsidRDefault="00C90BDB" w:rsidP="00C90BDB">
      <w:pPr>
        <w:spacing w:after="0"/>
      </w:pPr>
    </w:p>
    <w:p w14:paraId="7CBD89B4" w14:textId="6211A07E" w:rsidR="00C90BDB" w:rsidRPr="007D29C5" w:rsidRDefault="00C90BDB" w:rsidP="00C90BD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="007B522A" w:rsidRPr="007B522A">
        <w:rPr>
          <w:b/>
          <w:bCs/>
          <w:lang w:val="en-US"/>
        </w:rPr>
        <w:t>calculate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C90BDB" w:rsidRPr="00A0561E" w14:paraId="0744C069" w14:textId="77777777" w:rsidTr="007B522A">
        <w:tc>
          <w:tcPr>
            <w:tcW w:w="1555" w:type="dxa"/>
          </w:tcPr>
          <w:p w14:paraId="0E58C185" w14:textId="77777777" w:rsidR="00C90BDB" w:rsidRPr="00A0561E" w:rsidRDefault="00C90BDB" w:rsidP="009665EE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09" w:type="dxa"/>
          </w:tcPr>
          <w:p w14:paraId="7E04B9FE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332" w:type="dxa"/>
          </w:tcPr>
          <w:p w14:paraId="16604BB3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90BDB" w14:paraId="00DA1ECC" w14:textId="77777777" w:rsidTr="007B522A">
        <w:tc>
          <w:tcPr>
            <w:tcW w:w="1555" w:type="dxa"/>
          </w:tcPr>
          <w:p w14:paraId="73964054" w14:textId="77777777" w:rsidR="00C90BDB" w:rsidRDefault="00C90BDB" w:rsidP="009665EE">
            <w:r w:rsidRPr="00C30E96">
              <w:rPr>
                <w:lang w:val="en-US"/>
              </w:rPr>
              <w:t>service</w:t>
            </w:r>
          </w:p>
        </w:tc>
        <w:tc>
          <w:tcPr>
            <w:tcW w:w="2409" w:type="dxa"/>
          </w:tcPr>
          <w:p w14:paraId="662EBB98" w14:textId="49A5FC52" w:rsidR="00C90BDB" w:rsidRPr="00C30E96" w:rsidRDefault="007B522A" w:rsidP="009665EE">
            <w:pPr>
              <w:rPr>
                <w:b/>
                <w:bCs/>
                <w:lang w:val="en-US"/>
              </w:rPr>
            </w:pPr>
            <w:r w:rsidRPr="007B522A">
              <w:rPr>
                <w:b/>
                <w:bCs/>
                <w:lang w:val="en-US"/>
              </w:rPr>
              <w:t>calculate</w:t>
            </w:r>
          </w:p>
        </w:tc>
        <w:tc>
          <w:tcPr>
            <w:tcW w:w="4332" w:type="dxa"/>
          </w:tcPr>
          <w:p w14:paraId="29DF9168" w14:textId="77777777" w:rsidR="00C90BDB" w:rsidRPr="00C30E96" w:rsidRDefault="00C90BDB" w:rsidP="009665EE">
            <w:r>
              <w:t>ΠΑΝΤΑ</w:t>
            </w:r>
          </w:p>
        </w:tc>
      </w:tr>
      <w:tr w:rsidR="00C90BDB" w14:paraId="2139D793" w14:textId="77777777" w:rsidTr="007B522A">
        <w:tc>
          <w:tcPr>
            <w:tcW w:w="1555" w:type="dxa"/>
            <w:hideMark/>
          </w:tcPr>
          <w:p w14:paraId="4ADC2DAF" w14:textId="77777777" w:rsidR="00C90BDB" w:rsidRPr="00CB1F8B" w:rsidRDefault="00C90BDB" w:rsidP="009665E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09" w:type="dxa"/>
            <w:hideMark/>
          </w:tcPr>
          <w:p w14:paraId="7BD1678A" w14:textId="77777777" w:rsidR="00C90BDB" w:rsidRDefault="00C90BDB" w:rsidP="009665E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32" w:type="dxa"/>
            <w:hideMark/>
          </w:tcPr>
          <w:p w14:paraId="2B7E240D" w14:textId="77777777" w:rsidR="00C90BDB" w:rsidRDefault="00C90BDB" w:rsidP="009665EE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0BDB" w14:paraId="48899FFB" w14:textId="77777777" w:rsidTr="007B522A">
        <w:tc>
          <w:tcPr>
            <w:tcW w:w="1555" w:type="dxa"/>
            <w:hideMark/>
          </w:tcPr>
          <w:p w14:paraId="430FD581" w14:textId="77777777" w:rsidR="00C90BDB" w:rsidRDefault="00C90BDB" w:rsidP="009665EE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09" w:type="dxa"/>
            <w:hideMark/>
          </w:tcPr>
          <w:p w14:paraId="517E8B0E" w14:textId="77777777" w:rsidR="00C90BDB" w:rsidRDefault="00C90BDB" w:rsidP="009665EE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332" w:type="dxa"/>
          </w:tcPr>
          <w:p w14:paraId="7EA98614" w14:textId="77777777" w:rsidR="00C90BDB" w:rsidRDefault="00C90BDB" w:rsidP="009665EE">
            <w:pPr>
              <w:spacing w:after="0"/>
              <w:rPr>
                <w:lang w:val="en-US"/>
              </w:rPr>
            </w:pPr>
          </w:p>
        </w:tc>
      </w:tr>
      <w:tr w:rsidR="00C90BDB" w14:paraId="42BB1773" w14:textId="77777777" w:rsidTr="007B522A">
        <w:tc>
          <w:tcPr>
            <w:tcW w:w="1555" w:type="dxa"/>
          </w:tcPr>
          <w:p w14:paraId="62CB3D9E" w14:textId="77777777" w:rsidR="00C90BDB" w:rsidRDefault="00C90BDB" w:rsidP="009665EE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09" w:type="dxa"/>
          </w:tcPr>
          <w:p w14:paraId="2A07C3A5" w14:textId="77777777" w:rsidR="00C90BDB" w:rsidRDefault="00C90BDB" w:rsidP="009665EE">
            <w:pPr>
              <w:rPr>
                <w:lang w:val="en-US"/>
              </w:rPr>
            </w:pPr>
          </w:p>
        </w:tc>
        <w:tc>
          <w:tcPr>
            <w:tcW w:w="4332" w:type="dxa"/>
          </w:tcPr>
          <w:p w14:paraId="06E96457" w14:textId="7725AE82" w:rsidR="00C90BDB" w:rsidRDefault="007B522A" w:rsidP="009665EE">
            <w:r w:rsidRPr="007B522A">
              <w:t>SALDOC</w:t>
            </w:r>
          </w:p>
        </w:tc>
      </w:tr>
      <w:tr w:rsidR="00C90BDB" w:rsidRPr="00A44CF0" w14:paraId="37743635" w14:textId="77777777" w:rsidTr="007B522A">
        <w:tc>
          <w:tcPr>
            <w:tcW w:w="1555" w:type="dxa"/>
          </w:tcPr>
          <w:p w14:paraId="1E7F794F" w14:textId="52EF712F" w:rsidR="00C90BDB" w:rsidRDefault="007B522A" w:rsidP="009665EE">
            <w:pPr>
              <w:rPr>
                <w:lang w:val="en-US"/>
              </w:rPr>
            </w:pPr>
            <w:r w:rsidRPr="007B522A">
              <w:rPr>
                <w:lang w:val="en-US"/>
              </w:rPr>
              <w:t>LOCATEINFO</w:t>
            </w:r>
          </w:p>
        </w:tc>
        <w:tc>
          <w:tcPr>
            <w:tcW w:w="2409" w:type="dxa"/>
          </w:tcPr>
          <w:p w14:paraId="1B5DA012" w14:textId="5DF60AAE" w:rsidR="00C90BDB" w:rsidRDefault="00A44CF0" w:rsidP="009665EE">
            <w:pPr>
              <w:rPr>
                <w:lang w:val="en-US"/>
              </w:rPr>
            </w:pPr>
            <w:proofErr w:type="gramStart"/>
            <w:r w:rsidRPr="00A44CF0">
              <w:rPr>
                <w:lang w:val="en-US"/>
              </w:rPr>
              <w:t>ITELINES:MTRL</w:t>
            </w:r>
            <w:proofErr w:type="gramEnd"/>
            <w:r w:rsidRPr="00A44CF0">
              <w:rPr>
                <w:lang w:val="en-US"/>
              </w:rPr>
              <w:t>,MTRL_ITEM_CODE,MTRL_ITEM_NAME,QTY1,PRICE,DISC1PRC,DISC2PRC,DISC3PRC,DISC1VAL,DISC2VAL,DISC3VAL,VATAMNT,LINEVAL;EXPANAL:EXPN,EXPVAL</w:t>
            </w:r>
          </w:p>
        </w:tc>
        <w:tc>
          <w:tcPr>
            <w:tcW w:w="4332" w:type="dxa"/>
          </w:tcPr>
          <w:p w14:paraId="71D29A3E" w14:textId="2F46587B" w:rsidR="00C90BDB" w:rsidRPr="00A44CF0" w:rsidRDefault="00A44CF0" w:rsidP="009665EE">
            <w:r>
              <w:t>Τα πεδία που θα επιστρέψει</w:t>
            </w:r>
          </w:p>
        </w:tc>
      </w:tr>
      <w:tr w:rsidR="007B522A" w:rsidRPr="00A44CF0" w14:paraId="70463F12" w14:textId="77777777" w:rsidTr="007B522A">
        <w:tc>
          <w:tcPr>
            <w:tcW w:w="1555" w:type="dxa"/>
          </w:tcPr>
          <w:p w14:paraId="3A264DE6" w14:textId="30677C36" w:rsidR="007B522A" w:rsidRPr="00A44CF0" w:rsidRDefault="00A44CF0" w:rsidP="009665E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09" w:type="dxa"/>
          </w:tcPr>
          <w:p w14:paraId="6A873CC1" w14:textId="4EE3BCAC" w:rsidR="007B522A" w:rsidRPr="00A44CF0" w:rsidRDefault="007B522A" w:rsidP="00A44CF0"/>
        </w:tc>
        <w:tc>
          <w:tcPr>
            <w:tcW w:w="4332" w:type="dxa"/>
          </w:tcPr>
          <w:p w14:paraId="6132ADE6" w14:textId="15404782" w:rsidR="007B522A" w:rsidRPr="00A44CF0" w:rsidRDefault="00F25485" w:rsidP="009665EE">
            <w:r>
              <w:t xml:space="preserve">Πίνακάς δεδομένων, </w:t>
            </w:r>
            <w:r>
              <w:rPr>
                <w:lang w:val="en-US"/>
              </w:rPr>
              <w:t>header</w:t>
            </w:r>
            <w:r w:rsidRPr="00F25485">
              <w:t xml:space="preserve"> </w:t>
            </w:r>
            <w:r>
              <w:t>και ειδών. (</w:t>
            </w:r>
            <w:r w:rsidRPr="00A44CF0">
              <w:rPr>
                <w:lang w:val="en-US"/>
              </w:rPr>
              <w:t>SALDOC</w:t>
            </w:r>
            <w:r>
              <w:t xml:space="preserve"> και </w:t>
            </w:r>
            <w:r w:rsidRPr="00A44CF0">
              <w:rPr>
                <w:lang w:val="en-US"/>
              </w:rPr>
              <w:t>ITELINES</w:t>
            </w:r>
            <w:r>
              <w:t>)</w:t>
            </w:r>
          </w:p>
        </w:tc>
      </w:tr>
    </w:tbl>
    <w:p w14:paraId="0050687F" w14:textId="77777777" w:rsidR="00C90BDB" w:rsidRDefault="00C90BDB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B657740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B0D4" w14:textId="77777777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25485" w14:paraId="560E7AFA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0B42" w14:textId="307E843F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A44CF0">
              <w:rPr>
                <w:lang w:val="en-US"/>
              </w:rPr>
              <w:t>SALDOC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B638" w14:textId="4A4963BE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Πίνακας </w:t>
            </w:r>
            <w:r>
              <w:rPr>
                <w:bCs/>
                <w:lang w:val="en-US"/>
              </w:rPr>
              <w:t xml:space="preserve">header </w:t>
            </w:r>
            <w:r>
              <w:rPr>
                <w:bCs/>
              </w:rPr>
              <w:t>παραστατικού</w:t>
            </w:r>
          </w:p>
        </w:tc>
      </w:tr>
      <w:tr w:rsidR="00F25485" w14:paraId="36BB83D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B399" w14:textId="10BAB7B0" w:rsidR="00F25485" w:rsidRDefault="00F25485" w:rsidP="00EA2F74">
            <w:pPr>
              <w:spacing w:after="60"/>
              <w:rPr>
                <w:lang w:val="en-US"/>
              </w:rPr>
            </w:pPr>
            <w:r w:rsidRPr="00A44CF0">
              <w:rPr>
                <w:lang w:val="en-US"/>
              </w:rPr>
              <w:t>ITELINES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A1D7" w14:textId="055ECF02" w:rsidR="00F25485" w:rsidRPr="00F25485" w:rsidRDefault="00F25485" w:rsidP="00EA2F74">
            <w:pPr>
              <w:spacing w:after="60"/>
            </w:pPr>
            <w:r>
              <w:t>Πίνακας ειδών</w:t>
            </w:r>
          </w:p>
        </w:tc>
      </w:tr>
    </w:tbl>
    <w:p w14:paraId="2D2348D4" w14:textId="77777777" w:rsidR="00F25485" w:rsidRDefault="00F25485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EC61297" w14:textId="77777777" w:rsidTr="00F25485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329" w14:textId="245FBE3A" w:rsidR="00F25485" w:rsidRDefault="00F25485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SALDOC</w:t>
            </w:r>
            <w:r>
              <w:rPr>
                <w:b/>
                <w:bCs/>
              </w:rPr>
              <w:t>)</w:t>
            </w:r>
          </w:p>
        </w:tc>
      </w:tr>
      <w:tr w:rsidR="00F25485" w14:paraId="492C392D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1BA0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8AC3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267EFF2B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4120" w14:textId="2B8C34E8" w:rsidR="00F25485" w:rsidRDefault="00F25485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SERIES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30ED" w14:textId="7DE766CD" w:rsidR="00F25485" w:rsidRDefault="00F25485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>Σειρά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69595C" w14:paraId="2449AC97" w14:textId="77777777" w:rsidTr="007E1B41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76E1" w14:textId="77777777" w:rsidR="0069595C" w:rsidRDefault="0069595C" w:rsidP="007E1B41">
            <w:pPr>
              <w:spacing w:after="60"/>
              <w:rPr>
                <w:lang w:val="en-US"/>
              </w:rPr>
            </w:pPr>
            <w:r w:rsidRPr="00F25485">
              <w:lastRenderedPageBreak/>
              <w:t>TRDR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69B2" w14:textId="77777777" w:rsidR="0069595C" w:rsidRPr="00F25485" w:rsidRDefault="0069595C" w:rsidP="007E1B41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πελάτη</w:t>
            </w:r>
          </w:p>
        </w:tc>
      </w:tr>
      <w:tr w:rsidR="00F25485" w14:paraId="1B3496A8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CCE4" w14:textId="17AABAC1" w:rsidR="00F25485" w:rsidRPr="0069595C" w:rsidRDefault="006959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307B" w14:textId="1306FC48" w:rsidR="00F25485" w:rsidRPr="00F25485" w:rsidRDefault="0069595C">
            <w:pPr>
              <w:spacing w:after="60"/>
            </w:pPr>
            <w:r>
              <w:t>ΑΦΜ</w:t>
            </w:r>
            <w:r w:rsidR="00F25485" w:rsidRPr="0069595C">
              <w:t xml:space="preserve"> </w:t>
            </w:r>
            <w:r w:rsidR="00F25485">
              <w:t>πελάτη</w:t>
            </w:r>
            <w:r>
              <w:t xml:space="preserve"> προαιρετικά (αν έχει σταλεί </w:t>
            </w:r>
            <w:r>
              <w:rPr>
                <w:lang w:val="en-US"/>
              </w:rPr>
              <w:t>TRDR</w:t>
            </w:r>
            <w:r>
              <w:t xml:space="preserve">, έχει προτεραιότητα το </w:t>
            </w:r>
            <w:r>
              <w:rPr>
                <w:lang w:val="en-US"/>
              </w:rPr>
              <w:t>TRDR</w:t>
            </w:r>
            <w:r>
              <w:t xml:space="preserve">) </w:t>
            </w:r>
          </w:p>
        </w:tc>
      </w:tr>
      <w:tr w:rsidR="00F25485" w14:paraId="1A11EA92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78CE" w14:textId="41D76756" w:rsidR="00F25485" w:rsidRDefault="00F25485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PAYMENT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6582" w14:textId="617F9BF1" w:rsidR="00F25485" w:rsidRDefault="00F25485">
            <w:pPr>
              <w:spacing w:after="60"/>
            </w:pPr>
            <w:r>
              <w:t>Κωδικός τρόπου πληρωμής</w:t>
            </w:r>
          </w:p>
        </w:tc>
      </w:tr>
    </w:tbl>
    <w:p w14:paraId="017361B3" w14:textId="77777777" w:rsidR="00F25485" w:rsidRDefault="00F25485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129568A6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14D0" w14:textId="398F7DFF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ITELINES</w:t>
            </w:r>
            <w:r>
              <w:rPr>
                <w:b/>
                <w:bCs/>
              </w:rPr>
              <w:t>)</w:t>
            </w:r>
          </w:p>
        </w:tc>
      </w:tr>
      <w:tr w:rsidR="00F25485" w14:paraId="07A3C72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702A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B628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7B5AE3B6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DA9" w14:textId="28ACDEE2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LINENUM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8959" w14:textId="7E4BB20F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Αριθμός γραμμής 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F25485" w14:paraId="71504615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A8C9" w14:textId="745BA4D8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t>SRCHCODE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27F9" w14:textId="5A5E1595" w:rsidR="00F25485" w:rsidRPr="00F25485" w:rsidRDefault="00F25485" w:rsidP="00EA2F74">
            <w:pPr>
              <w:spacing w:after="60"/>
            </w:pPr>
            <w:r>
              <w:t>Κωδικός είδους</w:t>
            </w:r>
          </w:p>
        </w:tc>
      </w:tr>
      <w:tr w:rsidR="00F25485" w14:paraId="0F858CCC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9089" w14:textId="7C0F5670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QTY1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A9D1" w14:textId="37CFBF21" w:rsidR="00F25485" w:rsidRDefault="00F25485" w:rsidP="00EA2F74">
            <w:pPr>
              <w:spacing w:after="60"/>
            </w:pPr>
            <w:r>
              <w:t>Ποσότητα</w:t>
            </w:r>
          </w:p>
        </w:tc>
      </w:tr>
    </w:tbl>
    <w:p w14:paraId="07ADDC60" w14:textId="77777777" w:rsidR="00F25485" w:rsidRPr="00A44CF0" w:rsidRDefault="00F25485" w:rsidP="00C90BDB"/>
    <w:p w14:paraId="27C5906D" w14:textId="77777777" w:rsidR="00C90BDB" w:rsidRPr="00F7751D" w:rsidRDefault="00C90BDB" w:rsidP="00C90BDB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3126"/>
      </w:tblGrid>
      <w:tr w:rsidR="00C90BDB" w:rsidRPr="00FF3ADF" w14:paraId="7863EF82" w14:textId="77777777" w:rsidTr="004F5F8E">
        <w:tc>
          <w:tcPr>
            <w:tcW w:w="5170" w:type="dxa"/>
          </w:tcPr>
          <w:p w14:paraId="61427998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3126" w:type="dxa"/>
          </w:tcPr>
          <w:p w14:paraId="4E3F95D5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90BDB" w14:paraId="35211394" w14:textId="77777777" w:rsidTr="004F5F8E">
        <w:tc>
          <w:tcPr>
            <w:tcW w:w="5170" w:type="dxa"/>
            <w:vAlign w:val="center"/>
          </w:tcPr>
          <w:p w14:paraId="2CE833FB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126" w:type="dxa"/>
            <w:vAlign w:val="center"/>
          </w:tcPr>
          <w:p w14:paraId="631EF16F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90BDB" w14:paraId="7F08C59A" w14:textId="77777777" w:rsidTr="004F5F8E">
        <w:tc>
          <w:tcPr>
            <w:tcW w:w="5170" w:type="dxa"/>
            <w:vAlign w:val="center"/>
          </w:tcPr>
          <w:p w14:paraId="50F8EFF4" w14:textId="69D17013" w:rsidR="00C90BDB" w:rsidRPr="00F25485" w:rsidRDefault="00F25485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26" w:type="dxa"/>
            <w:vAlign w:val="center"/>
          </w:tcPr>
          <w:p w14:paraId="791A3FA6" w14:textId="6BAE9996" w:rsidR="00C90BDB" w:rsidRPr="00F25485" w:rsidRDefault="00F25485" w:rsidP="009665EE">
            <w:pPr>
              <w:spacing w:after="60"/>
            </w:pPr>
            <w:r>
              <w:t>Πίνακας αποτελεσμάτων</w:t>
            </w:r>
          </w:p>
        </w:tc>
      </w:tr>
    </w:tbl>
    <w:p w14:paraId="5C2DD139" w14:textId="77777777" w:rsidR="004F5F8E" w:rsidRDefault="004F5F8E" w:rsidP="004F5F8E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11E20169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65CDBF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"calculate",</w:t>
      </w:r>
    </w:p>
    <w:p w14:paraId="537006EC" w14:textId="5BB3BF52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… 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7HLU7b0HLLa55tLb51",</w:t>
      </w:r>
    </w:p>
    <w:p w14:paraId="0BC6644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5502AC4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"OBJECT": "SALDOC",</w:t>
      </w:r>
    </w:p>
    <w:p w14:paraId="6297CC2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"LOCATEINFO": "</w:t>
      </w:r>
      <w:proofErr w:type="gram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ITELINES:MTRL</w:t>
      </w:r>
      <w:proofErr w:type="gram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,MTRL_ITEM_CODE,MTRL_ITEM_NAME,QTY1,PRICE,DISC1PRC,DISC2PRC,DISC3PRC,DISC1VAL,DISC2VAL,DISC3VAL,VATAMNT,LINEVAL;EXPANAL:EXPN,EXPVAL",</w:t>
      </w:r>
    </w:p>
    <w:p w14:paraId="747FBC0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{</w:t>
      </w:r>
    </w:p>
    <w:p w14:paraId="635D136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"SALDOC": [</w:t>
      </w:r>
    </w:p>
    <w:p w14:paraId="04BF80D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41BE60B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"SERIES": "7021",</w:t>
      </w:r>
    </w:p>
    <w:p w14:paraId="3F91378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"TRDR": "9950",</w:t>
      </w:r>
    </w:p>
    <w:p w14:paraId="410D0BB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"PAYMENT": "1"</w:t>
      </w:r>
    </w:p>
    <w:p w14:paraId="2C87501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5E1919D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],</w:t>
      </w:r>
    </w:p>
    <w:p w14:paraId="04011484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"ITELINES": [</w:t>
      </w:r>
    </w:p>
    <w:p w14:paraId="387CC36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256109C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"LINENUM": 1,</w:t>
      </w:r>
    </w:p>
    <w:p w14:paraId="16C0FC73" w14:textId="551D67B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"SRCHCODE": "</w:t>
      </w:r>
      <w:r w:rsidR="0047747E" w:rsidRP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G000650.0000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4A18380" w14:textId="0FD07A2D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"QTY1":</w:t>
      </w:r>
      <w:r w:rsid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6</w:t>
      </w:r>
    </w:p>
    <w:p w14:paraId="433E700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4D5DCFE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</w:t>
      </w:r>
    </w:p>
    <w:p w14:paraId="22FCE22D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</w:t>
      </w:r>
    </w:p>
    <w:p w14:paraId="71A00B3C" w14:textId="5A7DA05A" w:rsidR="004F5F8E" w:rsidRDefault="004F5F8E" w:rsidP="004F5F8E">
      <w:pPr>
        <w:spacing w:after="0"/>
        <w:rPr>
          <w:b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3DBFF66" w14:textId="6F009F6D" w:rsidR="004F5F8E" w:rsidRDefault="004F5F8E" w:rsidP="004F5F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9E1B69C" w14:textId="77777777" w:rsid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43DE203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514752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6CDFB18F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"sum": "136.41",</w:t>
      </w:r>
    </w:p>
    <w:p w14:paraId="5CABAAF7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40CAB4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B88D0FC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"2209",</w:t>
      </w:r>
    </w:p>
    <w:p w14:paraId="0AC6197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"G000650.0000",</w:t>
      </w:r>
    </w:p>
    <w:p w14:paraId="6CCB630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"ΨΕΚΑΣΤΗΡΑΚΙ ΚΑΘΑΡΙΣΜΟΥ FOAMY CLEAN 100, 1L",</w:t>
      </w:r>
    </w:p>
    <w:p w14:paraId="51A33FB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"6",</w:t>
      </w:r>
    </w:p>
    <w:p w14:paraId="7ECF20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    "price": "19.3",</w:t>
      </w:r>
    </w:p>
    <w:p w14:paraId="6B25493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"discount1prc": "5",</w:t>
      </w:r>
    </w:p>
    <w:p w14:paraId="1077929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"discount1value": "5.79",</w:t>
      </w:r>
    </w:p>
    <w:p w14:paraId="563F4D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"discount2prc": "0",</w:t>
      </w:r>
    </w:p>
    <w:p w14:paraId="559A510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"discount2value": "0",</w:t>
      </w:r>
    </w:p>
    <w:p w14:paraId="1C225E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"discount3prc": "0",</w:t>
      </w:r>
    </w:p>
    <w:p w14:paraId="6D968EA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"discount3value": "0",</w:t>
      </w:r>
    </w:p>
    <w:p w14:paraId="43EB6FEA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"110.01",</w:t>
      </w:r>
    </w:p>
    <w:p w14:paraId="3A31365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"vat": "26.4"</w:t>
      </w:r>
    </w:p>
    <w:p w14:paraId="0CFF0C7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2F8CF43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],</w:t>
      </w:r>
    </w:p>
    <w:p w14:paraId="4D80A49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"expenses": [</w:t>
      </w:r>
    </w:p>
    <w:p w14:paraId="5B35FAF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40E9704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"212|24% ΠΩΛΗΣΕΙΣ -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Εισφορά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ακύκλωσης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ηλεκτρ.συσκευών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568452F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"0"</w:t>
      </w:r>
    </w:p>
    <w:p w14:paraId="2D70AAE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5658FE1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CE0DB79" w14:textId="338968E6" w:rsidR="004F5F8E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sectPr w:rsidR="004F5F8E" w:rsidRPr="006C1817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433BFE5A" w:rsidR="00C665E2" w:rsidRPr="001D1F4C" w:rsidRDefault="00E211EE" w:rsidP="001D1F4C">
    <w:pPr>
      <w:pStyle w:val="Footer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22DF">
          <w:rPr>
            <w:color w:val="00B0F0"/>
            <w:lang w:val="en-US"/>
          </w:rPr>
          <w:t xml:space="preserve">Web Services GARDEN EXPERTS </w:t>
        </w:r>
        <w:proofErr w:type="gramStart"/>
        <w:r w:rsidR="007B22DF">
          <w:rPr>
            <w:color w:val="00B0F0"/>
            <w:lang w:val="en-US"/>
          </w:rPr>
          <w:t>A.E  V.</w:t>
        </w:r>
        <w:proofErr w:type="gramEnd"/>
        <w:r w:rsidR="007B22DF">
          <w:rPr>
            <w:color w:val="00B0F0"/>
            <w:lang w:val="en-US"/>
          </w:rPr>
          <w:t>1.6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  <w:num w:numId="41" w16cid:durableId="456988897">
    <w:abstractNumId w:val="22"/>
  </w:num>
  <w:num w:numId="42" w16cid:durableId="947202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21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26099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51FE"/>
    <w:rsid w:val="00177F2C"/>
    <w:rsid w:val="00180B7A"/>
    <w:rsid w:val="00181A7D"/>
    <w:rsid w:val="00183122"/>
    <w:rsid w:val="00183977"/>
    <w:rsid w:val="0018717B"/>
    <w:rsid w:val="00190F56"/>
    <w:rsid w:val="00192033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9F"/>
    <w:rsid w:val="001B29E7"/>
    <w:rsid w:val="001B6FF9"/>
    <w:rsid w:val="001B7537"/>
    <w:rsid w:val="001B7A6B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C7DF8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4DB6"/>
    <w:rsid w:val="00326D21"/>
    <w:rsid w:val="003275D4"/>
    <w:rsid w:val="00327840"/>
    <w:rsid w:val="003329A3"/>
    <w:rsid w:val="00334690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9B2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35212"/>
    <w:rsid w:val="00440132"/>
    <w:rsid w:val="00441CD6"/>
    <w:rsid w:val="00442544"/>
    <w:rsid w:val="004465AF"/>
    <w:rsid w:val="0044791B"/>
    <w:rsid w:val="004502B2"/>
    <w:rsid w:val="00450DCB"/>
    <w:rsid w:val="004530D5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7747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5F8E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2AE1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C613A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595C"/>
    <w:rsid w:val="006961BC"/>
    <w:rsid w:val="006A2E77"/>
    <w:rsid w:val="006A60D5"/>
    <w:rsid w:val="006B49B9"/>
    <w:rsid w:val="006C1817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2DF"/>
    <w:rsid w:val="007B2AF8"/>
    <w:rsid w:val="007B37AD"/>
    <w:rsid w:val="007B4875"/>
    <w:rsid w:val="007B50E4"/>
    <w:rsid w:val="007B522A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7F42AE"/>
    <w:rsid w:val="007F49F8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B6303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108E"/>
    <w:rsid w:val="00A32B49"/>
    <w:rsid w:val="00A33617"/>
    <w:rsid w:val="00A33E49"/>
    <w:rsid w:val="00A358C9"/>
    <w:rsid w:val="00A44CF0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256E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070F9"/>
    <w:rsid w:val="00B11D37"/>
    <w:rsid w:val="00B11FA6"/>
    <w:rsid w:val="00B1560B"/>
    <w:rsid w:val="00B15FA5"/>
    <w:rsid w:val="00B17558"/>
    <w:rsid w:val="00B1796B"/>
    <w:rsid w:val="00B208D8"/>
    <w:rsid w:val="00B258C0"/>
    <w:rsid w:val="00B32AE6"/>
    <w:rsid w:val="00B32E0B"/>
    <w:rsid w:val="00B370DB"/>
    <w:rsid w:val="00B37F67"/>
    <w:rsid w:val="00B40F47"/>
    <w:rsid w:val="00B42B72"/>
    <w:rsid w:val="00B45995"/>
    <w:rsid w:val="00B47104"/>
    <w:rsid w:val="00B52ECF"/>
    <w:rsid w:val="00B57961"/>
    <w:rsid w:val="00B6001B"/>
    <w:rsid w:val="00B60ADF"/>
    <w:rsid w:val="00B60B19"/>
    <w:rsid w:val="00B60BE7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4CFB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0BDB"/>
    <w:rsid w:val="00C920B3"/>
    <w:rsid w:val="00C96A3B"/>
    <w:rsid w:val="00C97B72"/>
    <w:rsid w:val="00CA3E55"/>
    <w:rsid w:val="00CA4E37"/>
    <w:rsid w:val="00CA5213"/>
    <w:rsid w:val="00CA6B2E"/>
    <w:rsid w:val="00CB01EB"/>
    <w:rsid w:val="00CB1AF6"/>
    <w:rsid w:val="00CB1EE3"/>
    <w:rsid w:val="00CB1F8B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066E"/>
    <w:rsid w:val="00D37842"/>
    <w:rsid w:val="00D4257E"/>
    <w:rsid w:val="00D44700"/>
    <w:rsid w:val="00D44D72"/>
    <w:rsid w:val="00D4679C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0A81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11EE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5FF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6FD7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6F8B"/>
    <w:rsid w:val="00F07775"/>
    <w:rsid w:val="00F1306C"/>
    <w:rsid w:val="00F13783"/>
    <w:rsid w:val="00F13A7E"/>
    <w:rsid w:val="00F17DBD"/>
    <w:rsid w:val="00F20F75"/>
    <w:rsid w:val="00F2548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7778A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B616F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8E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1A6B82"/>
    <w:rsid w:val="00321F98"/>
    <w:rsid w:val="0058405B"/>
    <w:rsid w:val="005D435B"/>
    <w:rsid w:val="00630BCB"/>
    <w:rsid w:val="00633520"/>
    <w:rsid w:val="006A4B88"/>
    <w:rsid w:val="00A92095"/>
    <w:rsid w:val="00AF4552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8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5</TotalTime>
  <Pages>29</Pages>
  <Words>5066</Words>
  <Characters>27359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GARDEN EXPERTS A.E  V.1.5</vt:lpstr>
      <vt:lpstr>Web Services GARDEN EXPERTS A.E  V.1.4</vt:lpstr>
    </vt:vector>
  </TitlesOfParts>
  <Company>connect line</Company>
  <LinksUpToDate>false</LinksUpToDate>
  <CharactersWithSpaces>32361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V.1.6</dc:title>
  <dc:subject>επικοινωνια με softone</dc:subject>
  <dc:creator>Lefteris Chatzimichail</dc:creator>
  <cp:keywords/>
  <dc:description/>
  <cp:lastModifiedBy>George Alexandratos | Connect Line S.A.</cp:lastModifiedBy>
  <cp:revision>5</cp:revision>
  <cp:lastPrinted>2023-09-15T07:07:00Z</cp:lastPrinted>
  <dcterms:created xsi:type="dcterms:W3CDTF">2023-09-15T07:05:00Z</dcterms:created>
  <dcterms:modified xsi:type="dcterms:W3CDTF">2023-09-15T07:10:00Z</dcterms:modified>
</cp:coreProperties>
</file>